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2A6D8" w14:textId="129E46DC" w:rsidR="00C3321C" w:rsidRPr="00193CBB" w:rsidRDefault="007E2096" w:rsidP="000306E8">
      <w:pPr>
        <w:pStyle w:val="BodyText1"/>
        <w:ind w:left="0"/>
        <w:jc w:val="both"/>
      </w:pPr>
      <w:bookmarkStart w:id="0" w:name="_Toc174811045"/>
      <w:bookmarkStart w:id="1" w:name="_Toc199762256"/>
      <w:bookmarkStart w:id="2" w:name="_Toc216074289"/>
      <w:bookmarkStart w:id="3" w:name="_Toc226739945"/>
      <w:bookmarkStart w:id="4" w:name="_Toc230688832"/>
      <w:bookmarkStart w:id="5" w:name="_Toc230689757"/>
      <w:bookmarkStart w:id="6" w:name="_Toc230689868"/>
      <w:bookmarkStart w:id="7" w:name="_Toc230689892"/>
      <w:r>
        <w:rPr>
          <w:noProof/>
        </w:rPr>
        <w:drawing>
          <wp:inline distT="0" distB="0" distL="0" distR="0" wp14:anchorId="3FF2A47D" wp14:editId="43044C1D">
            <wp:extent cx="59436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c365_Orng166_D_rg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p>
    <w:p w14:paraId="53375B4C" w14:textId="77777777" w:rsidR="00C3321C" w:rsidRPr="00193CBB" w:rsidRDefault="00C3321C" w:rsidP="003F4D9D">
      <w:pPr>
        <w:pStyle w:val="BodyText1"/>
      </w:pPr>
    </w:p>
    <w:bookmarkEnd w:id="0"/>
    <w:bookmarkEnd w:id="1"/>
    <w:bookmarkEnd w:id="2"/>
    <w:bookmarkEnd w:id="3"/>
    <w:bookmarkEnd w:id="4"/>
    <w:bookmarkEnd w:id="5"/>
    <w:bookmarkEnd w:id="6"/>
    <w:bookmarkEnd w:id="7"/>
    <w:p w14:paraId="0DB6609C" w14:textId="77777777" w:rsidR="00D343F9" w:rsidRPr="00193CBB" w:rsidRDefault="00D343F9" w:rsidP="0039136B">
      <w:pPr>
        <w:pStyle w:val="BodyText1"/>
      </w:pPr>
    </w:p>
    <w:p w14:paraId="28A4E6AA" w14:textId="77777777" w:rsidR="00D343F9" w:rsidRPr="00193CBB" w:rsidRDefault="00D343F9" w:rsidP="00EB57B7">
      <w:pPr>
        <w:pStyle w:val="BodyText1"/>
      </w:pPr>
    </w:p>
    <w:p w14:paraId="5931BEC1" w14:textId="17935443" w:rsidR="00C3321C" w:rsidRPr="006D4318" w:rsidRDefault="00731420" w:rsidP="000306E8">
      <w:pPr>
        <w:pStyle w:val="Title"/>
      </w:pPr>
      <w:r w:rsidRPr="006D4318">
        <w:t>IdFix</w:t>
      </w:r>
      <w:r w:rsidR="00670294" w:rsidRPr="006D4318">
        <w:t xml:space="preserve"> </w:t>
      </w:r>
      <w:r w:rsidR="00030808" w:rsidRPr="006D4318">
        <w:t xml:space="preserve">- </w:t>
      </w:r>
      <w:r w:rsidR="008A0035">
        <w:t>Directory</w:t>
      </w:r>
      <w:r w:rsidR="000F27B2" w:rsidRPr="006D4318">
        <w:t xml:space="preserve"> Error</w:t>
      </w:r>
      <w:r w:rsidR="000E2B89" w:rsidRPr="006D4318">
        <w:t xml:space="preserve"> </w:t>
      </w:r>
      <w:r w:rsidR="00670294" w:rsidRPr="006D4318">
        <w:t>Remediation Guide</w:t>
      </w:r>
    </w:p>
    <w:p w14:paraId="646FD863" w14:textId="77777777" w:rsidR="00C3321C" w:rsidRPr="00193CBB" w:rsidRDefault="00C3321C" w:rsidP="00EB57B7">
      <w:pPr>
        <w:pStyle w:val="BodyText1"/>
      </w:pPr>
    </w:p>
    <w:p w14:paraId="31CD4BD8" w14:textId="55F99806" w:rsidR="00C3321C" w:rsidRPr="00193CBB" w:rsidRDefault="00EE54D3" w:rsidP="006D4318">
      <w:pPr>
        <w:pStyle w:val="Heading-Appendix"/>
      </w:pPr>
      <w:bookmarkStart w:id="8" w:name="_Toc417035387"/>
      <w:r>
        <w:t>Preparation</w:t>
      </w:r>
      <w:r w:rsidR="00670294">
        <w:t xml:space="preserve"> and </w:t>
      </w:r>
      <w:r w:rsidR="00A76539">
        <w:t>Operations</w:t>
      </w:r>
      <w:bookmarkEnd w:id="8"/>
    </w:p>
    <w:p w14:paraId="2BE37D4E" w14:textId="77777777" w:rsidR="00C3321C" w:rsidRPr="00193CBB" w:rsidRDefault="00C3321C" w:rsidP="003F4D9D">
      <w:pPr>
        <w:pStyle w:val="BodyText1"/>
      </w:pPr>
    </w:p>
    <w:p w14:paraId="514AD906" w14:textId="49CDD36D" w:rsidR="00C3321C" w:rsidRPr="00193CBB" w:rsidRDefault="00D343F9" w:rsidP="003123FF">
      <w:pPr>
        <w:pStyle w:val="BodyText1"/>
        <w:ind w:left="0"/>
      </w:pPr>
      <w:r w:rsidRPr="00193CBB">
        <w:rPr>
          <w:b/>
        </w:rPr>
        <w:t>Published:</w:t>
      </w:r>
      <w:r w:rsidR="00670294">
        <w:t xml:space="preserve"> </w:t>
      </w:r>
      <w:r w:rsidR="00AC343B">
        <w:t>June</w:t>
      </w:r>
      <w:r w:rsidR="00286347">
        <w:t xml:space="preserve"> 2015</w:t>
      </w:r>
    </w:p>
    <w:p w14:paraId="3F74A428" w14:textId="77777777" w:rsidR="00C3321C" w:rsidRPr="00193CBB" w:rsidRDefault="00C3321C">
      <w:pPr>
        <w:pStyle w:val="BodyText1"/>
      </w:pPr>
    </w:p>
    <w:p w14:paraId="78CA585C" w14:textId="77777777" w:rsidR="00C3321C" w:rsidRPr="00193CBB" w:rsidRDefault="00C3321C" w:rsidP="7F114165">
      <w:pPr>
        <w:pStyle w:val="Footer"/>
      </w:pPr>
    </w:p>
    <w:p w14:paraId="05ACCCB8" w14:textId="77777777" w:rsidR="00C3321C" w:rsidRPr="00193CBB" w:rsidRDefault="00C3321C" w:rsidP="7F114165">
      <w:pPr>
        <w:pStyle w:val="Footer"/>
      </w:pPr>
    </w:p>
    <w:p w14:paraId="513655BB" w14:textId="77777777" w:rsidR="00C3321C" w:rsidRPr="00193CBB" w:rsidRDefault="00C3321C" w:rsidP="7F114165">
      <w:pPr>
        <w:pStyle w:val="Footer"/>
      </w:pPr>
    </w:p>
    <w:p w14:paraId="2C83CB30" w14:textId="77777777" w:rsidR="00C3321C" w:rsidRPr="00193CBB" w:rsidRDefault="00C3321C" w:rsidP="7F114165">
      <w:pPr>
        <w:pStyle w:val="Footer"/>
      </w:pPr>
    </w:p>
    <w:p w14:paraId="5716CBA0" w14:textId="77777777" w:rsidR="00C3321C" w:rsidRPr="00193CBB" w:rsidRDefault="00C3321C" w:rsidP="7F114165">
      <w:pPr>
        <w:pStyle w:val="Footer"/>
      </w:pPr>
    </w:p>
    <w:p w14:paraId="208E9524" w14:textId="77777777" w:rsidR="00C3321C" w:rsidRPr="00193CBB" w:rsidRDefault="00C3321C" w:rsidP="7F114165">
      <w:pPr>
        <w:pStyle w:val="Footer"/>
      </w:pPr>
    </w:p>
    <w:p w14:paraId="18FC3BA8" w14:textId="77777777" w:rsidR="00C3321C" w:rsidRPr="00193CBB" w:rsidRDefault="00C3321C" w:rsidP="7F114165">
      <w:pPr>
        <w:pStyle w:val="Footer"/>
      </w:pPr>
    </w:p>
    <w:p w14:paraId="1F894AA4" w14:textId="77777777" w:rsidR="00C3321C" w:rsidRPr="00193CBB" w:rsidRDefault="00C3321C" w:rsidP="7F114165">
      <w:pPr>
        <w:pStyle w:val="Footer"/>
      </w:pPr>
    </w:p>
    <w:p w14:paraId="4CF4B674" w14:textId="77777777" w:rsidR="00C65A98" w:rsidRDefault="00C65A98">
      <w:pPr>
        <w:spacing w:after="0" w:line="240" w:lineRule="auto"/>
        <w:rPr>
          <w:sz w:val="18"/>
          <w:szCs w:val="18"/>
        </w:rPr>
      </w:pPr>
      <w:r>
        <w:br w:type="page"/>
      </w:r>
    </w:p>
    <w:p w14:paraId="7101284D" w14:textId="714A5D93" w:rsidR="00C3321C" w:rsidRPr="00193CBB" w:rsidRDefault="00C3321C" w:rsidP="7F114165">
      <w:pPr>
        <w:pStyle w:val="LegalText"/>
      </w:pPr>
      <w:r w:rsidRPr="00193CBB">
        <w:lastRenderedPageBreak/>
        <w:t xml:space="preserve">MICROSOFT MAKES NO WARRANTIES, EXPRESS OR IMPLIED, IN THIS DOCUMENT. </w:t>
      </w:r>
    </w:p>
    <w:p w14:paraId="5474110D" w14:textId="77777777" w:rsidR="00C3321C" w:rsidRPr="00193CBB" w:rsidRDefault="00C3321C" w:rsidP="7F114165">
      <w:pPr>
        <w:pStyle w:val="LegalText"/>
      </w:pPr>
      <w:r w:rsidRPr="00193CBB">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3BEFBF7" w14:textId="77777777" w:rsidR="00C3321C" w:rsidRPr="00193CBB" w:rsidRDefault="00C3321C" w:rsidP="7F114165">
      <w:pPr>
        <w:pStyle w:val="LegalText"/>
      </w:pPr>
      <w:r w:rsidRPr="00193CBB">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0D4D6D8" w14:textId="77777777" w:rsidR="00C3321C" w:rsidRPr="00193CBB" w:rsidRDefault="00C3321C" w:rsidP="7F114165">
      <w:pPr>
        <w:pStyle w:val="LegalText"/>
      </w:pPr>
      <w:r w:rsidRPr="00193CBB">
        <w:t>The descriptions of other companies’ products in this document, if any, are provided only as a convenience to you.</w:t>
      </w:r>
      <w:r w:rsidR="006B0A5D" w:rsidRPr="00193CBB">
        <w:t xml:space="preserve"> </w:t>
      </w:r>
      <w:r w:rsidRPr="00193CBB">
        <w:t>Any such references should not be considered an endorsement or support by Microsoft. Microsoft cannot guarantee their accuracy, and the products may change over time. In addition, the descriptions are intended as brief highlights to aid understanding, rather than as thorough coverage. For authoritative descriptions of these products, please consult their respective manufacturers.</w:t>
      </w:r>
    </w:p>
    <w:p w14:paraId="10430B71" w14:textId="50481F4A" w:rsidR="00C3321C" w:rsidRPr="00193CBB" w:rsidRDefault="00C3321C" w:rsidP="7F114165">
      <w:pPr>
        <w:pStyle w:val="LegalText"/>
      </w:pPr>
      <w:r w:rsidRPr="00193CBB">
        <w:t xml:space="preserve">© </w:t>
      </w:r>
      <w:r w:rsidR="00032E66">
        <w:t>2013</w:t>
      </w:r>
      <w:r w:rsidR="00032E66" w:rsidRPr="00193CBB">
        <w:t xml:space="preserve"> </w:t>
      </w:r>
      <w:r w:rsidRPr="00193CBB">
        <w:t>Microsoft Corporation. All rights reserved. Any use or distribution of these materials without express authorization of Microsoft Corp. is strictly prohibited.</w:t>
      </w:r>
    </w:p>
    <w:p w14:paraId="771AA1E6" w14:textId="77777777" w:rsidR="00C3321C" w:rsidRPr="00193CBB" w:rsidRDefault="00C3321C" w:rsidP="7F114165">
      <w:pPr>
        <w:pStyle w:val="LegalText"/>
      </w:pPr>
      <w:r w:rsidRPr="00193CBB">
        <w:t>Microsoft and Windows are either registered trademarks or trademarks of Microsoft Corporation in the United States and/or other countries.</w:t>
      </w:r>
    </w:p>
    <w:p w14:paraId="53C1E911" w14:textId="77777777" w:rsidR="00FE74E9" w:rsidRPr="00193CBB" w:rsidRDefault="00C3321C" w:rsidP="7F114165">
      <w:pPr>
        <w:pStyle w:val="LegalText"/>
      </w:pPr>
      <w:r w:rsidRPr="00193CBB">
        <w:t>The names of actual companies and products mentioned herein may be the trademarks of their respective owners.</w:t>
      </w:r>
      <w:r w:rsidR="00FE74E9" w:rsidRPr="00193CBB">
        <w:br w:type="page"/>
      </w:r>
    </w:p>
    <w:p w14:paraId="51171C66" w14:textId="77777777" w:rsidR="0084464A" w:rsidRPr="00193CBB" w:rsidRDefault="005A3CE0" w:rsidP="7F114165">
      <w:pPr>
        <w:pStyle w:val="WhitePaperDescriptor"/>
      </w:pPr>
      <w:r w:rsidRPr="00193CBB">
        <w:lastRenderedPageBreak/>
        <w:t>Contents</w:t>
      </w:r>
    </w:p>
    <w:p w14:paraId="76563774" w14:textId="77777777" w:rsidR="0063260D" w:rsidRDefault="0084464A">
      <w:pPr>
        <w:pStyle w:val="TOC1"/>
        <w:rPr>
          <w:rFonts w:asciiTheme="minorHAnsi" w:eastAsiaTheme="minorEastAsia" w:hAnsiTheme="minorHAnsi"/>
          <w:b w:val="0"/>
          <w:noProof/>
        </w:rPr>
      </w:pPr>
      <w:r w:rsidRPr="00193CBB">
        <w:rPr>
          <w:rFonts w:ascii="Verdana" w:hAnsi="Verdana"/>
        </w:rPr>
        <w:fldChar w:fldCharType="begin"/>
      </w:r>
      <w:r w:rsidRPr="00193CBB">
        <w:instrText xml:space="preserve"> TOC \o "1-4" \h \z \u </w:instrText>
      </w:r>
      <w:r w:rsidRPr="00193CBB">
        <w:rPr>
          <w:rFonts w:ascii="Verdana" w:hAnsi="Verdana"/>
        </w:rPr>
        <w:fldChar w:fldCharType="separate"/>
      </w:r>
      <w:hyperlink w:anchor="_Toc417035387" w:history="1">
        <w:r w:rsidR="0063260D" w:rsidRPr="0057112C">
          <w:rPr>
            <w:rStyle w:val="Hyperlink"/>
            <w:noProof/>
          </w:rPr>
          <w:t>Preparation and Operations</w:t>
        </w:r>
        <w:r w:rsidR="0063260D">
          <w:rPr>
            <w:noProof/>
            <w:webHidden/>
          </w:rPr>
          <w:tab/>
        </w:r>
        <w:r w:rsidR="0063260D">
          <w:rPr>
            <w:noProof/>
            <w:webHidden/>
          </w:rPr>
          <w:fldChar w:fldCharType="begin"/>
        </w:r>
        <w:r w:rsidR="0063260D">
          <w:rPr>
            <w:noProof/>
            <w:webHidden/>
          </w:rPr>
          <w:instrText xml:space="preserve"> PAGEREF _Toc417035387 \h </w:instrText>
        </w:r>
        <w:r w:rsidR="0063260D">
          <w:rPr>
            <w:noProof/>
            <w:webHidden/>
          </w:rPr>
        </w:r>
        <w:r w:rsidR="0063260D">
          <w:rPr>
            <w:noProof/>
            <w:webHidden/>
          </w:rPr>
          <w:fldChar w:fldCharType="separate"/>
        </w:r>
        <w:r w:rsidR="0063260D">
          <w:rPr>
            <w:noProof/>
            <w:webHidden/>
          </w:rPr>
          <w:t>1</w:t>
        </w:r>
        <w:r w:rsidR="0063260D">
          <w:rPr>
            <w:noProof/>
            <w:webHidden/>
          </w:rPr>
          <w:fldChar w:fldCharType="end"/>
        </w:r>
      </w:hyperlink>
    </w:p>
    <w:p w14:paraId="649A5BFE" w14:textId="77777777" w:rsidR="0063260D" w:rsidRDefault="0055343E">
      <w:pPr>
        <w:pStyle w:val="TOC1"/>
        <w:tabs>
          <w:tab w:val="left" w:pos="360"/>
        </w:tabs>
        <w:rPr>
          <w:rFonts w:asciiTheme="minorHAnsi" w:eastAsiaTheme="minorEastAsia" w:hAnsiTheme="minorHAnsi"/>
          <w:b w:val="0"/>
          <w:noProof/>
        </w:rPr>
      </w:pPr>
      <w:hyperlink w:anchor="_Toc417035388" w:history="1">
        <w:r w:rsidR="0063260D" w:rsidRPr="0057112C">
          <w:rPr>
            <w:rStyle w:val="Hyperlink"/>
            <w:noProof/>
          </w:rPr>
          <w:t>1</w:t>
        </w:r>
        <w:r w:rsidR="0063260D">
          <w:rPr>
            <w:rFonts w:asciiTheme="minorHAnsi" w:eastAsiaTheme="minorEastAsia" w:hAnsiTheme="minorHAnsi"/>
            <w:b w:val="0"/>
            <w:noProof/>
          </w:rPr>
          <w:tab/>
        </w:r>
        <w:r w:rsidR="0063260D" w:rsidRPr="0057112C">
          <w:rPr>
            <w:rStyle w:val="Hyperlink"/>
            <w:noProof/>
          </w:rPr>
          <w:t>Overview</w:t>
        </w:r>
        <w:r w:rsidR="0063260D">
          <w:rPr>
            <w:noProof/>
            <w:webHidden/>
          </w:rPr>
          <w:tab/>
        </w:r>
        <w:r w:rsidR="0063260D">
          <w:rPr>
            <w:noProof/>
            <w:webHidden/>
          </w:rPr>
          <w:fldChar w:fldCharType="begin"/>
        </w:r>
        <w:r w:rsidR="0063260D">
          <w:rPr>
            <w:noProof/>
            <w:webHidden/>
          </w:rPr>
          <w:instrText xml:space="preserve"> PAGEREF _Toc417035388 \h </w:instrText>
        </w:r>
        <w:r w:rsidR="0063260D">
          <w:rPr>
            <w:noProof/>
            <w:webHidden/>
          </w:rPr>
        </w:r>
        <w:r w:rsidR="0063260D">
          <w:rPr>
            <w:noProof/>
            <w:webHidden/>
          </w:rPr>
          <w:fldChar w:fldCharType="separate"/>
        </w:r>
        <w:r w:rsidR="0063260D">
          <w:rPr>
            <w:noProof/>
            <w:webHidden/>
          </w:rPr>
          <w:t>6</w:t>
        </w:r>
        <w:r w:rsidR="0063260D">
          <w:rPr>
            <w:noProof/>
            <w:webHidden/>
          </w:rPr>
          <w:fldChar w:fldCharType="end"/>
        </w:r>
      </w:hyperlink>
    </w:p>
    <w:p w14:paraId="10C80D0C" w14:textId="77777777" w:rsidR="0063260D" w:rsidRDefault="0055343E">
      <w:pPr>
        <w:pStyle w:val="TOC1"/>
        <w:tabs>
          <w:tab w:val="left" w:pos="360"/>
        </w:tabs>
        <w:rPr>
          <w:rFonts w:asciiTheme="minorHAnsi" w:eastAsiaTheme="minorEastAsia" w:hAnsiTheme="minorHAnsi"/>
          <w:b w:val="0"/>
          <w:noProof/>
        </w:rPr>
      </w:pPr>
      <w:hyperlink w:anchor="_Toc417035389" w:history="1">
        <w:r w:rsidR="0063260D" w:rsidRPr="0057112C">
          <w:rPr>
            <w:rStyle w:val="Hyperlink"/>
            <w:noProof/>
          </w:rPr>
          <w:t>2</w:t>
        </w:r>
        <w:r w:rsidR="0063260D">
          <w:rPr>
            <w:rFonts w:asciiTheme="minorHAnsi" w:eastAsiaTheme="minorEastAsia" w:hAnsiTheme="minorHAnsi"/>
            <w:b w:val="0"/>
            <w:noProof/>
          </w:rPr>
          <w:tab/>
        </w:r>
        <w:r w:rsidR="0063260D" w:rsidRPr="0057112C">
          <w:rPr>
            <w:rStyle w:val="Hyperlink"/>
            <w:noProof/>
          </w:rPr>
          <w:t>Preparation</w:t>
        </w:r>
        <w:r w:rsidR="0063260D">
          <w:rPr>
            <w:noProof/>
            <w:webHidden/>
          </w:rPr>
          <w:tab/>
        </w:r>
        <w:r w:rsidR="0063260D">
          <w:rPr>
            <w:noProof/>
            <w:webHidden/>
          </w:rPr>
          <w:fldChar w:fldCharType="begin"/>
        </w:r>
        <w:r w:rsidR="0063260D">
          <w:rPr>
            <w:noProof/>
            <w:webHidden/>
          </w:rPr>
          <w:instrText xml:space="preserve"> PAGEREF _Toc417035389 \h </w:instrText>
        </w:r>
        <w:r w:rsidR="0063260D">
          <w:rPr>
            <w:noProof/>
            <w:webHidden/>
          </w:rPr>
        </w:r>
        <w:r w:rsidR="0063260D">
          <w:rPr>
            <w:noProof/>
            <w:webHidden/>
          </w:rPr>
          <w:fldChar w:fldCharType="separate"/>
        </w:r>
        <w:r w:rsidR="0063260D">
          <w:rPr>
            <w:noProof/>
            <w:webHidden/>
          </w:rPr>
          <w:t>7</w:t>
        </w:r>
        <w:r w:rsidR="0063260D">
          <w:rPr>
            <w:noProof/>
            <w:webHidden/>
          </w:rPr>
          <w:fldChar w:fldCharType="end"/>
        </w:r>
      </w:hyperlink>
    </w:p>
    <w:p w14:paraId="65A93CCE" w14:textId="77777777" w:rsidR="0063260D" w:rsidRDefault="0055343E">
      <w:pPr>
        <w:pStyle w:val="TOC2"/>
        <w:tabs>
          <w:tab w:val="left" w:pos="720"/>
          <w:tab w:val="right" w:leader="dot" w:pos="9350"/>
        </w:tabs>
        <w:rPr>
          <w:rFonts w:asciiTheme="minorHAnsi" w:eastAsiaTheme="minorEastAsia" w:hAnsiTheme="minorHAnsi"/>
          <w:noProof/>
        </w:rPr>
      </w:pPr>
      <w:hyperlink w:anchor="_Toc417035390" w:history="1">
        <w:r w:rsidR="0063260D" w:rsidRPr="0057112C">
          <w:rPr>
            <w:rStyle w:val="Hyperlink"/>
            <w:noProof/>
          </w:rPr>
          <w:t>2.1</w:t>
        </w:r>
        <w:r w:rsidR="0063260D">
          <w:rPr>
            <w:rFonts w:asciiTheme="minorHAnsi" w:eastAsiaTheme="minorEastAsia" w:hAnsiTheme="minorHAnsi"/>
            <w:noProof/>
          </w:rPr>
          <w:tab/>
        </w:r>
        <w:r w:rsidR="0063260D" w:rsidRPr="0057112C">
          <w:rPr>
            <w:rStyle w:val="Hyperlink"/>
            <w:noProof/>
          </w:rPr>
          <w:t>Functionality</w:t>
        </w:r>
        <w:r w:rsidR="0063260D">
          <w:rPr>
            <w:noProof/>
            <w:webHidden/>
          </w:rPr>
          <w:tab/>
        </w:r>
        <w:r w:rsidR="0063260D">
          <w:rPr>
            <w:noProof/>
            <w:webHidden/>
          </w:rPr>
          <w:fldChar w:fldCharType="begin"/>
        </w:r>
        <w:r w:rsidR="0063260D">
          <w:rPr>
            <w:noProof/>
            <w:webHidden/>
          </w:rPr>
          <w:instrText xml:space="preserve"> PAGEREF _Toc417035390 \h </w:instrText>
        </w:r>
        <w:r w:rsidR="0063260D">
          <w:rPr>
            <w:noProof/>
            <w:webHidden/>
          </w:rPr>
        </w:r>
        <w:r w:rsidR="0063260D">
          <w:rPr>
            <w:noProof/>
            <w:webHidden/>
          </w:rPr>
          <w:fldChar w:fldCharType="separate"/>
        </w:r>
        <w:r w:rsidR="0063260D">
          <w:rPr>
            <w:noProof/>
            <w:webHidden/>
          </w:rPr>
          <w:t>7</w:t>
        </w:r>
        <w:r w:rsidR="0063260D">
          <w:rPr>
            <w:noProof/>
            <w:webHidden/>
          </w:rPr>
          <w:fldChar w:fldCharType="end"/>
        </w:r>
      </w:hyperlink>
    </w:p>
    <w:p w14:paraId="288E9490" w14:textId="77777777" w:rsidR="0063260D" w:rsidRDefault="0055343E">
      <w:pPr>
        <w:pStyle w:val="TOC2"/>
        <w:tabs>
          <w:tab w:val="left" w:pos="720"/>
          <w:tab w:val="right" w:leader="dot" w:pos="9350"/>
        </w:tabs>
        <w:rPr>
          <w:rFonts w:asciiTheme="minorHAnsi" w:eastAsiaTheme="minorEastAsia" w:hAnsiTheme="minorHAnsi"/>
          <w:noProof/>
        </w:rPr>
      </w:pPr>
      <w:hyperlink w:anchor="_Toc417035391" w:history="1">
        <w:r w:rsidR="0063260D" w:rsidRPr="0057112C">
          <w:rPr>
            <w:rStyle w:val="Hyperlink"/>
            <w:noProof/>
          </w:rPr>
          <w:t>2.2</w:t>
        </w:r>
        <w:r w:rsidR="0063260D">
          <w:rPr>
            <w:rFonts w:asciiTheme="minorHAnsi" w:eastAsiaTheme="minorEastAsia" w:hAnsiTheme="minorHAnsi"/>
            <w:noProof/>
          </w:rPr>
          <w:tab/>
        </w:r>
        <w:r w:rsidR="0063260D" w:rsidRPr="0057112C">
          <w:rPr>
            <w:rStyle w:val="Hyperlink"/>
            <w:noProof/>
          </w:rPr>
          <w:t>Requirements</w:t>
        </w:r>
        <w:r w:rsidR="0063260D">
          <w:rPr>
            <w:noProof/>
            <w:webHidden/>
          </w:rPr>
          <w:tab/>
        </w:r>
        <w:r w:rsidR="0063260D">
          <w:rPr>
            <w:noProof/>
            <w:webHidden/>
          </w:rPr>
          <w:fldChar w:fldCharType="begin"/>
        </w:r>
        <w:r w:rsidR="0063260D">
          <w:rPr>
            <w:noProof/>
            <w:webHidden/>
          </w:rPr>
          <w:instrText xml:space="preserve"> PAGEREF _Toc417035391 \h </w:instrText>
        </w:r>
        <w:r w:rsidR="0063260D">
          <w:rPr>
            <w:noProof/>
            <w:webHidden/>
          </w:rPr>
        </w:r>
        <w:r w:rsidR="0063260D">
          <w:rPr>
            <w:noProof/>
            <w:webHidden/>
          </w:rPr>
          <w:fldChar w:fldCharType="separate"/>
        </w:r>
        <w:r w:rsidR="0063260D">
          <w:rPr>
            <w:noProof/>
            <w:webHidden/>
          </w:rPr>
          <w:t>8</w:t>
        </w:r>
        <w:r w:rsidR="0063260D">
          <w:rPr>
            <w:noProof/>
            <w:webHidden/>
          </w:rPr>
          <w:fldChar w:fldCharType="end"/>
        </w:r>
      </w:hyperlink>
    </w:p>
    <w:p w14:paraId="00E6171B" w14:textId="77777777" w:rsidR="0063260D" w:rsidRDefault="0055343E">
      <w:pPr>
        <w:pStyle w:val="TOC3"/>
        <w:rPr>
          <w:rFonts w:asciiTheme="minorHAnsi" w:eastAsiaTheme="minorEastAsia" w:hAnsiTheme="minorHAnsi"/>
          <w:noProof/>
        </w:rPr>
      </w:pPr>
      <w:hyperlink w:anchor="_Toc417035392" w:history="1">
        <w:r w:rsidR="0063260D" w:rsidRPr="0057112C">
          <w:rPr>
            <w:rStyle w:val="Hyperlink"/>
            <w:noProof/>
          </w:rPr>
          <w:t>2.2.1</w:t>
        </w:r>
        <w:r w:rsidR="0063260D">
          <w:rPr>
            <w:rFonts w:asciiTheme="minorHAnsi" w:eastAsiaTheme="minorEastAsia" w:hAnsiTheme="minorHAnsi"/>
            <w:noProof/>
          </w:rPr>
          <w:tab/>
        </w:r>
        <w:r w:rsidR="0063260D" w:rsidRPr="0057112C">
          <w:rPr>
            <w:rStyle w:val="Hyperlink"/>
            <w:noProof/>
          </w:rPr>
          <w:t>Hardware Requirements</w:t>
        </w:r>
        <w:r w:rsidR="0063260D">
          <w:rPr>
            <w:noProof/>
            <w:webHidden/>
          </w:rPr>
          <w:tab/>
        </w:r>
        <w:r w:rsidR="0063260D">
          <w:rPr>
            <w:noProof/>
            <w:webHidden/>
          </w:rPr>
          <w:fldChar w:fldCharType="begin"/>
        </w:r>
        <w:r w:rsidR="0063260D">
          <w:rPr>
            <w:noProof/>
            <w:webHidden/>
          </w:rPr>
          <w:instrText xml:space="preserve"> PAGEREF _Toc417035392 \h </w:instrText>
        </w:r>
        <w:r w:rsidR="0063260D">
          <w:rPr>
            <w:noProof/>
            <w:webHidden/>
          </w:rPr>
        </w:r>
        <w:r w:rsidR="0063260D">
          <w:rPr>
            <w:noProof/>
            <w:webHidden/>
          </w:rPr>
          <w:fldChar w:fldCharType="separate"/>
        </w:r>
        <w:r w:rsidR="0063260D">
          <w:rPr>
            <w:noProof/>
            <w:webHidden/>
          </w:rPr>
          <w:t>8</w:t>
        </w:r>
        <w:r w:rsidR="0063260D">
          <w:rPr>
            <w:noProof/>
            <w:webHidden/>
          </w:rPr>
          <w:fldChar w:fldCharType="end"/>
        </w:r>
      </w:hyperlink>
    </w:p>
    <w:p w14:paraId="16112288" w14:textId="77777777" w:rsidR="0063260D" w:rsidRDefault="0055343E">
      <w:pPr>
        <w:pStyle w:val="TOC3"/>
        <w:rPr>
          <w:rFonts w:asciiTheme="minorHAnsi" w:eastAsiaTheme="minorEastAsia" w:hAnsiTheme="minorHAnsi"/>
          <w:noProof/>
        </w:rPr>
      </w:pPr>
      <w:hyperlink w:anchor="_Toc417035393" w:history="1">
        <w:r w:rsidR="0063260D" w:rsidRPr="0057112C">
          <w:rPr>
            <w:rStyle w:val="Hyperlink"/>
            <w:noProof/>
          </w:rPr>
          <w:t>2.2.2</w:t>
        </w:r>
        <w:r w:rsidR="0063260D">
          <w:rPr>
            <w:rFonts w:asciiTheme="minorHAnsi" w:eastAsiaTheme="minorEastAsia" w:hAnsiTheme="minorHAnsi"/>
            <w:noProof/>
          </w:rPr>
          <w:tab/>
        </w:r>
        <w:r w:rsidR="0063260D" w:rsidRPr="0057112C">
          <w:rPr>
            <w:rStyle w:val="Hyperlink"/>
            <w:noProof/>
          </w:rPr>
          <w:t>Software Requirements</w:t>
        </w:r>
        <w:r w:rsidR="0063260D">
          <w:rPr>
            <w:noProof/>
            <w:webHidden/>
          </w:rPr>
          <w:tab/>
        </w:r>
        <w:r w:rsidR="0063260D">
          <w:rPr>
            <w:noProof/>
            <w:webHidden/>
          </w:rPr>
          <w:fldChar w:fldCharType="begin"/>
        </w:r>
        <w:r w:rsidR="0063260D">
          <w:rPr>
            <w:noProof/>
            <w:webHidden/>
          </w:rPr>
          <w:instrText xml:space="preserve"> PAGEREF _Toc417035393 \h </w:instrText>
        </w:r>
        <w:r w:rsidR="0063260D">
          <w:rPr>
            <w:noProof/>
            <w:webHidden/>
          </w:rPr>
        </w:r>
        <w:r w:rsidR="0063260D">
          <w:rPr>
            <w:noProof/>
            <w:webHidden/>
          </w:rPr>
          <w:fldChar w:fldCharType="separate"/>
        </w:r>
        <w:r w:rsidR="0063260D">
          <w:rPr>
            <w:noProof/>
            <w:webHidden/>
          </w:rPr>
          <w:t>8</w:t>
        </w:r>
        <w:r w:rsidR="0063260D">
          <w:rPr>
            <w:noProof/>
            <w:webHidden/>
          </w:rPr>
          <w:fldChar w:fldCharType="end"/>
        </w:r>
      </w:hyperlink>
    </w:p>
    <w:p w14:paraId="2A6665F8" w14:textId="77777777" w:rsidR="0063260D" w:rsidRDefault="0055343E">
      <w:pPr>
        <w:pStyle w:val="TOC3"/>
        <w:rPr>
          <w:rFonts w:asciiTheme="minorHAnsi" w:eastAsiaTheme="minorEastAsia" w:hAnsiTheme="minorHAnsi"/>
          <w:noProof/>
        </w:rPr>
      </w:pPr>
      <w:hyperlink w:anchor="_Toc417035394" w:history="1">
        <w:r w:rsidR="0063260D" w:rsidRPr="0057112C">
          <w:rPr>
            <w:rStyle w:val="Hyperlink"/>
            <w:noProof/>
          </w:rPr>
          <w:t>2.2.3</w:t>
        </w:r>
        <w:r w:rsidR="0063260D">
          <w:rPr>
            <w:rFonts w:asciiTheme="minorHAnsi" w:eastAsiaTheme="minorEastAsia" w:hAnsiTheme="minorHAnsi"/>
            <w:noProof/>
          </w:rPr>
          <w:tab/>
        </w:r>
        <w:r w:rsidR="0063260D" w:rsidRPr="0057112C">
          <w:rPr>
            <w:rStyle w:val="Hyperlink"/>
            <w:noProof/>
          </w:rPr>
          <w:t>Identity Management Systems Conflicts</w:t>
        </w:r>
        <w:r w:rsidR="0063260D">
          <w:rPr>
            <w:noProof/>
            <w:webHidden/>
          </w:rPr>
          <w:tab/>
        </w:r>
        <w:r w:rsidR="0063260D">
          <w:rPr>
            <w:noProof/>
            <w:webHidden/>
          </w:rPr>
          <w:fldChar w:fldCharType="begin"/>
        </w:r>
        <w:r w:rsidR="0063260D">
          <w:rPr>
            <w:noProof/>
            <w:webHidden/>
          </w:rPr>
          <w:instrText xml:space="preserve"> PAGEREF _Toc417035394 \h </w:instrText>
        </w:r>
        <w:r w:rsidR="0063260D">
          <w:rPr>
            <w:noProof/>
            <w:webHidden/>
          </w:rPr>
        </w:r>
        <w:r w:rsidR="0063260D">
          <w:rPr>
            <w:noProof/>
            <w:webHidden/>
          </w:rPr>
          <w:fldChar w:fldCharType="separate"/>
        </w:r>
        <w:r w:rsidR="0063260D">
          <w:rPr>
            <w:noProof/>
            <w:webHidden/>
          </w:rPr>
          <w:t>9</w:t>
        </w:r>
        <w:r w:rsidR="0063260D">
          <w:rPr>
            <w:noProof/>
            <w:webHidden/>
          </w:rPr>
          <w:fldChar w:fldCharType="end"/>
        </w:r>
      </w:hyperlink>
    </w:p>
    <w:p w14:paraId="3562A0AA" w14:textId="77777777" w:rsidR="0063260D" w:rsidRDefault="0055343E">
      <w:pPr>
        <w:pStyle w:val="TOC2"/>
        <w:tabs>
          <w:tab w:val="left" w:pos="720"/>
          <w:tab w:val="right" w:leader="dot" w:pos="9350"/>
        </w:tabs>
        <w:rPr>
          <w:rFonts w:asciiTheme="minorHAnsi" w:eastAsiaTheme="minorEastAsia" w:hAnsiTheme="minorHAnsi"/>
          <w:noProof/>
        </w:rPr>
      </w:pPr>
      <w:hyperlink w:anchor="_Toc417035395" w:history="1">
        <w:r w:rsidR="0063260D" w:rsidRPr="0057112C">
          <w:rPr>
            <w:rStyle w:val="Hyperlink"/>
            <w:noProof/>
          </w:rPr>
          <w:t>2.3</w:t>
        </w:r>
        <w:r w:rsidR="0063260D">
          <w:rPr>
            <w:rFonts w:asciiTheme="minorHAnsi" w:eastAsiaTheme="minorEastAsia" w:hAnsiTheme="minorHAnsi"/>
            <w:noProof/>
          </w:rPr>
          <w:tab/>
        </w:r>
        <w:r w:rsidR="0063260D" w:rsidRPr="0057112C">
          <w:rPr>
            <w:rStyle w:val="Hyperlink"/>
            <w:noProof/>
          </w:rPr>
          <w:t>Active Directory Impacts</w:t>
        </w:r>
        <w:r w:rsidR="0063260D">
          <w:rPr>
            <w:noProof/>
            <w:webHidden/>
          </w:rPr>
          <w:tab/>
        </w:r>
        <w:r w:rsidR="0063260D">
          <w:rPr>
            <w:noProof/>
            <w:webHidden/>
          </w:rPr>
          <w:fldChar w:fldCharType="begin"/>
        </w:r>
        <w:r w:rsidR="0063260D">
          <w:rPr>
            <w:noProof/>
            <w:webHidden/>
          </w:rPr>
          <w:instrText xml:space="preserve"> PAGEREF _Toc417035395 \h </w:instrText>
        </w:r>
        <w:r w:rsidR="0063260D">
          <w:rPr>
            <w:noProof/>
            <w:webHidden/>
          </w:rPr>
        </w:r>
        <w:r w:rsidR="0063260D">
          <w:rPr>
            <w:noProof/>
            <w:webHidden/>
          </w:rPr>
          <w:fldChar w:fldCharType="separate"/>
        </w:r>
        <w:r w:rsidR="0063260D">
          <w:rPr>
            <w:noProof/>
            <w:webHidden/>
          </w:rPr>
          <w:t>9</w:t>
        </w:r>
        <w:r w:rsidR="0063260D">
          <w:rPr>
            <w:noProof/>
            <w:webHidden/>
          </w:rPr>
          <w:fldChar w:fldCharType="end"/>
        </w:r>
      </w:hyperlink>
    </w:p>
    <w:p w14:paraId="23BA797B" w14:textId="77777777" w:rsidR="0063260D" w:rsidRDefault="0055343E">
      <w:pPr>
        <w:pStyle w:val="TOC3"/>
        <w:rPr>
          <w:rFonts w:asciiTheme="minorHAnsi" w:eastAsiaTheme="minorEastAsia" w:hAnsiTheme="minorHAnsi"/>
          <w:noProof/>
        </w:rPr>
      </w:pPr>
      <w:hyperlink w:anchor="_Toc417035396" w:history="1">
        <w:r w:rsidR="0063260D" w:rsidRPr="0057112C">
          <w:rPr>
            <w:rStyle w:val="Hyperlink"/>
            <w:noProof/>
          </w:rPr>
          <w:t>2.3.1</w:t>
        </w:r>
        <w:r w:rsidR="0063260D">
          <w:rPr>
            <w:rFonts w:asciiTheme="minorHAnsi" w:eastAsiaTheme="minorEastAsia" w:hAnsiTheme="minorHAnsi"/>
            <w:noProof/>
          </w:rPr>
          <w:tab/>
        </w:r>
        <w:r w:rsidR="0063260D" w:rsidRPr="0057112C">
          <w:rPr>
            <w:rStyle w:val="Hyperlink"/>
            <w:noProof/>
          </w:rPr>
          <w:t>Multi-tenant</w:t>
        </w:r>
        <w:r w:rsidR="0063260D">
          <w:rPr>
            <w:noProof/>
            <w:webHidden/>
          </w:rPr>
          <w:tab/>
        </w:r>
        <w:r w:rsidR="0063260D">
          <w:rPr>
            <w:noProof/>
            <w:webHidden/>
          </w:rPr>
          <w:fldChar w:fldCharType="begin"/>
        </w:r>
        <w:r w:rsidR="0063260D">
          <w:rPr>
            <w:noProof/>
            <w:webHidden/>
          </w:rPr>
          <w:instrText xml:space="preserve"> PAGEREF _Toc417035396 \h </w:instrText>
        </w:r>
        <w:r w:rsidR="0063260D">
          <w:rPr>
            <w:noProof/>
            <w:webHidden/>
          </w:rPr>
        </w:r>
        <w:r w:rsidR="0063260D">
          <w:rPr>
            <w:noProof/>
            <w:webHidden/>
          </w:rPr>
          <w:fldChar w:fldCharType="separate"/>
        </w:r>
        <w:r w:rsidR="0063260D">
          <w:rPr>
            <w:noProof/>
            <w:webHidden/>
          </w:rPr>
          <w:t>9</w:t>
        </w:r>
        <w:r w:rsidR="0063260D">
          <w:rPr>
            <w:noProof/>
            <w:webHidden/>
          </w:rPr>
          <w:fldChar w:fldCharType="end"/>
        </w:r>
      </w:hyperlink>
    </w:p>
    <w:p w14:paraId="43D32C10" w14:textId="77777777" w:rsidR="0063260D" w:rsidRDefault="0055343E">
      <w:pPr>
        <w:pStyle w:val="TOC4"/>
        <w:tabs>
          <w:tab w:val="left" w:pos="1540"/>
          <w:tab w:val="right" w:leader="dot" w:pos="9350"/>
        </w:tabs>
        <w:rPr>
          <w:rFonts w:asciiTheme="minorHAnsi" w:eastAsiaTheme="minorEastAsia" w:hAnsiTheme="minorHAnsi"/>
          <w:i w:val="0"/>
          <w:noProof/>
        </w:rPr>
      </w:pPr>
      <w:hyperlink w:anchor="_Toc417035397" w:history="1">
        <w:r w:rsidR="0063260D" w:rsidRPr="0057112C">
          <w:rPr>
            <w:rStyle w:val="Hyperlink"/>
            <w:noProof/>
          </w:rPr>
          <w:t>2.3.1.1</w:t>
        </w:r>
        <w:r w:rsidR="0063260D">
          <w:rPr>
            <w:rFonts w:asciiTheme="minorHAnsi" w:eastAsiaTheme="minorEastAsia" w:hAnsiTheme="minorHAnsi"/>
            <w:i w:val="0"/>
            <w:noProof/>
          </w:rPr>
          <w:tab/>
        </w:r>
        <w:r w:rsidR="0063260D" w:rsidRPr="0057112C">
          <w:rPr>
            <w:rStyle w:val="Hyperlink"/>
            <w:noProof/>
          </w:rPr>
          <w:t>Attributes that may be updated</w:t>
        </w:r>
        <w:r w:rsidR="0063260D">
          <w:rPr>
            <w:noProof/>
            <w:webHidden/>
          </w:rPr>
          <w:tab/>
        </w:r>
        <w:r w:rsidR="0063260D">
          <w:rPr>
            <w:noProof/>
            <w:webHidden/>
          </w:rPr>
          <w:fldChar w:fldCharType="begin"/>
        </w:r>
        <w:r w:rsidR="0063260D">
          <w:rPr>
            <w:noProof/>
            <w:webHidden/>
          </w:rPr>
          <w:instrText xml:space="preserve"> PAGEREF _Toc417035397 \h </w:instrText>
        </w:r>
        <w:r w:rsidR="0063260D">
          <w:rPr>
            <w:noProof/>
            <w:webHidden/>
          </w:rPr>
        </w:r>
        <w:r w:rsidR="0063260D">
          <w:rPr>
            <w:noProof/>
            <w:webHidden/>
          </w:rPr>
          <w:fldChar w:fldCharType="separate"/>
        </w:r>
        <w:r w:rsidR="0063260D">
          <w:rPr>
            <w:noProof/>
            <w:webHidden/>
          </w:rPr>
          <w:t>9</w:t>
        </w:r>
        <w:r w:rsidR="0063260D">
          <w:rPr>
            <w:noProof/>
            <w:webHidden/>
          </w:rPr>
          <w:fldChar w:fldCharType="end"/>
        </w:r>
      </w:hyperlink>
    </w:p>
    <w:p w14:paraId="174E4D7D" w14:textId="77777777" w:rsidR="0063260D" w:rsidRDefault="0055343E">
      <w:pPr>
        <w:pStyle w:val="TOC4"/>
        <w:tabs>
          <w:tab w:val="left" w:pos="1540"/>
          <w:tab w:val="right" w:leader="dot" w:pos="9350"/>
        </w:tabs>
        <w:rPr>
          <w:rFonts w:asciiTheme="minorHAnsi" w:eastAsiaTheme="minorEastAsia" w:hAnsiTheme="minorHAnsi"/>
          <w:i w:val="0"/>
          <w:noProof/>
        </w:rPr>
      </w:pPr>
      <w:hyperlink w:anchor="_Toc417035398" w:history="1">
        <w:r w:rsidR="0063260D" w:rsidRPr="0057112C">
          <w:rPr>
            <w:rStyle w:val="Hyperlink"/>
            <w:noProof/>
          </w:rPr>
          <w:t>2.3.1.2</w:t>
        </w:r>
        <w:r w:rsidR="0063260D">
          <w:rPr>
            <w:rFonts w:asciiTheme="minorHAnsi" w:eastAsiaTheme="minorEastAsia" w:hAnsiTheme="minorHAnsi"/>
            <w:i w:val="0"/>
            <w:noProof/>
          </w:rPr>
          <w:tab/>
        </w:r>
        <w:r w:rsidR="0063260D" w:rsidRPr="0057112C">
          <w:rPr>
            <w:rStyle w:val="Hyperlink"/>
            <w:noProof/>
          </w:rPr>
          <w:t>Attribute Synchronization Rules</w:t>
        </w:r>
        <w:r w:rsidR="0063260D">
          <w:rPr>
            <w:noProof/>
            <w:webHidden/>
          </w:rPr>
          <w:tab/>
        </w:r>
        <w:r w:rsidR="0063260D">
          <w:rPr>
            <w:noProof/>
            <w:webHidden/>
          </w:rPr>
          <w:fldChar w:fldCharType="begin"/>
        </w:r>
        <w:r w:rsidR="0063260D">
          <w:rPr>
            <w:noProof/>
            <w:webHidden/>
          </w:rPr>
          <w:instrText xml:space="preserve"> PAGEREF _Toc417035398 \h </w:instrText>
        </w:r>
        <w:r w:rsidR="0063260D">
          <w:rPr>
            <w:noProof/>
            <w:webHidden/>
          </w:rPr>
        </w:r>
        <w:r w:rsidR="0063260D">
          <w:rPr>
            <w:noProof/>
            <w:webHidden/>
          </w:rPr>
          <w:fldChar w:fldCharType="separate"/>
        </w:r>
        <w:r w:rsidR="0063260D">
          <w:rPr>
            <w:noProof/>
            <w:webHidden/>
          </w:rPr>
          <w:t>9</w:t>
        </w:r>
        <w:r w:rsidR="0063260D">
          <w:rPr>
            <w:noProof/>
            <w:webHidden/>
          </w:rPr>
          <w:fldChar w:fldCharType="end"/>
        </w:r>
      </w:hyperlink>
    </w:p>
    <w:p w14:paraId="31FF6890" w14:textId="77777777" w:rsidR="0063260D" w:rsidRDefault="0055343E">
      <w:pPr>
        <w:pStyle w:val="TOC4"/>
        <w:tabs>
          <w:tab w:val="left" w:pos="1540"/>
          <w:tab w:val="right" w:leader="dot" w:pos="9350"/>
        </w:tabs>
        <w:rPr>
          <w:rFonts w:asciiTheme="minorHAnsi" w:eastAsiaTheme="minorEastAsia" w:hAnsiTheme="minorHAnsi"/>
          <w:i w:val="0"/>
          <w:noProof/>
        </w:rPr>
      </w:pPr>
      <w:hyperlink w:anchor="_Toc417035399" w:history="1">
        <w:r w:rsidR="0063260D" w:rsidRPr="0057112C">
          <w:rPr>
            <w:rStyle w:val="Hyperlink"/>
            <w:noProof/>
          </w:rPr>
          <w:t>2.3.1.3</w:t>
        </w:r>
        <w:r w:rsidR="0063260D">
          <w:rPr>
            <w:rFonts w:asciiTheme="minorHAnsi" w:eastAsiaTheme="minorEastAsia" w:hAnsiTheme="minorHAnsi"/>
            <w:i w:val="0"/>
            <w:noProof/>
          </w:rPr>
          <w:tab/>
        </w:r>
        <w:r w:rsidR="0063260D" w:rsidRPr="0057112C">
          <w:rPr>
            <w:rStyle w:val="Hyperlink"/>
            <w:noProof/>
          </w:rPr>
          <w:t>Active Directory Attribute Values</w:t>
        </w:r>
        <w:r w:rsidR="0063260D">
          <w:rPr>
            <w:noProof/>
            <w:webHidden/>
          </w:rPr>
          <w:tab/>
        </w:r>
        <w:r w:rsidR="0063260D">
          <w:rPr>
            <w:noProof/>
            <w:webHidden/>
          </w:rPr>
          <w:fldChar w:fldCharType="begin"/>
        </w:r>
        <w:r w:rsidR="0063260D">
          <w:rPr>
            <w:noProof/>
            <w:webHidden/>
          </w:rPr>
          <w:instrText xml:space="preserve"> PAGEREF _Toc417035399 \h </w:instrText>
        </w:r>
        <w:r w:rsidR="0063260D">
          <w:rPr>
            <w:noProof/>
            <w:webHidden/>
          </w:rPr>
        </w:r>
        <w:r w:rsidR="0063260D">
          <w:rPr>
            <w:noProof/>
            <w:webHidden/>
          </w:rPr>
          <w:fldChar w:fldCharType="separate"/>
        </w:r>
        <w:r w:rsidR="0063260D">
          <w:rPr>
            <w:noProof/>
            <w:webHidden/>
          </w:rPr>
          <w:t>10</w:t>
        </w:r>
        <w:r w:rsidR="0063260D">
          <w:rPr>
            <w:noProof/>
            <w:webHidden/>
          </w:rPr>
          <w:fldChar w:fldCharType="end"/>
        </w:r>
      </w:hyperlink>
    </w:p>
    <w:p w14:paraId="2E5B1FF9" w14:textId="77777777" w:rsidR="0063260D" w:rsidRDefault="0055343E">
      <w:pPr>
        <w:pStyle w:val="TOC3"/>
        <w:rPr>
          <w:rFonts w:asciiTheme="minorHAnsi" w:eastAsiaTheme="minorEastAsia" w:hAnsiTheme="minorHAnsi"/>
          <w:noProof/>
        </w:rPr>
      </w:pPr>
      <w:hyperlink w:anchor="_Toc417035400" w:history="1">
        <w:r w:rsidR="0063260D" w:rsidRPr="0057112C">
          <w:rPr>
            <w:rStyle w:val="Hyperlink"/>
            <w:noProof/>
          </w:rPr>
          <w:t>2.3.2</w:t>
        </w:r>
        <w:r w:rsidR="0063260D">
          <w:rPr>
            <w:rFonts w:asciiTheme="minorHAnsi" w:eastAsiaTheme="minorEastAsia" w:hAnsiTheme="minorHAnsi"/>
            <w:noProof/>
          </w:rPr>
          <w:tab/>
        </w:r>
        <w:r w:rsidR="0063260D" w:rsidRPr="0057112C">
          <w:rPr>
            <w:rStyle w:val="Hyperlink"/>
            <w:noProof/>
          </w:rPr>
          <w:t>Dedicated</w:t>
        </w:r>
        <w:r w:rsidR="0063260D">
          <w:rPr>
            <w:noProof/>
            <w:webHidden/>
          </w:rPr>
          <w:tab/>
        </w:r>
        <w:r w:rsidR="0063260D">
          <w:rPr>
            <w:noProof/>
            <w:webHidden/>
          </w:rPr>
          <w:fldChar w:fldCharType="begin"/>
        </w:r>
        <w:r w:rsidR="0063260D">
          <w:rPr>
            <w:noProof/>
            <w:webHidden/>
          </w:rPr>
          <w:instrText xml:space="preserve"> PAGEREF _Toc417035400 \h </w:instrText>
        </w:r>
        <w:r w:rsidR="0063260D">
          <w:rPr>
            <w:noProof/>
            <w:webHidden/>
          </w:rPr>
        </w:r>
        <w:r w:rsidR="0063260D">
          <w:rPr>
            <w:noProof/>
            <w:webHidden/>
          </w:rPr>
          <w:fldChar w:fldCharType="separate"/>
        </w:r>
        <w:r w:rsidR="0063260D">
          <w:rPr>
            <w:noProof/>
            <w:webHidden/>
          </w:rPr>
          <w:t>10</w:t>
        </w:r>
        <w:r w:rsidR="0063260D">
          <w:rPr>
            <w:noProof/>
            <w:webHidden/>
          </w:rPr>
          <w:fldChar w:fldCharType="end"/>
        </w:r>
      </w:hyperlink>
    </w:p>
    <w:p w14:paraId="78E66E1E" w14:textId="77777777" w:rsidR="0063260D" w:rsidRDefault="0055343E">
      <w:pPr>
        <w:pStyle w:val="TOC4"/>
        <w:tabs>
          <w:tab w:val="left" w:pos="1540"/>
          <w:tab w:val="right" w:leader="dot" w:pos="9350"/>
        </w:tabs>
        <w:rPr>
          <w:rFonts w:asciiTheme="minorHAnsi" w:eastAsiaTheme="minorEastAsia" w:hAnsiTheme="minorHAnsi"/>
          <w:i w:val="0"/>
          <w:noProof/>
        </w:rPr>
      </w:pPr>
      <w:hyperlink w:anchor="_Toc417035401" w:history="1">
        <w:r w:rsidR="0063260D" w:rsidRPr="0057112C">
          <w:rPr>
            <w:rStyle w:val="Hyperlink"/>
            <w:noProof/>
          </w:rPr>
          <w:t>2.3.2.1</w:t>
        </w:r>
        <w:r w:rsidR="0063260D">
          <w:rPr>
            <w:rFonts w:asciiTheme="minorHAnsi" w:eastAsiaTheme="minorEastAsia" w:hAnsiTheme="minorHAnsi"/>
            <w:i w:val="0"/>
            <w:noProof/>
          </w:rPr>
          <w:tab/>
        </w:r>
        <w:r w:rsidR="0063260D" w:rsidRPr="0057112C">
          <w:rPr>
            <w:rStyle w:val="Hyperlink"/>
            <w:noProof/>
          </w:rPr>
          <w:t>Attributes that may be updated</w:t>
        </w:r>
        <w:r w:rsidR="0063260D">
          <w:rPr>
            <w:noProof/>
            <w:webHidden/>
          </w:rPr>
          <w:tab/>
        </w:r>
        <w:r w:rsidR="0063260D">
          <w:rPr>
            <w:noProof/>
            <w:webHidden/>
          </w:rPr>
          <w:fldChar w:fldCharType="begin"/>
        </w:r>
        <w:r w:rsidR="0063260D">
          <w:rPr>
            <w:noProof/>
            <w:webHidden/>
          </w:rPr>
          <w:instrText xml:space="preserve"> PAGEREF _Toc417035401 \h </w:instrText>
        </w:r>
        <w:r w:rsidR="0063260D">
          <w:rPr>
            <w:noProof/>
            <w:webHidden/>
          </w:rPr>
        </w:r>
        <w:r w:rsidR="0063260D">
          <w:rPr>
            <w:noProof/>
            <w:webHidden/>
          </w:rPr>
          <w:fldChar w:fldCharType="separate"/>
        </w:r>
        <w:r w:rsidR="0063260D">
          <w:rPr>
            <w:noProof/>
            <w:webHidden/>
          </w:rPr>
          <w:t>10</w:t>
        </w:r>
        <w:r w:rsidR="0063260D">
          <w:rPr>
            <w:noProof/>
            <w:webHidden/>
          </w:rPr>
          <w:fldChar w:fldCharType="end"/>
        </w:r>
      </w:hyperlink>
    </w:p>
    <w:p w14:paraId="3B1B6CDC" w14:textId="77777777" w:rsidR="0063260D" w:rsidRDefault="0055343E">
      <w:pPr>
        <w:pStyle w:val="TOC2"/>
        <w:tabs>
          <w:tab w:val="left" w:pos="720"/>
          <w:tab w:val="right" w:leader="dot" w:pos="9350"/>
        </w:tabs>
        <w:rPr>
          <w:rFonts w:asciiTheme="minorHAnsi" w:eastAsiaTheme="minorEastAsia" w:hAnsiTheme="minorHAnsi"/>
          <w:noProof/>
        </w:rPr>
      </w:pPr>
      <w:hyperlink w:anchor="_Toc417035402" w:history="1">
        <w:r w:rsidR="0063260D" w:rsidRPr="0057112C">
          <w:rPr>
            <w:rStyle w:val="Hyperlink"/>
            <w:noProof/>
          </w:rPr>
          <w:t>2.4</w:t>
        </w:r>
        <w:r w:rsidR="0063260D">
          <w:rPr>
            <w:rFonts w:asciiTheme="minorHAnsi" w:eastAsiaTheme="minorEastAsia" w:hAnsiTheme="minorHAnsi"/>
            <w:noProof/>
          </w:rPr>
          <w:tab/>
        </w:r>
        <w:r w:rsidR="0063260D" w:rsidRPr="0057112C">
          <w:rPr>
            <w:rStyle w:val="Hyperlink"/>
            <w:noProof/>
          </w:rPr>
          <w:t>Installation</w:t>
        </w:r>
        <w:r w:rsidR="0063260D">
          <w:rPr>
            <w:noProof/>
            <w:webHidden/>
          </w:rPr>
          <w:tab/>
        </w:r>
        <w:r w:rsidR="0063260D">
          <w:rPr>
            <w:noProof/>
            <w:webHidden/>
          </w:rPr>
          <w:fldChar w:fldCharType="begin"/>
        </w:r>
        <w:r w:rsidR="0063260D">
          <w:rPr>
            <w:noProof/>
            <w:webHidden/>
          </w:rPr>
          <w:instrText xml:space="preserve"> PAGEREF _Toc417035402 \h </w:instrText>
        </w:r>
        <w:r w:rsidR="0063260D">
          <w:rPr>
            <w:noProof/>
            <w:webHidden/>
          </w:rPr>
        </w:r>
        <w:r w:rsidR="0063260D">
          <w:rPr>
            <w:noProof/>
            <w:webHidden/>
          </w:rPr>
          <w:fldChar w:fldCharType="separate"/>
        </w:r>
        <w:r w:rsidR="0063260D">
          <w:rPr>
            <w:noProof/>
            <w:webHidden/>
          </w:rPr>
          <w:t>10</w:t>
        </w:r>
        <w:r w:rsidR="0063260D">
          <w:rPr>
            <w:noProof/>
            <w:webHidden/>
          </w:rPr>
          <w:fldChar w:fldCharType="end"/>
        </w:r>
      </w:hyperlink>
    </w:p>
    <w:p w14:paraId="262C066B" w14:textId="77777777" w:rsidR="0063260D" w:rsidRDefault="0055343E">
      <w:pPr>
        <w:pStyle w:val="TOC1"/>
        <w:tabs>
          <w:tab w:val="left" w:pos="360"/>
        </w:tabs>
        <w:rPr>
          <w:rFonts w:asciiTheme="minorHAnsi" w:eastAsiaTheme="minorEastAsia" w:hAnsiTheme="minorHAnsi"/>
          <w:b w:val="0"/>
          <w:noProof/>
        </w:rPr>
      </w:pPr>
      <w:hyperlink w:anchor="_Toc417035403" w:history="1">
        <w:r w:rsidR="0063260D" w:rsidRPr="0057112C">
          <w:rPr>
            <w:rStyle w:val="Hyperlink"/>
            <w:noProof/>
          </w:rPr>
          <w:t>3</w:t>
        </w:r>
        <w:r w:rsidR="0063260D">
          <w:rPr>
            <w:rFonts w:asciiTheme="minorHAnsi" w:eastAsiaTheme="minorEastAsia" w:hAnsiTheme="minorHAnsi"/>
            <w:b w:val="0"/>
            <w:noProof/>
          </w:rPr>
          <w:tab/>
        </w:r>
        <w:r w:rsidR="0063260D" w:rsidRPr="0057112C">
          <w:rPr>
            <w:rStyle w:val="Hyperlink"/>
            <w:noProof/>
          </w:rPr>
          <w:t>Operation</w:t>
        </w:r>
        <w:r w:rsidR="0063260D">
          <w:rPr>
            <w:noProof/>
            <w:webHidden/>
          </w:rPr>
          <w:tab/>
        </w:r>
        <w:r w:rsidR="0063260D">
          <w:rPr>
            <w:noProof/>
            <w:webHidden/>
          </w:rPr>
          <w:fldChar w:fldCharType="begin"/>
        </w:r>
        <w:r w:rsidR="0063260D">
          <w:rPr>
            <w:noProof/>
            <w:webHidden/>
          </w:rPr>
          <w:instrText xml:space="preserve"> PAGEREF _Toc417035403 \h </w:instrText>
        </w:r>
        <w:r w:rsidR="0063260D">
          <w:rPr>
            <w:noProof/>
            <w:webHidden/>
          </w:rPr>
        </w:r>
        <w:r w:rsidR="0063260D">
          <w:rPr>
            <w:noProof/>
            <w:webHidden/>
          </w:rPr>
          <w:fldChar w:fldCharType="separate"/>
        </w:r>
        <w:r w:rsidR="0063260D">
          <w:rPr>
            <w:noProof/>
            <w:webHidden/>
          </w:rPr>
          <w:t>11</w:t>
        </w:r>
        <w:r w:rsidR="0063260D">
          <w:rPr>
            <w:noProof/>
            <w:webHidden/>
          </w:rPr>
          <w:fldChar w:fldCharType="end"/>
        </w:r>
      </w:hyperlink>
    </w:p>
    <w:p w14:paraId="01FF1031" w14:textId="77777777" w:rsidR="0063260D" w:rsidRDefault="0055343E">
      <w:pPr>
        <w:pStyle w:val="TOC2"/>
        <w:tabs>
          <w:tab w:val="left" w:pos="720"/>
          <w:tab w:val="right" w:leader="dot" w:pos="9350"/>
        </w:tabs>
        <w:rPr>
          <w:rFonts w:asciiTheme="minorHAnsi" w:eastAsiaTheme="minorEastAsia" w:hAnsiTheme="minorHAnsi"/>
          <w:noProof/>
        </w:rPr>
      </w:pPr>
      <w:hyperlink w:anchor="_Toc417035404" w:history="1">
        <w:r w:rsidR="0063260D" w:rsidRPr="0057112C">
          <w:rPr>
            <w:rStyle w:val="Hyperlink"/>
            <w:noProof/>
          </w:rPr>
          <w:t>3.1</w:t>
        </w:r>
        <w:r w:rsidR="0063260D">
          <w:rPr>
            <w:rFonts w:asciiTheme="minorHAnsi" w:eastAsiaTheme="minorEastAsia" w:hAnsiTheme="minorHAnsi"/>
            <w:noProof/>
          </w:rPr>
          <w:tab/>
        </w:r>
        <w:r w:rsidR="0063260D" w:rsidRPr="0057112C">
          <w:rPr>
            <w:rStyle w:val="Hyperlink"/>
            <w:noProof/>
          </w:rPr>
          <w:t>Running the Tool</w:t>
        </w:r>
        <w:r w:rsidR="0063260D">
          <w:rPr>
            <w:noProof/>
            <w:webHidden/>
          </w:rPr>
          <w:tab/>
        </w:r>
        <w:r w:rsidR="0063260D">
          <w:rPr>
            <w:noProof/>
            <w:webHidden/>
          </w:rPr>
          <w:fldChar w:fldCharType="begin"/>
        </w:r>
        <w:r w:rsidR="0063260D">
          <w:rPr>
            <w:noProof/>
            <w:webHidden/>
          </w:rPr>
          <w:instrText xml:space="preserve"> PAGEREF _Toc417035404 \h </w:instrText>
        </w:r>
        <w:r w:rsidR="0063260D">
          <w:rPr>
            <w:noProof/>
            <w:webHidden/>
          </w:rPr>
        </w:r>
        <w:r w:rsidR="0063260D">
          <w:rPr>
            <w:noProof/>
            <w:webHidden/>
          </w:rPr>
          <w:fldChar w:fldCharType="separate"/>
        </w:r>
        <w:r w:rsidR="0063260D">
          <w:rPr>
            <w:noProof/>
            <w:webHidden/>
          </w:rPr>
          <w:t>11</w:t>
        </w:r>
        <w:r w:rsidR="0063260D">
          <w:rPr>
            <w:noProof/>
            <w:webHidden/>
          </w:rPr>
          <w:fldChar w:fldCharType="end"/>
        </w:r>
      </w:hyperlink>
    </w:p>
    <w:p w14:paraId="311CC8B2" w14:textId="77777777" w:rsidR="0063260D" w:rsidRDefault="0055343E">
      <w:pPr>
        <w:pStyle w:val="TOC2"/>
        <w:tabs>
          <w:tab w:val="left" w:pos="720"/>
          <w:tab w:val="right" w:leader="dot" w:pos="9350"/>
        </w:tabs>
        <w:rPr>
          <w:rFonts w:asciiTheme="minorHAnsi" w:eastAsiaTheme="minorEastAsia" w:hAnsiTheme="minorHAnsi"/>
          <w:noProof/>
        </w:rPr>
      </w:pPr>
      <w:hyperlink w:anchor="_Toc417035405" w:history="1">
        <w:r w:rsidR="0063260D" w:rsidRPr="0057112C">
          <w:rPr>
            <w:rStyle w:val="Hyperlink"/>
            <w:noProof/>
          </w:rPr>
          <w:t>3.2</w:t>
        </w:r>
        <w:r w:rsidR="0063260D">
          <w:rPr>
            <w:rFonts w:asciiTheme="minorHAnsi" w:eastAsiaTheme="minorEastAsia" w:hAnsiTheme="minorHAnsi"/>
            <w:noProof/>
          </w:rPr>
          <w:tab/>
        </w:r>
        <w:r w:rsidR="0063260D" w:rsidRPr="0057112C">
          <w:rPr>
            <w:rStyle w:val="Hyperlink"/>
            <w:noProof/>
          </w:rPr>
          <w:t>Remediation Strategy</w:t>
        </w:r>
        <w:r w:rsidR="0063260D">
          <w:rPr>
            <w:noProof/>
            <w:webHidden/>
          </w:rPr>
          <w:tab/>
        </w:r>
        <w:r w:rsidR="0063260D">
          <w:rPr>
            <w:noProof/>
            <w:webHidden/>
          </w:rPr>
          <w:fldChar w:fldCharType="begin"/>
        </w:r>
        <w:r w:rsidR="0063260D">
          <w:rPr>
            <w:noProof/>
            <w:webHidden/>
          </w:rPr>
          <w:instrText xml:space="preserve"> PAGEREF _Toc417035405 \h </w:instrText>
        </w:r>
        <w:r w:rsidR="0063260D">
          <w:rPr>
            <w:noProof/>
            <w:webHidden/>
          </w:rPr>
        </w:r>
        <w:r w:rsidR="0063260D">
          <w:rPr>
            <w:noProof/>
            <w:webHidden/>
          </w:rPr>
          <w:fldChar w:fldCharType="separate"/>
        </w:r>
        <w:r w:rsidR="0063260D">
          <w:rPr>
            <w:noProof/>
            <w:webHidden/>
          </w:rPr>
          <w:t>15</w:t>
        </w:r>
        <w:r w:rsidR="0063260D">
          <w:rPr>
            <w:noProof/>
            <w:webHidden/>
          </w:rPr>
          <w:fldChar w:fldCharType="end"/>
        </w:r>
      </w:hyperlink>
    </w:p>
    <w:p w14:paraId="384C248A" w14:textId="77777777" w:rsidR="0063260D" w:rsidRDefault="0055343E">
      <w:pPr>
        <w:pStyle w:val="TOC3"/>
        <w:rPr>
          <w:rFonts w:asciiTheme="minorHAnsi" w:eastAsiaTheme="minorEastAsia" w:hAnsiTheme="minorHAnsi"/>
          <w:noProof/>
        </w:rPr>
      </w:pPr>
      <w:hyperlink w:anchor="_Toc417035406" w:history="1">
        <w:r w:rsidR="0063260D" w:rsidRPr="0057112C">
          <w:rPr>
            <w:rStyle w:val="Hyperlink"/>
            <w:noProof/>
          </w:rPr>
          <w:t>3.2.1</w:t>
        </w:r>
        <w:r w:rsidR="0063260D">
          <w:rPr>
            <w:rFonts w:asciiTheme="minorHAnsi" w:eastAsiaTheme="minorEastAsia" w:hAnsiTheme="minorHAnsi"/>
            <w:noProof/>
          </w:rPr>
          <w:tab/>
        </w:r>
        <w:r w:rsidR="0063260D" w:rsidRPr="0057112C">
          <w:rPr>
            <w:rStyle w:val="Hyperlink"/>
            <w:noProof/>
          </w:rPr>
          <w:t>Query/Sort/Fix</w:t>
        </w:r>
        <w:r w:rsidR="0063260D">
          <w:rPr>
            <w:noProof/>
            <w:webHidden/>
          </w:rPr>
          <w:tab/>
        </w:r>
        <w:r w:rsidR="0063260D">
          <w:rPr>
            <w:noProof/>
            <w:webHidden/>
          </w:rPr>
          <w:fldChar w:fldCharType="begin"/>
        </w:r>
        <w:r w:rsidR="0063260D">
          <w:rPr>
            <w:noProof/>
            <w:webHidden/>
          </w:rPr>
          <w:instrText xml:space="preserve"> PAGEREF _Toc417035406 \h </w:instrText>
        </w:r>
        <w:r w:rsidR="0063260D">
          <w:rPr>
            <w:noProof/>
            <w:webHidden/>
          </w:rPr>
        </w:r>
        <w:r w:rsidR="0063260D">
          <w:rPr>
            <w:noProof/>
            <w:webHidden/>
          </w:rPr>
          <w:fldChar w:fldCharType="separate"/>
        </w:r>
        <w:r w:rsidR="0063260D">
          <w:rPr>
            <w:noProof/>
            <w:webHidden/>
          </w:rPr>
          <w:t>15</w:t>
        </w:r>
        <w:r w:rsidR="0063260D">
          <w:rPr>
            <w:noProof/>
            <w:webHidden/>
          </w:rPr>
          <w:fldChar w:fldCharType="end"/>
        </w:r>
      </w:hyperlink>
    </w:p>
    <w:p w14:paraId="5C22A4BD" w14:textId="77777777" w:rsidR="0063260D" w:rsidRDefault="0055343E">
      <w:pPr>
        <w:pStyle w:val="TOC3"/>
        <w:rPr>
          <w:rFonts w:asciiTheme="minorHAnsi" w:eastAsiaTheme="minorEastAsia" w:hAnsiTheme="minorHAnsi"/>
          <w:noProof/>
        </w:rPr>
      </w:pPr>
      <w:hyperlink w:anchor="_Toc417035407" w:history="1">
        <w:r w:rsidR="0063260D" w:rsidRPr="0057112C">
          <w:rPr>
            <w:rStyle w:val="Hyperlink"/>
            <w:noProof/>
          </w:rPr>
          <w:t>3.2.2</w:t>
        </w:r>
        <w:r w:rsidR="0063260D">
          <w:rPr>
            <w:rFonts w:asciiTheme="minorHAnsi" w:eastAsiaTheme="minorEastAsia" w:hAnsiTheme="minorHAnsi"/>
            <w:noProof/>
          </w:rPr>
          <w:tab/>
        </w:r>
        <w:r w:rsidR="0063260D" w:rsidRPr="0057112C">
          <w:rPr>
            <w:rStyle w:val="Hyperlink"/>
            <w:noProof/>
          </w:rPr>
          <w:t>Suggested Update Values</w:t>
        </w:r>
        <w:r w:rsidR="0063260D">
          <w:rPr>
            <w:noProof/>
            <w:webHidden/>
          </w:rPr>
          <w:tab/>
        </w:r>
        <w:r w:rsidR="0063260D">
          <w:rPr>
            <w:noProof/>
            <w:webHidden/>
          </w:rPr>
          <w:fldChar w:fldCharType="begin"/>
        </w:r>
        <w:r w:rsidR="0063260D">
          <w:rPr>
            <w:noProof/>
            <w:webHidden/>
          </w:rPr>
          <w:instrText xml:space="preserve"> PAGEREF _Toc417035407 \h </w:instrText>
        </w:r>
        <w:r w:rsidR="0063260D">
          <w:rPr>
            <w:noProof/>
            <w:webHidden/>
          </w:rPr>
        </w:r>
        <w:r w:rsidR="0063260D">
          <w:rPr>
            <w:noProof/>
            <w:webHidden/>
          </w:rPr>
          <w:fldChar w:fldCharType="separate"/>
        </w:r>
        <w:r w:rsidR="0063260D">
          <w:rPr>
            <w:noProof/>
            <w:webHidden/>
          </w:rPr>
          <w:t>17</w:t>
        </w:r>
        <w:r w:rsidR="0063260D">
          <w:rPr>
            <w:noProof/>
            <w:webHidden/>
          </w:rPr>
          <w:fldChar w:fldCharType="end"/>
        </w:r>
      </w:hyperlink>
    </w:p>
    <w:p w14:paraId="3816C200" w14:textId="77777777" w:rsidR="0063260D" w:rsidRDefault="0055343E">
      <w:pPr>
        <w:pStyle w:val="TOC4"/>
        <w:tabs>
          <w:tab w:val="left" w:pos="1540"/>
          <w:tab w:val="right" w:leader="dot" w:pos="9350"/>
        </w:tabs>
        <w:rPr>
          <w:rFonts w:asciiTheme="minorHAnsi" w:eastAsiaTheme="minorEastAsia" w:hAnsiTheme="minorHAnsi"/>
          <w:i w:val="0"/>
          <w:noProof/>
        </w:rPr>
      </w:pPr>
      <w:hyperlink w:anchor="_Toc417035408" w:history="1">
        <w:r w:rsidR="0063260D" w:rsidRPr="0057112C">
          <w:rPr>
            <w:rStyle w:val="Hyperlink"/>
            <w:noProof/>
          </w:rPr>
          <w:t>3.2.2.1</w:t>
        </w:r>
        <w:r w:rsidR="0063260D">
          <w:rPr>
            <w:rFonts w:asciiTheme="minorHAnsi" w:eastAsiaTheme="minorEastAsia" w:hAnsiTheme="minorHAnsi"/>
            <w:i w:val="0"/>
            <w:noProof/>
          </w:rPr>
          <w:tab/>
        </w:r>
        <w:r w:rsidR="0063260D" w:rsidRPr="0057112C">
          <w:rPr>
            <w:rStyle w:val="Hyperlink"/>
            <w:noProof/>
          </w:rPr>
          <w:t>Suggestions for duplicates</w:t>
        </w:r>
        <w:r w:rsidR="0063260D">
          <w:rPr>
            <w:noProof/>
            <w:webHidden/>
          </w:rPr>
          <w:tab/>
        </w:r>
        <w:r w:rsidR="0063260D">
          <w:rPr>
            <w:noProof/>
            <w:webHidden/>
          </w:rPr>
          <w:fldChar w:fldCharType="begin"/>
        </w:r>
        <w:r w:rsidR="0063260D">
          <w:rPr>
            <w:noProof/>
            <w:webHidden/>
          </w:rPr>
          <w:instrText xml:space="preserve"> PAGEREF _Toc417035408 \h </w:instrText>
        </w:r>
        <w:r w:rsidR="0063260D">
          <w:rPr>
            <w:noProof/>
            <w:webHidden/>
          </w:rPr>
        </w:r>
        <w:r w:rsidR="0063260D">
          <w:rPr>
            <w:noProof/>
            <w:webHidden/>
          </w:rPr>
          <w:fldChar w:fldCharType="separate"/>
        </w:r>
        <w:r w:rsidR="0063260D">
          <w:rPr>
            <w:noProof/>
            <w:webHidden/>
          </w:rPr>
          <w:t>17</w:t>
        </w:r>
        <w:r w:rsidR="0063260D">
          <w:rPr>
            <w:noProof/>
            <w:webHidden/>
          </w:rPr>
          <w:fldChar w:fldCharType="end"/>
        </w:r>
      </w:hyperlink>
    </w:p>
    <w:p w14:paraId="5C1D3D95" w14:textId="77777777" w:rsidR="0063260D" w:rsidRDefault="0055343E">
      <w:pPr>
        <w:pStyle w:val="TOC4"/>
        <w:tabs>
          <w:tab w:val="left" w:pos="1540"/>
          <w:tab w:val="right" w:leader="dot" w:pos="9350"/>
        </w:tabs>
        <w:rPr>
          <w:rFonts w:asciiTheme="minorHAnsi" w:eastAsiaTheme="minorEastAsia" w:hAnsiTheme="minorHAnsi"/>
          <w:i w:val="0"/>
          <w:noProof/>
        </w:rPr>
      </w:pPr>
      <w:hyperlink w:anchor="_Toc417035409" w:history="1">
        <w:r w:rsidR="0063260D" w:rsidRPr="0057112C">
          <w:rPr>
            <w:rStyle w:val="Hyperlink"/>
            <w:noProof/>
          </w:rPr>
          <w:t>3.2.2.2</w:t>
        </w:r>
        <w:r w:rsidR="0063260D">
          <w:rPr>
            <w:rFonts w:asciiTheme="minorHAnsi" w:eastAsiaTheme="minorEastAsia" w:hAnsiTheme="minorHAnsi"/>
            <w:i w:val="0"/>
            <w:noProof/>
          </w:rPr>
          <w:tab/>
        </w:r>
        <w:r w:rsidR="0063260D" w:rsidRPr="0057112C">
          <w:rPr>
            <w:rStyle w:val="Hyperlink"/>
            <w:noProof/>
          </w:rPr>
          <w:t>Suggestions for format errors</w:t>
        </w:r>
        <w:r w:rsidR="0063260D">
          <w:rPr>
            <w:noProof/>
            <w:webHidden/>
          </w:rPr>
          <w:tab/>
        </w:r>
        <w:r w:rsidR="0063260D">
          <w:rPr>
            <w:noProof/>
            <w:webHidden/>
          </w:rPr>
          <w:fldChar w:fldCharType="begin"/>
        </w:r>
        <w:r w:rsidR="0063260D">
          <w:rPr>
            <w:noProof/>
            <w:webHidden/>
          </w:rPr>
          <w:instrText xml:space="preserve"> PAGEREF _Toc417035409 \h </w:instrText>
        </w:r>
        <w:r w:rsidR="0063260D">
          <w:rPr>
            <w:noProof/>
            <w:webHidden/>
          </w:rPr>
        </w:r>
        <w:r w:rsidR="0063260D">
          <w:rPr>
            <w:noProof/>
            <w:webHidden/>
          </w:rPr>
          <w:fldChar w:fldCharType="separate"/>
        </w:r>
        <w:r w:rsidR="0063260D">
          <w:rPr>
            <w:noProof/>
            <w:webHidden/>
          </w:rPr>
          <w:t>17</w:t>
        </w:r>
        <w:r w:rsidR="0063260D">
          <w:rPr>
            <w:noProof/>
            <w:webHidden/>
          </w:rPr>
          <w:fldChar w:fldCharType="end"/>
        </w:r>
      </w:hyperlink>
    </w:p>
    <w:p w14:paraId="68D0772F" w14:textId="77777777" w:rsidR="0063260D" w:rsidRDefault="0055343E">
      <w:pPr>
        <w:pStyle w:val="TOC2"/>
        <w:tabs>
          <w:tab w:val="left" w:pos="720"/>
          <w:tab w:val="right" w:leader="dot" w:pos="9350"/>
        </w:tabs>
        <w:rPr>
          <w:rFonts w:asciiTheme="minorHAnsi" w:eastAsiaTheme="minorEastAsia" w:hAnsiTheme="minorHAnsi"/>
          <w:noProof/>
        </w:rPr>
      </w:pPr>
      <w:hyperlink w:anchor="_Toc417035410" w:history="1">
        <w:r w:rsidR="0063260D" w:rsidRPr="0057112C">
          <w:rPr>
            <w:rStyle w:val="Hyperlink"/>
            <w:noProof/>
          </w:rPr>
          <w:t>3.3</w:t>
        </w:r>
        <w:r w:rsidR="0063260D">
          <w:rPr>
            <w:rFonts w:asciiTheme="minorHAnsi" w:eastAsiaTheme="minorEastAsia" w:hAnsiTheme="minorHAnsi"/>
            <w:noProof/>
          </w:rPr>
          <w:tab/>
        </w:r>
        <w:r w:rsidR="0063260D" w:rsidRPr="0057112C">
          <w:rPr>
            <w:rStyle w:val="Hyperlink"/>
            <w:noProof/>
          </w:rPr>
          <w:t>Error Explanations</w:t>
        </w:r>
        <w:r w:rsidR="0063260D">
          <w:rPr>
            <w:noProof/>
            <w:webHidden/>
          </w:rPr>
          <w:tab/>
        </w:r>
        <w:r w:rsidR="0063260D">
          <w:rPr>
            <w:noProof/>
            <w:webHidden/>
          </w:rPr>
          <w:fldChar w:fldCharType="begin"/>
        </w:r>
        <w:r w:rsidR="0063260D">
          <w:rPr>
            <w:noProof/>
            <w:webHidden/>
          </w:rPr>
          <w:instrText xml:space="preserve"> PAGEREF _Toc417035410 \h </w:instrText>
        </w:r>
        <w:r w:rsidR="0063260D">
          <w:rPr>
            <w:noProof/>
            <w:webHidden/>
          </w:rPr>
        </w:r>
        <w:r w:rsidR="0063260D">
          <w:rPr>
            <w:noProof/>
            <w:webHidden/>
          </w:rPr>
          <w:fldChar w:fldCharType="separate"/>
        </w:r>
        <w:r w:rsidR="0063260D">
          <w:rPr>
            <w:noProof/>
            <w:webHidden/>
          </w:rPr>
          <w:t>17</w:t>
        </w:r>
        <w:r w:rsidR="0063260D">
          <w:rPr>
            <w:noProof/>
            <w:webHidden/>
          </w:rPr>
          <w:fldChar w:fldCharType="end"/>
        </w:r>
      </w:hyperlink>
    </w:p>
    <w:p w14:paraId="20794228" w14:textId="77777777" w:rsidR="0063260D" w:rsidRDefault="0055343E">
      <w:pPr>
        <w:pStyle w:val="TOC3"/>
        <w:rPr>
          <w:rFonts w:asciiTheme="minorHAnsi" w:eastAsiaTheme="minorEastAsia" w:hAnsiTheme="minorHAnsi"/>
          <w:noProof/>
        </w:rPr>
      </w:pPr>
      <w:hyperlink w:anchor="_Toc417035411" w:history="1">
        <w:r w:rsidR="0063260D" w:rsidRPr="0057112C">
          <w:rPr>
            <w:rStyle w:val="Hyperlink"/>
            <w:noProof/>
          </w:rPr>
          <w:t>3.3.1</w:t>
        </w:r>
        <w:r w:rsidR="0063260D">
          <w:rPr>
            <w:rFonts w:asciiTheme="minorHAnsi" w:eastAsiaTheme="minorEastAsia" w:hAnsiTheme="minorHAnsi"/>
            <w:noProof/>
          </w:rPr>
          <w:tab/>
        </w:r>
        <w:r w:rsidR="0063260D" w:rsidRPr="0057112C">
          <w:rPr>
            <w:rStyle w:val="Hyperlink"/>
            <w:noProof/>
          </w:rPr>
          <w:t>Character</w:t>
        </w:r>
        <w:r w:rsidR="0063260D">
          <w:rPr>
            <w:noProof/>
            <w:webHidden/>
          </w:rPr>
          <w:tab/>
        </w:r>
        <w:r w:rsidR="0063260D">
          <w:rPr>
            <w:noProof/>
            <w:webHidden/>
          </w:rPr>
          <w:fldChar w:fldCharType="begin"/>
        </w:r>
        <w:r w:rsidR="0063260D">
          <w:rPr>
            <w:noProof/>
            <w:webHidden/>
          </w:rPr>
          <w:instrText xml:space="preserve"> PAGEREF _Toc417035411 \h </w:instrText>
        </w:r>
        <w:r w:rsidR="0063260D">
          <w:rPr>
            <w:noProof/>
            <w:webHidden/>
          </w:rPr>
        </w:r>
        <w:r w:rsidR="0063260D">
          <w:rPr>
            <w:noProof/>
            <w:webHidden/>
          </w:rPr>
          <w:fldChar w:fldCharType="separate"/>
        </w:r>
        <w:r w:rsidR="0063260D">
          <w:rPr>
            <w:noProof/>
            <w:webHidden/>
          </w:rPr>
          <w:t>18</w:t>
        </w:r>
        <w:r w:rsidR="0063260D">
          <w:rPr>
            <w:noProof/>
            <w:webHidden/>
          </w:rPr>
          <w:fldChar w:fldCharType="end"/>
        </w:r>
      </w:hyperlink>
    </w:p>
    <w:p w14:paraId="66EBCA93" w14:textId="77777777" w:rsidR="0063260D" w:rsidRDefault="0055343E">
      <w:pPr>
        <w:pStyle w:val="TOC3"/>
        <w:rPr>
          <w:rFonts w:asciiTheme="minorHAnsi" w:eastAsiaTheme="minorEastAsia" w:hAnsiTheme="minorHAnsi"/>
          <w:noProof/>
        </w:rPr>
      </w:pPr>
      <w:hyperlink w:anchor="_Toc417035412" w:history="1">
        <w:r w:rsidR="0063260D" w:rsidRPr="0057112C">
          <w:rPr>
            <w:rStyle w:val="Hyperlink"/>
            <w:noProof/>
          </w:rPr>
          <w:t>3.3.2</w:t>
        </w:r>
        <w:r w:rsidR="0063260D">
          <w:rPr>
            <w:rFonts w:asciiTheme="minorHAnsi" w:eastAsiaTheme="minorEastAsia" w:hAnsiTheme="minorHAnsi"/>
            <w:noProof/>
          </w:rPr>
          <w:tab/>
        </w:r>
        <w:r w:rsidR="0063260D" w:rsidRPr="0057112C">
          <w:rPr>
            <w:rStyle w:val="Hyperlink"/>
            <w:noProof/>
          </w:rPr>
          <w:t>Format</w:t>
        </w:r>
        <w:r w:rsidR="0063260D">
          <w:rPr>
            <w:noProof/>
            <w:webHidden/>
          </w:rPr>
          <w:tab/>
        </w:r>
        <w:r w:rsidR="0063260D">
          <w:rPr>
            <w:noProof/>
            <w:webHidden/>
          </w:rPr>
          <w:fldChar w:fldCharType="begin"/>
        </w:r>
        <w:r w:rsidR="0063260D">
          <w:rPr>
            <w:noProof/>
            <w:webHidden/>
          </w:rPr>
          <w:instrText xml:space="preserve"> PAGEREF _Toc417035412 \h </w:instrText>
        </w:r>
        <w:r w:rsidR="0063260D">
          <w:rPr>
            <w:noProof/>
            <w:webHidden/>
          </w:rPr>
        </w:r>
        <w:r w:rsidR="0063260D">
          <w:rPr>
            <w:noProof/>
            <w:webHidden/>
          </w:rPr>
          <w:fldChar w:fldCharType="separate"/>
        </w:r>
        <w:r w:rsidR="0063260D">
          <w:rPr>
            <w:noProof/>
            <w:webHidden/>
          </w:rPr>
          <w:t>18</w:t>
        </w:r>
        <w:r w:rsidR="0063260D">
          <w:rPr>
            <w:noProof/>
            <w:webHidden/>
          </w:rPr>
          <w:fldChar w:fldCharType="end"/>
        </w:r>
      </w:hyperlink>
    </w:p>
    <w:p w14:paraId="7EC765A1" w14:textId="77777777" w:rsidR="0063260D" w:rsidRDefault="0055343E">
      <w:pPr>
        <w:pStyle w:val="TOC3"/>
        <w:rPr>
          <w:rFonts w:asciiTheme="minorHAnsi" w:eastAsiaTheme="minorEastAsia" w:hAnsiTheme="minorHAnsi"/>
          <w:noProof/>
        </w:rPr>
      </w:pPr>
      <w:hyperlink w:anchor="_Toc417035413" w:history="1">
        <w:r w:rsidR="0063260D" w:rsidRPr="0057112C">
          <w:rPr>
            <w:rStyle w:val="Hyperlink"/>
            <w:noProof/>
          </w:rPr>
          <w:t>3.3.3</w:t>
        </w:r>
        <w:r w:rsidR="0063260D">
          <w:rPr>
            <w:rFonts w:asciiTheme="minorHAnsi" w:eastAsiaTheme="minorEastAsia" w:hAnsiTheme="minorHAnsi"/>
            <w:noProof/>
          </w:rPr>
          <w:tab/>
        </w:r>
        <w:r w:rsidR="0063260D" w:rsidRPr="0057112C">
          <w:rPr>
            <w:rStyle w:val="Hyperlink"/>
            <w:noProof/>
          </w:rPr>
          <w:t>TopLevelDomain</w:t>
        </w:r>
        <w:r w:rsidR="0063260D">
          <w:rPr>
            <w:noProof/>
            <w:webHidden/>
          </w:rPr>
          <w:tab/>
        </w:r>
        <w:r w:rsidR="0063260D">
          <w:rPr>
            <w:noProof/>
            <w:webHidden/>
          </w:rPr>
          <w:fldChar w:fldCharType="begin"/>
        </w:r>
        <w:r w:rsidR="0063260D">
          <w:rPr>
            <w:noProof/>
            <w:webHidden/>
          </w:rPr>
          <w:instrText xml:space="preserve"> PAGEREF _Toc417035413 \h </w:instrText>
        </w:r>
        <w:r w:rsidR="0063260D">
          <w:rPr>
            <w:noProof/>
            <w:webHidden/>
          </w:rPr>
        </w:r>
        <w:r w:rsidR="0063260D">
          <w:rPr>
            <w:noProof/>
            <w:webHidden/>
          </w:rPr>
          <w:fldChar w:fldCharType="separate"/>
        </w:r>
        <w:r w:rsidR="0063260D">
          <w:rPr>
            <w:noProof/>
            <w:webHidden/>
          </w:rPr>
          <w:t>18</w:t>
        </w:r>
        <w:r w:rsidR="0063260D">
          <w:rPr>
            <w:noProof/>
            <w:webHidden/>
          </w:rPr>
          <w:fldChar w:fldCharType="end"/>
        </w:r>
      </w:hyperlink>
    </w:p>
    <w:p w14:paraId="4292D7D6" w14:textId="77777777" w:rsidR="0063260D" w:rsidRDefault="0055343E">
      <w:pPr>
        <w:pStyle w:val="TOC3"/>
        <w:rPr>
          <w:rFonts w:asciiTheme="minorHAnsi" w:eastAsiaTheme="minorEastAsia" w:hAnsiTheme="minorHAnsi"/>
          <w:noProof/>
        </w:rPr>
      </w:pPr>
      <w:hyperlink w:anchor="_Toc417035414" w:history="1">
        <w:r w:rsidR="0063260D" w:rsidRPr="0057112C">
          <w:rPr>
            <w:rStyle w:val="Hyperlink"/>
            <w:noProof/>
          </w:rPr>
          <w:t>3.3.4</w:t>
        </w:r>
        <w:r w:rsidR="0063260D">
          <w:rPr>
            <w:rFonts w:asciiTheme="minorHAnsi" w:eastAsiaTheme="minorEastAsia" w:hAnsiTheme="minorHAnsi"/>
            <w:noProof/>
          </w:rPr>
          <w:tab/>
        </w:r>
        <w:r w:rsidR="0063260D" w:rsidRPr="0057112C">
          <w:rPr>
            <w:rStyle w:val="Hyperlink"/>
            <w:noProof/>
          </w:rPr>
          <w:t>DomainPart</w:t>
        </w:r>
        <w:r w:rsidR="0063260D">
          <w:rPr>
            <w:noProof/>
            <w:webHidden/>
          </w:rPr>
          <w:tab/>
        </w:r>
        <w:r w:rsidR="0063260D">
          <w:rPr>
            <w:noProof/>
            <w:webHidden/>
          </w:rPr>
          <w:fldChar w:fldCharType="begin"/>
        </w:r>
        <w:r w:rsidR="0063260D">
          <w:rPr>
            <w:noProof/>
            <w:webHidden/>
          </w:rPr>
          <w:instrText xml:space="preserve"> PAGEREF _Toc417035414 \h </w:instrText>
        </w:r>
        <w:r w:rsidR="0063260D">
          <w:rPr>
            <w:noProof/>
            <w:webHidden/>
          </w:rPr>
        </w:r>
        <w:r w:rsidR="0063260D">
          <w:rPr>
            <w:noProof/>
            <w:webHidden/>
          </w:rPr>
          <w:fldChar w:fldCharType="separate"/>
        </w:r>
        <w:r w:rsidR="0063260D">
          <w:rPr>
            <w:noProof/>
            <w:webHidden/>
          </w:rPr>
          <w:t>18</w:t>
        </w:r>
        <w:r w:rsidR="0063260D">
          <w:rPr>
            <w:noProof/>
            <w:webHidden/>
          </w:rPr>
          <w:fldChar w:fldCharType="end"/>
        </w:r>
      </w:hyperlink>
    </w:p>
    <w:p w14:paraId="166EFA72" w14:textId="77777777" w:rsidR="0063260D" w:rsidRDefault="0055343E">
      <w:pPr>
        <w:pStyle w:val="TOC3"/>
        <w:rPr>
          <w:rFonts w:asciiTheme="minorHAnsi" w:eastAsiaTheme="minorEastAsia" w:hAnsiTheme="minorHAnsi"/>
          <w:noProof/>
        </w:rPr>
      </w:pPr>
      <w:hyperlink w:anchor="_Toc417035415" w:history="1">
        <w:r w:rsidR="0063260D" w:rsidRPr="0057112C">
          <w:rPr>
            <w:rStyle w:val="Hyperlink"/>
            <w:noProof/>
          </w:rPr>
          <w:t>3.3.5</w:t>
        </w:r>
        <w:r w:rsidR="0063260D">
          <w:rPr>
            <w:rFonts w:asciiTheme="minorHAnsi" w:eastAsiaTheme="minorEastAsia" w:hAnsiTheme="minorHAnsi"/>
            <w:noProof/>
          </w:rPr>
          <w:tab/>
        </w:r>
        <w:r w:rsidR="0063260D" w:rsidRPr="0057112C">
          <w:rPr>
            <w:rStyle w:val="Hyperlink"/>
            <w:noProof/>
          </w:rPr>
          <w:t>LocalPart</w:t>
        </w:r>
        <w:r w:rsidR="0063260D">
          <w:rPr>
            <w:noProof/>
            <w:webHidden/>
          </w:rPr>
          <w:tab/>
        </w:r>
        <w:r w:rsidR="0063260D">
          <w:rPr>
            <w:noProof/>
            <w:webHidden/>
          </w:rPr>
          <w:fldChar w:fldCharType="begin"/>
        </w:r>
        <w:r w:rsidR="0063260D">
          <w:rPr>
            <w:noProof/>
            <w:webHidden/>
          </w:rPr>
          <w:instrText xml:space="preserve"> PAGEREF _Toc417035415 \h </w:instrText>
        </w:r>
        <w:r w:rsidR="0063260D">
          <w:rPr>
            <w:noProof/>
            <w:webHidden/>
          </w:rPr>
        </w:r>
        <w:r w:rsidR="0063260D">
          <w:rPr>
            <w:noProof/>
            <w:webHidden/>
          </w:rPr>
          <w:fldChar w:fldCharType="separate"/>
        </w:r>
        <w:r w:rsidR="0063260D">
          <w:rPr>
            <w:noProof/>
            <w:webHidden/>
          </w:rPr>
          <w:t>18</w:t>
        </w:r>
        <w:r w:rsidR="0063260D">
          <w:rPr>
            <w:noProof/>
            <w:webHidden/>
          </w:rPr>
          <w:fldChar w:fldCharType="end"/>
        </w:r>
      </w:hyperlink>
    </w:p>
    <w:p w14:paraId="3A8AA8C1" w14:textId="77777777" w:rsidR="0063260D" w:rsidRDefault="0055343E">
      <w:pPr>
        <w:pStyle w:val="TOC3"/>
        <w:rPr>
          <w:rFonts w:asciiTheme="minorHAnsi" w:eastAsiaTheme="minorEastAsia" w:hAnsiTheme="minorHAnsi"/>
          <w:noProof/>
        </w:rPr>
      </w:pPr>
      <w:hyperlink w:anchor="_Toc417035416" w:history="1">
        <w:r w:rsidR="0063260D" w:rsidRPr="0057112C">
          <w:rPr>
            <w:rStyle w:val="Hyperlink"/>
            <w:noProof/>
          </w:rPr>
          <w:t>3.3.6</w:t>
        </w:r>
        <w:r w:rsidR="0063260D">
          <w:rPr>
            <w:rFonts w:asciiTheme="minorHAnsi" w:eastAsiaTheme="minorEastAsia" w:hAnsiTheme="minorHAnsi"/>
            <w:noProof/>
          </w:rPr>
          <w:tab/>
        </w:r>
        <w:r w:rsidR="0063260D" w:rsidRPr="0057112C">
          <w:rPr>
            <w:rStyle w:val="Hyperlink"/>
            <w:noProof/>
          </w:rPr>
          <w:t>Length</w:t>
        </w:r>
        <w:r w:rsidR="0063260D">
          <w:rPr>
            <w:noProof/>
            <w:webHidden/>
          </w:rPr>
          <w:tab/>
        </w:r>
        <w:r w:rsidR="0063260D">
          <w:rPr>
            <w:noProof/>
            <w:webHidden/>
          </w:rPr>
          <w:fldChar w:fldCharType="begin"/>
        </w:r>
        <w:r w:rsidR="0063260D">
          <w:rPr>
            <w:noProof/>
            <w:webHidden/>
          </w:rPr>
          <w:instrText xml:space="preserve"> PAGEREF _Toc417035416 \h </w:instrText>
        </w:r>
        <w:r w:rsidR="0063260D">
          <w:rPr>
            <w:noProof/>
            <w:webHidden/>
          </w:rPr>
        </w:r>
        <w:r w:rsidR="0063260D">
          <w:rPr>
            <w:noProof/>
            <w:webHidden/>
          </w:rPr>
          <w:fldChar w:fldCharType="separate"/>
        </w:r>
        <w:r w:rsidR="0063260D">
          <w:rPr>
            <w:noProof/>
            <w:webHidden/>
          </w:rPr>
          <w:t>18</w:t>
        </w:r>
        <w:r w:rsidR="0063260D">
          <w:rPr>
            <w:noProof/>
            <w:webHidden/>
          </w:rPr>
          <w:fldChar w:fldCharType="end"/>
        </w:r>
      </w:hyperlink>
    </w:p>
    <w:p w14:paraId="7478B692" w14:textId="77777777" w:rsidR="0063260D" w:rsidRDefault="0055343E">
      <w:pPr>
        <w:pStyle w:val="TOC3"/>
        <w:rPr>
          <w:rFonts w:asciiTheme="minorHAnsi" w:eastAsiaTheme="minorEastAsia" w:hAnsiTheme="minorHAnsi"/>
          <w:noProof/>
        </w:rPr>
      </w:pPr>
      <w:hyperlink w:anchor="_Toc417035417" w:history="1">
        <w:r w:rsidR="0063260D" w:rsidRPr="0057112C">
          <w:rPr>
            <w:rStyle w:val="Hyperlink"/>
            <w:noProof/>
          </w:rPr>
          <w:t>3.3.7</w:t>
        </w:r>
        <w:r w:rsidR="0063260D">
          <w:rPr>
            <w:rFonts w:asciiTheme="minorHAnsi" w:eastAsiaTheme="minorEastAsia" w:hAnsiTheme="minorHAnsi"/>
            <w:noProof/>
          </w:rPr>
          <w:tab/>
        </w:r>
        <w:r w:rsidR="0063260D" w:rsidRPr="0057112C">
          <w:rPr>
            <w:rStyle w:val="Hyperlink"/>
            <w:noProof/>
          </w:rPr>
          <w:t>Duplicate</w:t>
        </w:r>
        <w:r w:rsidR="0063260D">
          <w:rPr>
            <w:noProof/>
            <w:webHidden/>
          </w:rPr>
          <w:tab/>
        </w:r>
        <w:r w:rsidR="0063260D">
          <w:rPr>
            <w:noProof/>
            <w:webHidden/>
          </w:rPr>
          <w:fldChar w:fldCharType="begin"/>
        </w:r>
        <w:r w:rsidR="0063260D">
          <w:rPr>
            <w:noProof/>
            <w:webHidden/>
          </w:rPr>
          <w:instrText xml:space="preserve"> PAGEREF _Toc417035417 \h </w:instrText>
        </w:r>
        <w:r w:rsidR="0063260D">
          <w:rPr>
            <w:noProof/>
            <w:webHidden/>
          </w:rPr>
        </w:r>
        <w:r w:rsidR="0063260D">
          <w:rPr>
            <w:noProof/>
            <w:webHidden/>
          </w:rPr>
          <w:fldChar w:fldCharType="separate"/>
        </w:r>
        <w:r w:rsidR="0063260D">
          <w:rPr>
            <w:noProof/>
            <w:webHidden/>
          </w:rPr>
          <w:t>18</w:t>
        </w:r>
        <w:r w:rsidR="0063260D">
          <w:rPr>
            <w:noProof/>
            <w:webHidden/>
          </w:rPr>
          <w:fldChar w:fldCharType="end"/>
        </w:r>
      </w:hyperlink>
    </w:p>
    <w:p w14:paraId="560103A9" w14:textId="77777777" w:rsidR="0063260D" w:rsidRDefault="0055343E">
      <w:pPr>
        <w:pStyle w:val="TOC3"/>
        <w:rPr>
          <w:rFonts w:asciiTheme="minorHAnsi" w:eastAsiaTheme="minorEastAsia" w:hAnsiTheme="minorHAnsi"/>
          <w:noProof/>
        </w:rPr>
      </w:pPr>
      <w:hyperlink w:anchor="_Toc417035418" w:history="1">
        <w:r w:rsidR="0063260D" w:rsidRPr="0057112C">
          <w:rPr>
            <w:rStyle w:val="Hyperlink"/>
            <w:noProof/>
          </w:rPr>
          <w:t>3.3.8</w:t>
        </w:r>
        <w:r w:rsidR="0063260D">
          <w:rPr>
            <w:rFonts w:asciiTheme="minorHAnsi" w:eastAsiaTheme="minorEastAsia" w:hAnsiTheme="minorHAnsi"/>
            <w:noProof/>
          </w:rPr>
          <w:tab/>
        </w:r>
        <w:r w:rsidR="0063260D" w:rsidRPr="0057112C">
          <w:rPr>
            <w:rStyle w:val="Hyperlink"/>
            <w:noProof/>
          </w:rPr>
          <w:t>Blank</w:t>
        </w:r>
        <w:r w:rsidR="0063260D">
          <w:rPr>
            <w:noProof/>
            <w:webHidden/>
          </w:rPr>
          <w:tab/>
        </w:r>
        <w:r w:rsidR="0063260D">
          <w:rPr>
            <w:noProof/>
            <w:webHidden/>
          </w:rPr>
          <w:fldChar w:fldCharType="begin"/>
        </w:r>
        <w:r w:rsidR="0063260D">
          <w:rPr>
            <w:noProof/>
            <w:webHidden/>
          </w:rPr>
          <w:instrText xml:space="preserve"> PAGEREF _Toc417035418 \h </w:instrText>
        </w:r>
        <w:r w:rsidR="0063260D">
          <w:rPr>
            <w:noProof/>
            <w:webHidden/>
          </w:rPr>
        </w:r>
        <w:r w:rsidR="0063260D">
          <w:rPr>
            <w:noProof/>
            <w:webHidden/>
          </w:rPr>
          <w:fldChar w:fldCharType="separate"/>
        </w:r>
        <w:r w:rsidR="0063260D">
          <w:rPr>
            <w:noProof/>
            <w:webHidden/>
          </w:rPr>
          <w:t>18</w:t>
        </w:r>
        <w:r w:rsidR="0063260D">
          <w:rPr>
            <w:noProof/>
            <w:webHidden/>
          </w:rPr>
          <w:fldChar w:fldCharType="end"/>
        </w:r>
      </w:hyperlink>
    </w:p>
    <w:p w14:paraId="7FF657B6" w14:textId="77777777" w:rsidR="0063260D" w:rsidRDefault="0055343E">
      <w:pPr>
        <w:pStyle w:val="TOC3"/>
        <w:rPr>
          <w:rFonts w:asciiTheme="minorHAnsi" w:eastAsiaTheme="minorEastAsia" w:hAnsiTheme="minorHAnsi"/>
          <w:noProof/>
        </w:rPr>
      </w:pPr>
      <w:hyperlink w:anchor="_Toc417035419" w:history="1">
        <w:r w:rsidR="0063260D" w:rsidRPr="0057112C">
          <w:rPr>
            <w:rStyle w:val="Hyperlink"/>
            <w:noProof/>
          </w:rPr>
          <w:t>3.3.9</w:t>
        </w:r>
        <w:r w:rsidR="0063260D">
          <w:rPr>
            <w:rFonts w:asciiTheme="minorHAnsi" w:eastAsiaTheme="minorEastAsia" w:hAnsiTheme="minorHAnsi"/>
            <w:noProof/>
          </w:rPr>
          <w:tab/>
        </w:r>
        <w:r w:rsidR="0063260D" w:rsidRPr="0057112C">
          <w:rPr>
            <w:rStyle w:val="Hyperlink"/>
            <w:noProof/>
          </w:rPr>
          <w:t>MailMatch</w:t>
        </w:r>
        <w:r w:rsidR="0063260D">
          <w:rPr>
            <w:noProof/>
            <w:webHidden/>
          </w:rPr>
          <w:tab/>
        </w:r>
        <w:r w:rsidR="0063260D">
          <w:rPr>
            <w:noProof/>
            <w:webHidden/>
          </w:rPr>
          <w:fldChar w:fldCharType="begin"/>
        </w:r>
        <w:r w:rsidR="0063260D">
          <w:rPr>
            <w:noProof/>
            <w:webHidden/>
          </w:rPr>
          <w:instrText xml:space="preserve"> PAGEREF _Toc417035419 \h </w:instrText>
        </w:r>
        <w:r w:rsidR="0063260D">
          <w:rPr>
            <w:noProof/>
            <w:webHidden/>
          </w:rPr>
        </w:r>
        <w:r w:rsidR="0063260D">
          <w:rPr>
            <w:noProof/>
            <w:webHidden/>
          </w:rPr>
          <w:fldChar w:fldCharType="separate"/>
        </w:r>
        <w:r w:rsidR="0063260D">
          <w:rPr>
            <w:noProof/>
            <w:webHidden/>
          </w:rPr>
          <w:t>19</w:t>
        </w:r>
        <w:r w:rsidR="0063260D">
          <w:rPr>
            <w:noProof/>
            <w:webHidden/>
          </w:rPr>
          <w:fldChar w:fldCharType="end"/>
        </w:r>
      </w:hyperlink>
    </w:p>
    <w:p w14:paraId="288FE1D9" w14:textId="77777777" w:rsidR="0063260D" w:rsidRDefault="0055343E">
      <w:pPr>
        <w:pStyle w:val="TOC1"/>
        <w:tabs>
          <w:tab w:val="left" w:pos="360"/>
        </w:tabs>
        <w:rPr>
          <w:rFonts w:asciiTheme="minorHAnsi" w:eastAsiaTheme="minorEastAsia" w:hAnsiTheme="minorHAnsi"/>
          <w:b w:val="0"/>
          <w:noProof/>
        </w:rPr>
      </w:pPr>
      <w:hyperlink w:anchor="_Toc417035420" w:history="1">
        <w:r w:rsidR="0063260D" w:rsidRPr="0057112C">
          <w:rPr>
            <w:rStyle w:val="Hyperlink"/>
            <w:noProof/>
          </w:rPr>
          <w:t>4</w:t>
        </w:r>
        <w:r w:rsidR="0063260D">
          <w:rPr>
            <w:rFonts w:asciiTheme="minorHAnsi" w:eastAsiaTheme="minorEastAsia" w:hAnsiTheme="minorHAnsi"/>
            <w:b w:val="0"/>
            <w:noProof/>
          </w:rPr>
          <w:tab/>
        </w:r>
        <w:r w:rsidR="0063260D" w:rsidRPr="0057112C">
          <w:rPr>
            <w:rStyle w:val="Hyperlink"/>
            <w:noProof/>
          </w:rPr>
          <w:t>Appendix</w:t>
        </w:r>
        <w:r w:rsidR="0063260D">
          <w:rPr>
            <w:noProof/>
            <w:webHidden/>
          </w:rPr>
          <w:tab/>
        </w:r>
        <w:r w:rsidR="0063260D">
          <w:rPr>
            <w:noProof/>
            <w:webHidden/>
          </w:rPr>
          <w:fldChar w:fldCharType="begin"/>
        </w:r>
        <w:r w:rsidR="0063260D">
          <w:rPr>
            <w:noProof/>
            <w:webHidden/>
          </w:rPr>
          <w:instrText xml:space="preserve"> PAGEREF _Toc417035420 \h </w:instrText>
        </w:r>
        <w:r w:rsidR="0063260D">
          <w:rPr>
            <w:noProof/>
            <w:webHidden/>
          </w:rPr>
        </w:r>
        <w:r w:rsidR="0063260D">
          <w:rPr>
            <w:noProof/>
            <w:webHidden/>
          </w:rPr>
          <w:fldChar w:fldCharType="separate"/>
        </w:r>
        <w:r w:rsidR="0063260D">
          <w:rPr>
            <w:noProof/>
            <w:webHidden/>
          </w:rPr>
          <w:t>20</w:t>
        </w:r>
        <w:r w:rsidR="0063260D">
          <w:rPr>
            <w:noProof/>
            <w:webHidden/>
          </w:rPr>
          <w:fldChar w:fldCharType="end"/>
        </w:r>
      </w:hyperlink>
    </w:p>
    <w:p w14:paraId="32D7F7B5" w14:textId="77777777" w:rsidR="0063260D" w:rsidRDefault="0055343E">
      <w:pPr>
        <w:pStyle w:val="TOC2"/>
        <w:tabs>
          <w:tab w:val="left" w:pos="720"/>
          <w:tab w:val="right" w:leader="dot" w:pos="9350"/>
        </w:tabs>
        <w:rPr>
          <w:rFonts w:asciiTheme="minorHAnsi" w:eastAsiaTheme="minorEastAsia" w:hAnsiTheme="minorHAnsi"/>
          <w:noProof/>
        </w:rPr>
      </w:pPr>
      <w:hyperlink w:anchor="_Toc417035421" w:history="1">
        <w:r w:rsidR="0063260D" w:rsidRPr="0057112C">
          <w:rPr>
            <w:rStyle w:val="Hyperlink"/>
            <w:noProof/>
          </w:rPr>
          <w:t>4.1</w:t>
        </w:r>
        <w:r w:rsidR="0063260D">
          <w:rPr>
            <w:rFonts w:asciiTheme="minorHAnsi" w:eastAsiaTheme="minorEastAsia" w:hAnsiTheme="minorHAnsi"/>
            <w:noProof/>
          </w:rPr>
          <w:tab/>
        </w:r>
        <w:r w:rsidR="0063260D" w:rsidRPr="0057112C">
          <w:rPr>
            <w:rStyle w:val="Hyperlink"/>
            <w:noProof/>
          </w:rPr>
          <w:t>New Functionality in this Release</w:t>
        </w:r>
        <w:r w:rsidR="0063260D">
          <w:rPr>
            <w:noProof/>
            <w:webHidden/>
          </w:rPr>
          <w:tab/>
        </w:r>
        <w:r w:rsidR="0063260D">
          <w:rPr>
            <w:noProof/>
            <w:webHidden/>
          </w:rPr>
          <w:fldChar w:fldCharType="begin"/>
        </w:r>
        <w:r w:rsidR="0063260D">
          <w:rPr>
            <w:noProof/>
            <w:webHidden/>
          </w:rPr>
          <w:instrText xml:space="preserve"> PAGEREF _Toc417035421 \h </w:instrText>
        </w:r>
        <w:r w:rsidR="0063260D">
          <w:rPr>
            <w:noProof/>
            <w:webHidden/>
          </w:rPr>
        </w:r>
        <w:r w:rsidR="0063260D">
          <w:rPr>
            <w:noProof/>
            <w:webHidden/>
          </w:rPr>
          <w:fldChar w:fldCharType="separate"/>
        </w:r>
        <w:r w:rsidR="0063260D">
          <w:rPr>
            <w:noProof/>
            <w:webHidden/>
          </w:rPr>
          <w:t>20</w:t>
        </w:r>
        <w:r w:rsidR="0063260D">
          <w:rPr>
            <w:noProof/>
            <w:webHidden/>
          </w:rPr>
          <w:fldChar w:fldCharType="end"/>
        </w:r>
      </w:hyperlink>
    </w:p>
    <w:p w14:paraId="2246A53C" w14:textId="77777777" w:rsidR="0063260D" w:rsidRDefault="0055343E">
      <w:pPr>
        <w:pStyle w:val="TOC3"/>
        <w:rPr>
          <w:rFonts w:asciiTheme="minorHAnsi" w:eastAsiaTheme="minorEastAsia" w:hAnsiTheme="minorHAnsi"/>
          <w:noProof/>
        </w:rPr>
      </w:pPr>
      <w:hyperlink w:anchor="_Toc417035422" w:history="1">
        <w:r w:rsidR="0063260D" w:rsidRPr="0057112C">
          <w:rPr>
            <w:rStyle w:val="Hyperlink"/>
            <w:noProof/>
          </w:rPr>
          <w:t>4.1.1</w:t>
        </w:r>
        <w:r w:rsidR="0063260D">
          <w:rPr>
            <w:rFonts w:asciiTheme="minorHAnsi" w:eastAsiaTheme="minorEastAsia" w:hAnsiTheme="minorHAnsi"/>
            <w:noProof/>
          </w:rPr>
          <w:tab/>
        </w:r>
        <w:r w:rsidR="0063260D" w:rsidRPr="0057112C">
          <w:rPr>
            <w:rStyle w:val="Hyperlink"/>
            <w:noProof/>
          </w:rPr>
          <w:t>Settings</w:t>
        </w:r>
        <w:r w:rsidR="0063260D">
          <w:rPr>
            <w:noProof/>
            <w:webHidden/>
          </w:rPr>
          <w:tab/>
        </w:r>
        <w:r w:rsidR="0063260D">
          <w:rPr>
            <w:noProof/>
            <w:webHidden/>
          </w:rPr>
          <w:fldChar w:fldCharType="begin"/>
        </w:r>
        <w:r w:rsidR="0063260D">
          <w:rPr>
            <w:noProof/>
            <w:webHidden/>
          </w:rPr>
          <w:instrText xml:space="preserve"> PAGEREF _Toc417035422 \h </w:instrText>
        </w:r>
        <w:r w:rsidR="0063260D">
          <w:rPr>
            <w:noProof/>
            <w:webHidden/>
          </w:rPr>
        </w:r>
        <w:r w:rsidR="0063260D">
          <w:rPr>
            <w:noProof/>
            <w:webHidden/>
          </w:rPr>
          <w:fldChar w:fldCharType="separate"/>
        </w:r>
        <w:r w:rsidR="0063260D">
          <w:rPr>
            <w:noProof/>
            <w:webHidden/>
          </w:rPr>
          <w:t>20</w:t>
        </w:r>
        <w:r w:rsidR="0063260D">
          <w:rPr>
            <w:noProof/>
            <w:webHidden/>
          </w:rPr>
          <w:fldChar w:fldCharType="end"/>
        </w:r>
      </w:hyperlink>
    </w:p>
    <w:p w14:paraId="0B3DB768" w14:textId="77777777" w:rsidR="0063260D" w:rsidRDefault="0055343E">
      <w:pPr>
        <w:pStyle w:val="TOC3"/>
        <w:rPr>
          <w:rFonts w:asciiTheme="minorHAnsi" w:eastAsiaTheme="minorEastAsia" w:hAnsiTheme="minorHAnsi"/>
          <w:noProof/>
        </w:rPr>
      </w:pPr>
      <w:hyperlink w:anchor="_Toc417035423" w:history="1">
        <w:r w:rsidR="0063260D" w:rsidRPr="0057112C">
          <w:rPr>
            <w:rStyle w:val="Hyperlink"/>
            <w:noProof/>
          </w:rPr>
          <w:t>4.1.2</w:t>
        </w:r>
        <w:r w:rsidR="0063260D">
          <w:rPr>
            <w:rFonts w:asciiTheme="minorHAnsi" w:eastAsiaTheme="minorEastAsia" w:hAnsiTheme="minorHAnsi"/>
            <w:noProof/>
          </w:rPr>
          <w:tab/>
        </w:r>
        <w:r w:rsidR="0063260D" w:rsidRPr="0057112C">
          <w:rPr>
            <w:rStyle w:val="Hyperlink"/>
            <w:noProof/>
          </w:rPr>
          <w:t>Multiple Forests</w:t>
        </w:r>
        <w:r w:rsidR="0063260D">
          <w:rPr>
            <w:noProof/>
            <w:webHidden/>
          </w:rPr>
          <w:tab/>
        </w:r>
        <w:r w:rsidR="0063260D">
          <w:rPr>
            <w:noProof/>
            <w:webHidden/>
          </w:rPr>
          <w:fldChar w:fldCharType="begin"/>
        </w:r>
        <w:r w:rsidR="0063260D">
          <w:rPr>
            <w:noProof/>
            <w:webHidden/>
          </w:rPr>
          <w:instrText xml:space="preserve"> PAGEREF _Toc417035423 \h </w:instrText>
        </w:r>
        <w:r w:rsidR="0063260D">
          <w:rPr>
            <w:noProof/>
            <w:webHidden/>
          </w:rPr>
        </w:r>
        <w:r w:rsidR="0063260D">
          <w:rPr>
            <w:noProof/>
            <w:webHidden/>
          </w:rPr>
          <w:fldChar w:fldCharType="separate"/>
        </w:r>
        <w:r w:rsidR="0063260D">
          <w:rPr>
            <w:noProof/>
            <w:webHidden/>
          </w:rPr>
          <w:t>20</w:t>
        </w:r>
        <w:r w:rsidR="0063260D">
          <w:rPr>
            <w:noProof/>
            <w:webHidden/>
          </w:rPr>
          <w:fldChar w:fldCharType="end"/>
        </w:r>
      </w:hyperlink>
    </w:p>
    <w:p w14:paraId="59B1C4A1" w14:textId="77777777" w:rsidR="0063260D" w:rsidRDefault="0055343E">
      <w:pPr>
        <w:pStyle w:val="TOC3"/>
        <w:rPr>
          <w:rFonts w:asciiTheme="minorHAnsi" w:eastAsiaTheme="minorEastAsia" w:hAnsiTheme="minorHAnsi"/>
          <w:noProof/>
        </w:rPr>
      </w:pPr>
      <w:hyperlink w:anchor="_Toc417035424" w:history="1">
        <w:r w:rsidR="0063260D" w:rsidRPr="0057112C">
          <w:rPr>
            <w:rStyle w:val="Hyperlink"/>
            <w:noProof/>
          </w:rPr>
          <w:t>4.1.3</w:t>
        </w:r>
        <w:r w:rsidR="0063260D">
          <w:rPr>
            <w:rFonts w:asciiTheme="minorHAnsi" w:eastAsiaTheme="minorEastAsia" w:hAnsiTheme="minorHAnsi"/>
            <w:noProof/>
          </w:rPr>
          <w:tab/>
        </w:r>
        <w:r w:rsidR="0063260D" w:rsidRPr="0057112C">
          <w:rPr>
            <w:rStyle w:val="Hyperlink"/>
            <w:noProof/>
          </w:rPr>
          <w:t>Generic LDAP</w:t>
        </w:r>
        <w:r w:rsidR="0063260D">
          <w:rPr>
            <w:noProof/>
            <w:webHidden/>
          </w:rPr>
          <w:tab/>
        </w:r>
        <w:r w:rsidR="0063260D">
          <w:rPr>
            <w:noProof/>
            <w:webHidden/>
          </w:rPr>
          <w:fldChar w:fldCharType="begin"/>
        </w:r>
        <w:r w:rsidR="0063260D">
          <w:rPr>
            <w:noProof/>
            <w:webHidden/>
          </w:rPr>
          <w:instrText xml:space="preserve"> PAGEREF _Toc417035424 \h </w:instrText>
        </w:r>
        <w:r w:rsidR="0063260D">
          <w:rPr>
            <w:noProof/>
            <w:webHidden/>
          </w:rPr>
        </w:r>
        <w:r w:rsidR="0063260D">
          <w:rPr>
            <w:noProof/>
            <w:webHidden/>
          </w:rPr>
          <w:fldChar w:fldCharType="separate"/>
        </w:r>
        <w:r w:rsidR="0063260D">
          <w:rPr>
            <w:noProof/>
            <w:webHidden/>
          </w:rPr>
          <w:t>20</w:t>
        </w:r>
        <w:r w:rsidR="0063260D">
          <w:rPr>
            <w:noProof/>
            <w:webHidden/>
          </w:rPr>
          <w:fldChar w:fldCharType="end"/>
        </w:r>
      </w:hyperlink>
    </w:p>
    <w:p w14:paraId="13D14901" w14:textId="77777777" w:rsidR="0063260D" w:rsidRDefault="0055343E">
      <w:pPr>
        <w:pStyle w:val="TOC3"/>
        <w:rPr>
          <w:rFonts w:asciiTheme="minorHAnsi" w:eastAsiaTheme="minorEastAsia" w:hAnsiTheme="minorHAnsi"/>
          <w:noProof/>
        </w:rPr>
      </w:pPr>
      <w:hyperlink w:anchor="_Toc417035425" w:history="1">
        <w:r w:rsidR="0063260D" w:rsidRPr="0057112C">
          <w:rPr>
            <w:rStyle w:val="Hyperlink"/>
            <w:noProof/>
          </w:rPr>
          <w:t>4.1.4</w:t>
        </w:r>
        <w:r w:rsidR="0063260D">
          <w:rPr>
            <w:rFonts w:asciiTheme="minorHAnsi" w:eastAsiaTheme="minorEastAsia" w:hAnsiTheme="minorHAnsi"/>
            <w:noProof/>
          </w:rPr>
          <w:tab/>
        </w:r>
        <w:r w:rsidR="0063260D" w:rsidRPr="0057112C">
          <w:rPr>
            <w:rStyle w:val="Hyperlink"/>
            <w:noProof/>
          </w:rPr>
          <w:t>Ports</w:t>
        </w:r>
        <w:r w:rsidR="0063260D">
          <w:rPr>
            <w:noProof/>
            <w:webHidden/>
          </w:rPr>
          <w:tab/>
        </w:r>
        <w:r w:rsidR="0063260D">
          <w:rPr>
            <w:noProof/>
            <w:webHidden/>
          </w:rPr>
          <w:fldChar w:fldCharType="begin"/>
        </w:r>
        <w:r w:rsidR="0063260D">
          <w:rPr>
            <w:noProof/>
            <w:webHidden/>
          </w:rPr>
          <w:instrText xml:space="preserve"> PAGEREF _Toc417035425 \h </w:instrText>
        </w:r>
        <w:r w:rsidR="0063260D">
          <w:rPr>
            <w:noProof/>
            <w:webHidden/>
          </w:rPr>
        </w:r>
        <w:r w:rsidR="0063260D">
          <w:rPr>
            <w:noProof/>
            <w:webHidden/>
          </w:rPr>
          <w:fldChar w:fldCharType="separate"/>
        </w:r>
        <w:r w:rsidR="0063260D">
          <w:rPr>
            <w:noProof/>
            <w:webHidden/>
          </w:rPr>
          <w:t>20</w:t>
        </w:r>
        <w:r w:rsidR="0063260D">
          <w:rPr>
            <w:noProof/>
            <w:webHidden/>
          </w:rPr>
          <w:fldChar w:fldCharType="end"/>
        </w:r>
      </w:hyperlink>
    </w:p>
    <w:p w14:paraId="5EEA7025" w14:textId="77777777" w:rsidR="0063260D" w:rsidRDefault="0055343E">
      <w:pPr>
        <w:pStyle w:val="TOC2"/>
        <w:tabs>
          <w:tab w:val="left" w:pos="720"/>
          <w:tab w:val="right" w:leader="dot" w:pos="9350"/>
        </w:tabs>
        <w:rPr>
          <w:rFonts w:asciiTheme="minorHAnsi" w:eastAsiaTheme="minorEastAsia" w:hAnsiTheme="minorHAnsi"/>
          <w:noProof/>
        </w:rPr>
      </w:pPr>
      <w:hyperlink w:anchor="_Toc417035426" w:history="1">
        <w:r w:rsidR="0063260D" w:rsidRPr="0057112C">
          <w:rPr>
            <w:rStyle w:val="Hyperlink"/>
            <w:noProof/>
          </w:rPr>
          <w:t>4.2</w:t>
        </w:r>
        <w:r w:rsidR="0063260D">
          <w:rPr>
            <w:rFonts w:asciiTheme="minorHAnsi" w:eastAsiaTheme="minorEastAsia" w:hAnsiTheme="minorHAnsi"/>
            <w:noProof/>
          </w:rPr>
          <w:tab/>
        </w:r>
        <w:r w:rsidR="0063260D" w:rsidRPr="0057112C">
          <w:rPr>
            <w:rStyle w:val="Hyperlink"/>
            <w:noProof/>
          </w:rPr>
          <w:t>Answers to Frequently Asked Questions</w:t>
        </w:r>
        <w:r w:rsidR="0063260D">
          <w:rPr>
            <w:noProof/>
            <w:webHidden/>
          </w:rPr>
          <w:tab/>
        </w:r>
        <w:r w:rsidR="0063260D">
          <w:rPr>
            <w:noProof/>
            <w:webHidden/>
          </w:rPr>
          <w:fldChar w:fldCharType="begin"/>
        </w:r>
        <w:r w:rsidR="0063260D">
          <w:rPr>
            <w:noProof/>
            <w:webHidden/>
          </w:rPr>
          <w:instrText xml:space="preserve"> PAGEREF _Toc417035426 \h </w:instrText>
        </w:r>
        <w:r w:rsidR="0063260D">
          <w:rPr>
            <w:noProof/>
            <w:webHidden/>
          </w:rPr>
        </w:r>
        <w:r w:rsidR="0063260D">
          <w:rPr>
            <w:noProof/>
            <w:webHidden/>
          </w:rPr>
          <w:fldChar w:fldCharType="separate"/>
        </w:r>
        <w:r w:rsidR="0063260D">
          <w:rPr>
            <w:noProof/>
            <w:webHidden/>
          </w:rPr>
          <w:t>20</w:t>
        </w:r>
        <w:r w:rsidR="0063260D">
          <w:rPr>
            <w:noProof/>
            <w:webHidden/>
          </w:rPr>
          <w:fldChar w:fldCharType="end"/>
        </w:r>
      </w:hyperlink>
    </w:p>
    <w:p w14:paraId="62DD31E7" w14:textId="77777777" w:rsidR="0063260D" w:rsidRDefault="0055343E">
      <w:pPr>
        <w:pStyle w:val="TOC3"/>
        <w:rPr>
          <w:rFonts w:asciiTheme="minorHAnsi" w:eastAsiaTheme="minorEastAsia" w:hAnsiTheme="minorHAnsi"/>
          <w:noProof/>
        </w:rPr>
      </w:pPr>
      <w:hyperlink w:anchor="_Toc417035427" w:history="1">
        <w:r w:rsidR="0063260D" w:rsidRPr="0057112C">
          <w:rPr>
            <w:rStyle w:val="Hyperlink"/>
            <w:noProof/>
          </w:rPr>
          <w:t>4.2.1</w:t>
        </w:r>
        <w:r w:rsidR="0063260D">
          <w:rPr>
            <w:rFonts w:asciiTheme="minorHAnsi" w:eastAsiaTheme="minorEastAsia" w:hAnsiTheme="minorHAnsi"/>
            <w:noProof/>
          </w:rPr>
          <w:tab/>
        </w:r>
        <w:r w:rsidR="0063260D" w:rsidRPr="0057112C">
          <w:rPr>
            <w:rStyle w:val="Hyperlink"/>
            <w:noProof/>
          </w:rPr>
          <w:t>Feedback</w:t>
        </w:r>
        <w:r w:rsidR="0063260D">
          <w:rPr>
            <w:noProof/>
            <w:webHidden/>
          </w:rPr>
          <w:tab/>
        </w:r>
        <w:r w:rsidR="0063260D">
          <w:rPr>
            <w:noProof/>
            <w:webHidden/>
          </w:rPr>
          <w:fldChar w:fldCharType="begin"/>
        </w:r>
        <w:r w:rsidR="0063260D">
          <w:rPr>
            <w:noProof/>
            <w:webHidden/>
          </w:rPr>
          <w:instrText xml:space="preserve"> PAGEREF _Toc417035427 \h </w:instrText>
        </w:r>
        <w:r w:rsidR="0063260D">
          <w:rPr>
            <w:noProof/>
            <w:webHidden/>
          </w:rPr>
        </w:r>
        <w:r w:rsidR="0063260D">
          <w:rPr>
            <w:noProof/>
            <w:webHidden/>
          </w:rPr>
          <w:fldChar w:fldCharType="separate"/>
        </w:r>
        <w:r w:rsidR="0063260D">
          <w:rPr>
            <w:noProof/>
            <w:webHidden/>
          </w:rPr>
          <w:t>20</w:t>
        </w:r>
        <w:r w:rsidR="0063260D">
          <w:rPr>
            <w:noProof/>
            <w:webHidden/>
          </w:rPr>
          <w:fldChar w:fldCharType="end"/>
        </w:r>
      </w:hyperlink>
    </w:p>
    <w:p w14:paraId="5AD04B6D" w14:textId="77777777" w:rsidR="0063260D" w:rsidRDefault="0055343E">
      <w:pPr>
        <w:pStyle w:val="TOC3"/>
        <w:rPr>
          <w:rFonts w:asciiTheme="minorHAnsi" w:eastAsiaTheme="minorEastAsia" w:hAnsiTheme="minorHAnsi"/>
          <w:noProof/>
        </w:rPr>
      </w:pPr>
      <w:hyperlink w:anchor="_Toc417035428" w:history="1">
        <w:r w:rsidR="0063260D" w:rsidRPr="0057112C">
          <w:rPr>
            <w:rStyle w:val="Hyperlink"/>
            <w:noProof/>
          </w:rPr>
          <w:t>4.2.2</w:t>
        </w:r>
        <w:r w:rsidR="0063260D">
          <w:rPr>
            <w:rFonts w:asciiTheme="minorHAnsi" w:eastAsiaTheme="minorEastAsia" w:hAnsiTheme="minorHAnsi"/>
            <w:noProof/>
          </w:rPr>
          <w:tab/>
        </w:r>
        <w:r w:rsidR="0063260D" w:rsidRPr="0057112C">
          <w:rPr>
            <w:rStyle w:val="Hyperlink"/>
            <w:noProof/>
          </w:rPr>
          <w:t>Performance</w:t>
        </w:r>
        <w:r w:rsidR="0063260D">
          <w:rPr>
            <w:noProof/>
            <w:webHidden/>
          </w:rPr>
          <w:tab/>
        </w:r>
        <w:r w:rsidR="0063260D">
          <w:rPr>
            <w:noProof/>
            <w:webHidden/>
          </w:rPr>
          <w:fldChar w:fldCharType="begin"/>
        </w:r>
        <w:r w:rsidR="0063260D">
          <w:rPr>
            <w:noProof/>
            <w:webHidden/>
          </w:rPr>
          <w:instrText xml:space="preserve"> PAGEREF _Toc417035428 \h </w:instrText>
        </w:r>
        <w:r w:rsidR="0063260D">
          <w:rPr>
            <w:noProof/>
            <w:webHidden/>
          </w:rPr>
        </w:r>
        <w:r w:rsidR="0063260D">
          <w:rPr>
            <w:noProof/>
            <w:webHidden/>
          </w:rPr>
          <w:fldChar w:fldCharType="separate"/>
        </w:r>
        <w:r w:rsidR="0063260D">
          <w:rPr>
            <w:noProof/>
            <w:webHidden/>
          </w:rPr>
          <w:t>20</w:t>
        </w:r>
        <w:r w:rsidR="0063260D">
          <w:rPr>
            <w:noProof/>
            <w:webHidden/>
          </w:rPr>
          <w:fldChar w:fldCharType="end"/>
        </w:r>
      </w:hyperlink>
    </w:p>
    <w:p w14:paraId="03EA6CA4" w14:textId="77777777" w:rsidR="0063260D" w:rsidRDefault="0055343E">
      <w:pPr>
        <w:pStyle w:val="TOC3"/>
        <w:rPr>
          <w:rFonts w:asciiTheme="minorHAnsi" w:eastAsiaTheme="minorEastAsia" w:hAnsiTheme="minorHAnsi"/>
          <w:noProof/>
        </w:rPr>
      </w:pPr>
      <w:hyperlink w:anchor="_Toc417035429" w:history="1">
        <w:r w:rsidR="0063260D" w:rsidRPr="0057112C">
          <w:rPr>
            <w:rStyle w:val="Hyperlink"/>
            <w:noProof/>
          </w:rPr>
          <w:t>4.2.3</w:t>
        </w:r>
        <w:r w:rsidR="0063260D">
          <w:rPr>
            <w:rFonts w:asciiTheme="minorHAnsi" w:eastAsiaTheme="minorEastAsia" w:hAnsiTheme="minorHAnsi"/>
            <w:noProof/>
          </w:rPr>
          <w:tab/>
        </w:r>
        <w:r w:rsidR="0063260D" w:rsidRPr="0057112C">
          <w:rPr>
            <w:rStyle w:val="Hyperlink"/>
            <w:noProof/>
          </w:rPr>
          <w:t>Number of errors shown</w:t>
        </w:r>
        <w:r w:rsidR="0063260D">
          <w:rPr>
            <w:noProof/>
            <w:webHidden/>
          </w:rPr>
          <w:tab/>
        </w:r>
        <w:r w:rsidR="0063260D">
          <w:rPr>
            <w:noProof/>
            <w:webHidden/>
          </w:rPr>
          <w:fldChar w:fldCharType="begin"/>
        </w:r>
        <w:r w:rsidR="0063260D">
          <w:rPr>
            <w:noProof/>
            <w:webHidden/>
          </w:rPr>
          <w:instrText xml:space="preserve"> PAGEREF _Toc417035429 \h </w:instrText>
        </w:r>
        <w:r w:rsidR="0063260D">
          <w:rPr>
            <w:noProof/>
            <w:webHidden/>
          </w:rPr>
        </w:r>
        <w:r w:rsidR="0063260D">
          <w:rPr>
            <w:noProof/>
            <w:webHidden/>
          </w:rPr>
          <w:fldChar w:fldCharType="separate"/>
        </w:r>
        <w:r w:rsidR="0063260D">
          <w:rPr>
            <w:noProof/>
            <w:webHidden/>
          </w:rPr>
          <w:t>21</w:t>
        </w:r>
        <w:r w:rsidR="0063260D">
          <w:rPr>
            <w:noProof/>
            <w:webHidden/>
          </w:rPr>
          <w:fldChar w:fldCharType="end"/>
        </w:r>
      </w:hyperlink>
    </w:p>
    <w:p w14:paraId="53569376" w14:textId="77777777" w:rsidR="0063260D" w:rsidRDefault="0055343E">
      <w:pPr>
        <w:pStyle w:val="TOC3"/>
        <w:rPr>
          <w:rFonts w:asciiTheme="minorHAnsi" w:eastAsiaTheme="minorEastAsia" w:hAnsiTheme="minorHAnsi"/>
          <w:noProof/>
        </w:rPr>
      </w:pPr>
      <w:hyperlink w:anchor="_Toc417035430" w:history="1">
        <w:r w:rsidR="0063260D" w:rsidRPr="0057112C">
          <w:rPr>
            <w:rStyle w:val="Hyperlink"/>
            <w:noProof/>
          </w:rPr>
          <w:t>4.2.4</w:t>
        </w:r>
        <w:r w:rsidR="0063260D">
          <w:rPr>
            <w:rFonts w:asciiTheme="minorHAnsi" w:eastAsiaTheme="minorEastAsia" w:hAnsiTheme="minorHAnsi"/>
            <w:noProof/>
          </w:rPr>
          <w:tab/>
        </w:r>
        <w:r w:rsidR="0063260D" w:rsidRPr="0057112C">
          <w:rPr>
            <w:rStyle w:val="Hyperlink"/>
            <w:noProof/>
          </w:rPr>
          <w:t>Temporary files</w:t>
        </w:r>
        <w:r w:rsidR="0063260D">
          <w:rPr>
            <w:noProof/>
            <w:webHidden/>
          </w:rPr>
          <w:tab/>
        </w:r>
        <w:r w:rsidR="0063260D">
          <w:rPr>
            <w:noProof/>
            <w:webHidden/>
          </w:rPr>
          <w:fldChar w:fldCharType="begin"/>
        </w:r>
        <w:r w:rsidR="0063260D">
          <w:rPr>
            <w:noProof/>
            <w:webHidden/>
          </w:rPr>
          <w:instrText xml:space="preserve"> PAGEREF _Toc417035430 \h </w:instrText>
        </w:r>
        <w:r w:rsidR="0063260D">
          <w:rPr>
            <w:noProof/>
            <w:webHidden/>
          </w:rPr>
        </w:r>
        <w:r w:rsidR="0063260D">
          <w:rPr>
            <w:noProof/>
            <w:webHidden/>
          </w:rPr>
          <w:fldChar w:fldCharType="separate"/>
        </w:r>
        <w:r w:rsidR="0063260D">
          <w:rPr>
            <w:noProof/>
            <w:webHidden/>
          </w:rPr>
          <w:t>21</w:t>
        </w:r>
        <w:r w:rsidR="0063260D">
          <w:rPr>
            <w:noProof/>
            <w:webHidden/>
          </w:rPr>
          <w:fldChar w:fldCharType="end"/>
        </w:r>
      </w:hyperlink>
    </w:p>
    <w:p w14:paraId="3B640570" w14:textId="77777777" w:rsidR="0063260D" w:rsidRDefault="0055343E">
      <w:pPr>
        <w:pStyle w:val="TOC3"/>
        <w:rPr>
          <w:rFonts w:asciiTheme="minorHAnsi" w:eastAsiaTheme="minorEastAsia" w:hAnsiTheme="minorHAnsi"/>
          <w:noProof/>
        </w:rPr>
      </w:pPr>
      <w:hyperlink w:anchor="_Toc417035431" w:history="1">
        <w:r w:rsidR="0063260D" w:rsidRPr="0057112C">
          <w:rPr>
            <w:rStyle w:val="Hyperlink"/>
            <w:noProof/>
          </w:rPr>
          <w:t>4.2.5</w:t>
        </w:r>
        <w:r w:rsidR="0063260D">
          <w:rPr>
            <w:rFonts w:asciiTheme="minorHAnsi" w:eastAsiaTheme="minorEastAsia" w:hAnsiTheme="minorHAnsi"/>
            <w:noProof/>
          </w:rPr>
          <w:tab/>
        </w:r>
        <w:r w:rsidR="0063260D" w:rsidRPr="0057112C">
          <w:rPr>
            <w:rStyle w:val="Hyperlink"/>
            <w:noProof/>
          </w:rPr>
          <w:t>Directory Exceptions</w:t>
        </w:r>
        <w:r w:rsidR="0063260D">
          <w:rPr>
            <w:noProof/>
            <w:webHidden/>
          </w:rPr>
          <w:tab/>
        </w:r>
        <w:r w:rsidR="0063260D">
          <w:rPr>
            <w:noProof/>
            <w:webHidden/>
          </w:rPr>
          <w:fldChar w:fldCharType="begin"/>
        </w:r>
        <w:r w:rsidR="0063260D">
          <w:rPr>
            <w:noProof/>
            <w:webHidden/>
          </w:rPr>
          <w:instrText xml:space="preserve"> PAGEREF _Toc417035431 \h </w:instrText>
        </w:r>
        <w:r w:rsidR="0063260D">
          <w:rPr>
            <w:noProof/>
            <w:webHidden/>
          </w:rPr>
        </w:r>
        <w:r w:rsidR="0063260D">
          <w:rPr>
            <w:noProof/>
            <w:webHidden/>
          </w:rPr>
          <w:fldChar w:fldCharType="separate"/>
        </w:r>
        <w:r w:rsidR="0063260D">
          <w:rPr>
            <w:noProof/>
            <w:webHidden/>
          </w:rPr>
          <w:t>21</w:t>
        </w:r>
        <w:r w:rsidR="0063260D">
          <w:rPr>
            <w:noProof/>
            <w:webHidden/>
          </w:rPr>
          <w:fldChar w:fldCharType="end"/>
        </w:r>
      </w:hyperlink>
    </w:p>
    <w:p w14:paraId="07315EED" w14:textId="77777777" w:rsidR="0063260D" w:rsidRDefault="0055343E">
      <w:pPr>
        <w:pStyle w:val="TOC3"/>
        <w:rPr>
          <w:rFonts w:asciiTheme="minorHAnsi" w:eastAsiaTheme="minorEastAsia" w:hAnsiTheme="minorHAnsi"/>
          <w:noProof/>
        </w:rPr>
      </w:pPr>
      <w:hyperlink w:anchor="_Toc417035432" w:history="1">
        <w:r w:rsidR="0063260D" w:rsidRPr="0057112C">
          <w:rPr>
            <w:rStyle w:val="Hyperlink"/>
            <w:noProof/>
          </w:rPr>
          <w:t>4.2.6</w:t>
        </w:r>
        <w:r w:rsidR="0063260D">
          <w:rPr>
            <w:rFonts w:asciiTheme="minorHAnsi" w:eastAsiaTheme="minorEastAsia" w:hAnsiTheme="minorHAnsi"/>
            <w:noProof/>
          </w:rPr>
          <w:tab/>
        </w:r>
        <w:r w:rsidR="0063260D" w:rsidRPr="0057112C">
          <w:rPr>
            <w:rStyle w:val="Hyperlink"/>
            <w:noProof/>
          </w:rPr>
          <w:t>Don’t see updates in other domains</w:t>
        </w:r>
        <w:r w:rsidR="0063260D">
          <w:rPr>
            <w:noProof/>
            <w:webHidden/>
          </w:rPr>
          <w:tab/>
        </w:r>
        <w:r w:rsidR="0063260D">
          <w:rPr>
            <w:noProof/>
            <w:webHidden/>
          </w:rPr>
          <w:fldChar w:fldCharType="begin"/>
        </w:r>
        <w:r w:rsidR="0063260D">
          <w:rPr>
            <w:noProof/>
            <w:webHidden/>
          </w:rPr>
          <w:instrText xml:space="preserve"> PAGEREF _Toc417035432 \h </w:instrText>
        </w:r>
        <w:r w:rsidR="0063260D">
          <w:rPr>
            <w:noProof/>
            <w:webHidden/>
          </w:rPr>
        </w:r>
        <w:r w:rsidR="0063260D">
          <w:rPr>
            <w:noProof/>
            <w:webHidden/>
          </w:rPr>
          <w:fldChar w:fldCharType="separate"/>
        </w:r>
        <w:r w:rsidR="0063260D">
          <w:rPr>
            <w:noProof/>
            <w:webHidden/>
          </w:rPr>
          <w:t>21</w:t>
        </w:r>
        <w:r w:rsidR="0063260D">
          <w:rPr>
            <w:noProof/>
            <w:webHidden/>
          </w:rPr>
          <w:fldChar w:fldCharType="end"/>
        </w:r>
      </w:hyperlink>
    </w:p>
    <w:p w14:paraId="0C135748" w14:textId="77777777" w:rsidR="0063260D" w:rsidRDefault="0055343E">
      <w:pPr>
        <w:pStyle w:val="TOC3"/>
        <w:rPr>
          <w:rFonts w:asciiTheme="minorHAnsi" w:eastAsiaTheme="minorEastAsia" w:hAnsiTheme="minorHAnsi"/>
          <w:noProof/>
        </w:rPr>
      </w:pPr>
      <w:hyperlink w:anchor="_Toc417035433" w:history="1">
        <w:r w:rsidR="0063260D" w:rsidRPr="0057112C">
          <w:rPr>
            <w:rStyle w:val="Hyperlink"/>
            <w:noProof/>
          </w:rPr>
          <w:t>4.2.7</w:t>
        </w:r>
        <w:r w:rsidR="0063260D">
          <w:rPr>
            <w:rFonts w:asciiTheme="minorHAnsi" w:eastAsiaTheme="minorEastAsia" w:hAnsiTheme="minorHAnsi"/>
            <w:noProof/>
          </w:rPr>
          <w:tab/>
        </w:r>
        <w:r w:rsidR="0063260D" w:rsidRPr="0057112C">
          <w:rPr>
            <w:rStyle w:val="Hyperlink"/>
            <w:noProof/>
          </w:rPr>
          <w:t>FAIL (ACTION)</w:t>
        </w:r>
        <w:r w:rsidR="0063260D">
          <w:rPr>
            <w:noProof/>
            <w:webHidden/>
          </w:rPr>
          <w:tab/>
        </w:r>
        <w:r w:rsidR="0063260D">
          <w:rPr>
            <w:noProof/>
            <w:webHidden/>
          </w:rPr>
          <w:fldChar w:fldCharType="begin"/>
        </w:r>
        <w:r w:rsidR="0063260D">
          <w:rPr>
            <w:noProof/>
            <w:webHidden/>
          </w:rPr>
          <w:instrText xml:space="preserve"> PAGEREF _Toc417035433 \h </w:instrText>
        </w:r>
        <w:r w:rsidR="0063260D">
          <w:rPr>
            <w:noProof/>
            <w:webHidden/>
          </w:rPr>
        </w:r>
        <w:r w:rsidR="0063260D">
          <w:rPr>
            <w:noProof/>
            <w:webHidden/>
          </w:rPr>
          <w:fldChar w:fldCharType="separate"/>
        </w:r>
        <w:r w:rsidR="0063260D">
          <w:rPr>
            <w:noProof/>
            <w:webHidden/>
          </w:rPr>
          <w:t>21</w:t>
        </w:r>
        <w:r w:rsidR="0063260D">
          <w:rPr>
            <w:noProof/>
            <w:webHidden/>
          </w:rPr>
          <w:fldChar w:fldCharType="end"/>
        </w:r>
      </w:hyperlink>
    </w:p>
    <w:p w14:paraId="5D082CF0" w14:textId="77777777" w:rsidR="0063260D" w:rsidRDefault="0055343E">
      <w:pPr>
        <w:pStyle w:val="TOC3"/>
        <w:rPr>
          <w:rFonts w:asciiTheme="minorHAnsi" w:eastAsiaTheme="minorEastAsia" w:hAnsiTheme="minorHAnsi"/>
          <w:noProof/>
        </w:rPr>
      </w:pPr>
      <w:hyperlink w:anchor="_Toc417035434" w:history="1">
        <w:r w:rsidR="0063260D" w:rsidRPr="0057112C">
          <w:rPr>
            <w:rStyle w:val="Hyperlink"/>
            <w:noProof/>
          </w:rPr>
          <w:t>4.2.8</w:t>
        </w:r>
        <w:r w:rsidR="0063260D">
          <w:rPr>
            <w:rFonts w:asciiTheme="minorHAnsi" w:eastAsiaTheme="minorEastAsia" w:hAnsiTheme="minorHAnsi"/>
            <w:noProof/>
          </w:rPr>
          <w:tab/>
        </w:r>
        <w:r w:rsidR="0063260D" w:rsidRPr="0057112C">
          <w:rPr>
            <w:rStyle w:val="Hyperlink"/>
            <w:noProof/>
          </w:rPr>
          <w:t>Double Byte Characters</w:t>
        </w:r>
        <w:r w:rsidR="0063260D">
          <w:rPr>
            <w:noProof/>
            <w:webHidden/>
          </w:rPr>
          <w:tab/>
        </w:r>
        <w:r w:rsidR="0063260D">
          <w:rPr>
            <w:noProof/>
            <w:webHidden/>
          </w:rPr>
          <w:fldChar w:fldCharType="begin"/>
        </w:r>
        <w:r w:rsidR="0063260D">
          <w:rPr>
            <w:noProof/>
            <w:webHidden/>
          </w:rPr>
          <w:instrText xml:space="preserve"> PAGEREF _Toc417035434 \h </w:instrText>
        </w:r>
        <w:r w:rsidR="0063260D">
          <w:rPr>
            <w:noProof/>
            <w:webHidden/>
          </w:rPr>
        </w:r>
        <w:r w:rsidR="0063260D">
          <w:rPr>
            <w:noProof/>
            <w:webHidden/>
          </w:rPr>
          <w:fldChar w:fldCharType="separate"/>
        </w:r>
        <w:r w:rsidR="0063260D">
          <w:rPr>
            <w:noProof/>
            <w:webHidden/>
          </w:rPr>
          <w:t>22</w:t>
        </w:r>
        <w:r w:rsidR="0063260D">
          <w:rPr>
            <w:noProof/>
            <w:webHidden/>
          </w:rPr>
          <w:fldChar w:fldCharType="end"/>
        </w:r>
      </w:hyperlink>
    </w:p>
    <w:p w14:paraId="1DB0CD7A" w14:textId="77777777" w:rsidR="0063260D" w:rsidRDefault="0055343E">
      <w:pPr>
        <w:pStyle w:val="TOC3"/>
        <w:rPr>
          <w:rFonts w:asciiTheme="minorHAnsi" w:eastAsiaTheme="minorEastAsia" w:hAnsiTheme="minorHAnsi"/>
          <w:noProof/>
        </w:rPr>
      </w:pPr>
      <w:hyperlink w:anchor="_Toc417035435" w:history="1">
        <w:r w:rsidR="0063260D" w:rsidRPr="0057112C">
          <w:rPr>
            <w:rStyle w:val="Hyperlink"/>
            <w:noProof/>
          </w:rPr>
          <w:t>4.2.9</w:t>
        </w:r>
        <w:r w:rsidR="0063260D">
          <w:rPr>
            <w:rFonts w:asciiTheme="minorHAnsi" w:eastAsiaTheme="minorEastAsia" w:hAnsiTheme="minorHAnsi"/>
            <w:noProof/>
          </w:rPr>
          <w:tab/>
        </w:r>
        <w:r w:rsidR="0063260D" w:rsidRPr="0057112C">
          <w:rPr>
            <w:rStyle w:val="Hyperlink"/>
            <w:noProof/>
          </w:rPr>
          <w:t>Sorting</w:t>
        </w:r>
        <w:r w:rsidR="0063260D">
          <w:rPr>
            <w:noProof/>
            <w:webHidden/>
          </w:rPr>
          <w:tab/>
        </w:r>
        <w:r w:rsidR="0063260D">
          <w:rPr>
            <w:noProof/>
            <w:webHidden/>
          </w:rPr>
          <w:fldChar w:fldCharType="begin"/>
        </w:r>
        <w:r w:rsidR="0063260D">
          <w:rPr>
            <w:noProof/>
            <w:webHidden/>
          </w:rPr>
          <w:instrText xml:space="preserve"> PAGEREF _Toc417035435 \h </w:instrText>
        </w:r>
        <w:r w:rsidR="0063260D">
          <w:rPr>
            <w:noProof/>
            <w:webHidden/>
          </w:rPr>
        </w:r>
        <w:r w:rsidR="0063260D">
          <w:rPr>
            <w:noProof/>
            <w:webHidden/>
          </w:rPr>
          <w:fldChar w:fldCharType="separate"/>
        </w:r>
        <w:r w:rsidR="0063260D">
          <w:rPr>
            <w:noProof/>
            <w:webHidden/>
          </w:rPr>
          <w:t>22</w:t>
        </w:r>
        <w:r w:rsidR="0063260D">
          <w:rPr>
            <w:noProof/>
            <w:webHidden/>
          </w:rPr>
          <w:fldChar w:fldCharType="end"/>
        </w:r>
      </w:hyperlink>
    </w:p>
    <w:p w14:paraId="22C79671" w14:textId="77777777" w:rsidR="0063260D" w:rsidRDefault="0055343E">
      <w:pPr>
        <w:pStyle w:val="TOC3"/>
        <w:rPr>
          <w:rFonts w:asciiTheme="minorHAnsi" w:eastAsiaTheme="minorEastAsia" w:hAnsiTheme="minorHAnsi"/>
          <w:noProof/>
        </w:rPr>
      </w:pPr>
      <w:hyperlink w:anchor="_Toc417035436" w:history="1">
        <w:r w:rsidR="0063260D" w:rsidRPr="0057112C">
          <w:rPr>
            <w:rStyle w:val="Hyperlink"/>
            <w:noProof/>
          </w:rPr>
          <w:t>4.2.10</w:t>
        </w:r>
        <w:r w:rsidR="0063260D">
          <w:rPr>
            <w:rFonts w:asciiTheme="minorHAnsi" w:eastAsiaTheme="minorEastAsia" w:hAnsiTheme="minorHAnsi"/>
            <w:noProof/>
          </w:rPr>
          <w:tab/>
        </w:r>
        <w:r w:rsidR="0063260D" w:rsidRPr="0057112C">
          <w:rPr>
            <w:rStyle w:val="Hyperlink"/>
            <w:noProof/>
          </w:rPr>
          <w:t>Export Data</w:t>
        </w:r>
        <w:r w:rsidR="0063260D">
          <w:rPr>
            <w:noProof/>
            <w:webHidden/>
          </w:rPr>
          <w:tab/>
        </w:r>
        <w:r w:rsidR="0063260D">
          <w:rPr>
            <w:noProof/>
            <w:webHidden/>
          </w:rPr>
          <w:fldChar w:fldCharType="begin"/>
        </w:r>
        <w:r w:rsidR="0063260D">
          <w:rPr>
            <w:noProof/>
            <w:webHidden/>
          </w:rPr>
          <w:instrText xml:space="preserve"> PAGEREF _Toc417035436 \h </w:instrText>
        </w:r>
        <w:r w:rsidR="0063260D">
          <w:rPr>
            <w:noProof/>
            <w:webHidden/>
          </w:rPr>
        </w:r>
        <w:r w:rsidR="0063260D">
          <w:rPr>
            <w:noProof/>
            <w:webHidden/>
          </w:rPr>
          <w:fldChar w:fldCharType="separate"/>
        </w:r>
        <w:r w:rsidR="0063260D">
          <w:rPr>
            <w:noProof/>
            <w:webHidden/>
          </w:rPr>
          <w:t>22</w:t>
        </w:r>
        <w:r w:rsidR="0063260D">
          <w:rPr>
            <w:noProof/>
            <w:webHidden/>
          </w:rPr>
          <w:fldChar w:fldCharType="end"/>
        </w:r>
      </w:hyperlink>
    </w:p>
    <w:p w14:paraId="5DE32DB6" w14:textId="77777777" w:rsidR="0063260D" w:rsidRDefault="0055343E">
      <w:pPr>
        <w:pStyle w:val="TOC3"/>
        <w:rPr>
          <w:rFonts w:asciiTheme="minorHAnsi" w:eastAsiaTheme="minorEastAsia" w:hAnsiTheme="minorHAnsi"/>
          <w:noProof/>
        </w:rPr>
      </w:pPr>
      <w:hyperlink w:anchor="_Toc417035437" w:history="1">
        <w:r w:rsidR="0063260D" w:rsidRPr="0057112C">
          <w:rPr>
            <w:rStyle w:val="Hyperlink"/>
            <w:noProof/>
          </w:rPr>
          <w:t>4.2.11</w:t>
        </w:r>
        <w:r w:rsidR="0063260D">
          <w:rPr>
            <w:rFonts w:asciiTheme="minorHAnsi" w:eastAsiaTheme="minorEastAsia" w:hAnsiTheme="minorHAnsi"/>
            <w:noProof/>
          </w:rPr>
          <w:tab/>
        </w:r>
        <w:r w:rsidR="0063260D" w:rsidRPr="0057112C">
          <w:rPr>
            <w:rStyle w:val="Hyperlink"/>
            <w:noProof/>
          </w:rPr>
          <w:t>Import Data</w:t>
        </w:r>
        <w:r w:rsidR="0063260D">
          <w:rPr>
            <w:noProof/>
            <w:webHidden/>
          </w:rPr>
          <w:tab/>
        </w:r>
        <w:r w:rsidR="0063260D">
          <w:rPr>
            <w:noProof/>
            <w:webHidden/>
          </w:rPr>
          <w:fldChar w:fldCharType="begin"/>
        </w:r>
        <w:r w:rsidR="0063260D">
          <w:rPr>
            <w:noProof/>
            <w:webHidden/>
          </w:rPr>
          <w:instrText xml:space="preserve"> PAGEREF _Toc417035437 \h </w:instrText>
        </w:r>
        <w:r w:rsidR="0063260D">
          <w:rPr>
            <w:noProof/>
            <w:webHidden/>
          </w:rPr>
        </w:r>
        <w:r w:rsidR="0063260D">
          <w:rPr>
            <w:noProof/>
            <w:webHidden/>
          </w:rPr>
          <w:fldChar w:fldCharType="separate"/>
        </w:r>
        <w:r w:rsidR="0063260D">
          <w:rPr>
            <w:noProof/>
            <w:webHidden/>
          </w:rPr>
          <w:t>22</w:t>
        </w:r>
        <w:r w:rsidR="0063260D">
          <w:rPr>
            <w:noProof/>
            <w:webHidden/>
          </w:rPr>
          <w:fldChar w:fldCharType="end"/>
        </w:r>
      </w:hyperlink>
    </w:p>
    <w:p w14:paraId="6F5D95F3" w14:textId="77777777" w:rsidR="0063260D" w:rsidRDefault="0055343E">
      <w:pPr>
        <w:pStyle w:val="TOC3"/>
        <w:rPr>
          <w:rFonts w:asciiTheme="minorHAnsi" w:eastAsiaTheme="minorEastAsia" w:hAnsiTheme="minorHAnsi"/>
          <w:noProof/>
        </w:rPr>
      </w:pPr>
      <w:hyperlink w:anchor="_Toc417035438" w:history="1">
        <w:r w:rsidR="0063260D" w:rsidRPr="0057112C">
          <w:rPr>
            <w:rStyle w:val="Hyperlink"/>
            <w:noProof/>
          </w:rPr>
          <w:t>4.2.12</w:t>
        </w:r>
        <w:r w:rsidR="0063260D">
          <w:rPr>
            <w:rFonts w:asciiTheme="minorHAnsi" w:eastAsiaTheme="minorEastAsia" w:hAnsiTheme="minorHAnsi"/>
            <w:noProof/>
          </w:rPr>
          <w:tab/>
        </w:r>
        <w:r w:rsidR="0063260D" w:rsidRPr="0057112C">
          <w:rPr>
            <w:rStyle w:val="Hyperlink"/>
            <w:noProof/>
          </w:rPr>
          <w:t>Multiple Forests - GAL Synchronization</w:t>
        </w:r>
        <w:r w:rsidR="0063260D">
          <w:rPr>
            <w:noProof/>
            <w:webHidden/>
          </w:rPr>
          <w:tab/>
        </w:r>
        <w:r w:rsidR="0063260D">
          <w:rPr>
            <w:noProof/>
            <w:webHidden/>
          </w:rPr>
          <w:fldChar w:fldCharType="begin"/>
        </w:r>
        <w:r w:rsidR="0063260D">
          <w:rPr>
            <w:noProof/>
            <w:webHidden/>
          </w:rPr>
          <w:instrText xml:space="preserve"> PAGEREF _Toc417035438 \h </w:instrText>
        </w:r>
        <w:r w:rsidR="0063260D">
          <w:rPr>
            <w:noProof/>
            <w:webHidden/>
          </w:rPr>
        </w:r>
        <w:r w:rsidR="0063260D">
          <w:rPr>
            <w:noProof/>
            <w:webHidden/>
          </w:rPr>
          <w:fldChar w:fldCharType="separate"/>
        </w:r>
        <w:r w:rsidR="0063260D">
          <w:rPr>
            <w:noProof/>
            <w:webHidden/>
          </w:rPr>
          <w:t>22</w:t>
        </w:r>
        <w:r w:rsidR="0063260D">
          <w:rPr>
            <w:noProof/>
            <w:webHidden/>
          </w:rPr>
          <w:fldChar w:fldCharType="end"/>
        </w:r>
      </w:hyperlink>
    </w:p>
    <w:p w14:paraId="744E8EA0" w14:textId="77777777" w:rsidR="0063260D" w:rsidRDefault="0055343E">
      <w:pPr>
        <w:pStyle w:val="TOC3"/>
        <w:rPr>
          <w:rFonts w:asciiTheme="minorHAnsi" w:eastAsiaTheme="minorEastAsia" w:hAnsiTheme="minorHAnsi"/>
          <w:noProof/>
        </w:rPr>
      </w:pPr>
      <w:hyperlink w:anchor="_Toc417035439" w:history="1">
        <w:r w:rsidR="0063260D" w:rsidRPr="0057112C">
          <w:rPr>
            <w:rStyle w:val="Hyperlink"/>
            <w:noProof/>
          </w:rPr>
          <w:t>4.2.13</w:t>
        </w:r>
        <w:r w:rsidR="0063260D">
          <w:rPr>
            <w:rFonts w:asciiTheme="minorHAnsi" w:eastAsiaTheme="minorEastAsia" w:hAnsiTheme="minorHAnsi"/>
            <w:noProof/>
          </w:rPr>
          <w:tab/>
        </w:r>
        <w:r w:rsidR="0063260D" w:rsidRPr="0057112C">
          <w:rPr>
            <w:rStyle w:val="Hyperlink"/>
            <w:noProof/>
          </w:rPr>
          <w:t>Multiple Forests – Resource Forest Topology</w:t>
        </w:r>
        <w:r w:rsidR="0063260D">
          <w:rPr>
            <w:noProof/>
            <w:webHidden/>
          </w:rPr>
          <w:tab/>
        </w:r>
        <w:r w:rsidR="0063260D">
          <w:rPr>
            <w:noProof/>
            <w:webHidden/>
          </w:rPr>
          <w:fldChar w:fldCharType="begin"/>
        </w:r>
        <w:r w:rsidR="0063260D">
          <w:rPr>
            <w:noProof/>
            <w:webHidden/>
          </w:rPr>
          <w:instrText xml:space="preserve"> PAGEREF _Toc417035439 \h </w:instrText>
        </w:r>
        <w:r w:rsidR="0063260D">
          <w:rPr>
            <w:noProof/>
            <w:webHidden/>
          </w:rPr>
        </w:r>
        <w:r w:rsidR="0063260D">
          <w:rPr>
            <w:noProof/>
            <w:webHidden/>
          </w:rPr>
          <w:fldChar w:fldCharType="separate"/>
        </w:r>
        <w:r w:rsidR="0063260D">
          <w:rPr>
            <w:noProof/>
            <w:webHidden/>
          </w:rPr>
          <w:t>22</w:t>
        </w:r>
        <w:r w:rsidR="0063260D">
          <w:rPr>
            <w:noProof/>
            <w:webHidden/>
          </w:rPr>
          <w:fldChar w:fldCharType="end"/>
        </w:r>
      </w:hyperlink>
    </w:p>
    <w:p w14:paraId="04C27A01" w14:textId="77777777" w:rsidR="0063260D" w:rsidRDefault="0055343E">
      <w:pPr>
        <w:pStyle w:val="TOC2"/>
        <w:tabs>
          <w:tab w:val="left" w:pos="720"/>
          <w:tab w:val="right" w:leader="dot" w:pos="9350"/>
        </w:tabs>
        <w:rPr>
          <w:rFonts w:asciiTheme="minorHAnsi" w:eastAsiaTheme="minorEastAsia" w:hAnsiTheme="minorHAnsi"/>
          <w:noProof/>
        </w:rPr>
      </w:pPr>
      <w:hyperlink w:anchor="_Toc417035440" w:history="1">
        <w:r w:rsidR="0063260D" w:rsidRPr="0057112C">
          <w:rPr>
            <w:rStyle w:val="Hyperlink"/>
            <w:noProof/>
          </w:rPr>
          <w:t>4.3</w:t>
        </w:r>
        <w:r w:rsidR="0063260D">
          <w:rPr>
            <w:rFonts w:asciiTheme="minorHAnsi" w:eastAsiaTheme="minorEastAsia" w:hAnsiTheme="minorHAnsi"/>
            <w:noProof/>
          </w:rPr>
          <w:tab/>
        </w:r>
        <w:r w:rsidR="0063260D" w:rsidRPr="0057112C">
          <w:rPr>
            <w:rStyle w:val="Hyperlink"/>
            <w:noProof/>
          </w:rPr>
          <w:t>Supported Errors</w:t>
        </w:r>
        <w:r w:rsidR="0063260D">
          <w:rPr>
            <w:noProof/>
            <w:webHidden/>
          </w:rPr>
          <w:tab/>
        </w:r>
        <w:r w:rsidR="0063260D">
          <w:rPr>
            <w:noProof/>
            <w:webHidden/>
          </w:rPr>
          <w:fldChar w:fldCharType="begin"/>
        </w:r>
        <w:r w:rsidR="0063260D">
          <w:rPr>
            <w:noProof/>
            <w:webHidden/>
          </w:rPr>
          <w:instrText xml:space="preserve"> PAGEREF _Toc417035440 \h </w:instrText>
        </w:r>
        <w:r w:rsidR="0063260D">
          <w:rPr>
            <w:noProof/>
            <w:webHidden/>
          </w:rPr>
        </w:r>
        <w:r w:rsidR="0063260D">
          <w:rPr>
            <w:noProof/>
            <w:webHidden/>
          </w:rPr>
          <w:fldChar w:fldCharType="separate"/>
        </w:r>
        <w:r w:rsidR="0063260D">
          <w:rPr>
            <w:noProof/>
            <w:webHidden/>
          </w:rPr>
          <w:t>23</w:t>
        </w:r>
        <w:r w:rsidR="0063260D">
          <w:rPr>
            <w:noProof/>
            <w:webHidden/>
          </w:rPr>
          <w:fldChar w:fldCharType="end"/>
        </w:r>
      </w:hyperlink>
    </w:p>
    <w:p w14:paraId="33CF1ECD" w14:textId="77777777" w:rsidR="0063260D" w:rsidRDefault="0055343E">
      <w:pPr>
        <w:pStyle w:val="TOC3"/>
        <w:rPr>
          <w:rFonts w:asciiTheme="minorHAnsi" w:eastAsiaTheme="minorEastAsia" w:hAnsiTheme="minorHAnsi"/>
          <w:noProof/>
        </w:rPr>
      </w:pPr>
      <w:hyperlink w:anchor="_Toc417035441" w:history="1">
        <w:r w:rsidR="0063260D" w:rsidRPr="0057112C">
          <w:rPr>
            <w:rStyle w:val="Hyperlink"/>
            <w:noProof/>
          </w:rPr>
          <w:t>4.3.1</w:t>
        </w:r>
        <w:r w:rsidR="0063260D">
          <w:rPr>
            <w:rFonts w:asciiTheme="minorHAnsi" w:eastAsiaTheme="minorEastAsia" w:hAnsiTheme="minorHAnsi"/>
            <w:noProof/>
          </w:rPr>
          <w:tab/>
        </w:r>
        <w:r w:rsidR="0063260D" w:rsidRPr="0057112C">
          <w:rPr>
            <w:rStyle w:val="Hyperlink"/>
            <w:noProof/>
          </w:rPr>
          <w:t>Multi-Tenant Errors</w:t>
        </w:r>
        <w:r w:rsidR="0063260D">
          <w:rPr>
            <w:noProof/>
            <w:webHidden/>
          </w:rPr>
          <w:tab/>
        </w:r>
        <w:r w:rsidR="0063260D">
          <w:rPr>
            <w:noProof/>
            <w:webHidden/>
          </w:rPr>
          <w:fldChar w:fldCharType="begin"/>
        </w:r>
        <w:r w:rsidR="0063260D">
          <w:rPr>
            <w:noProof/>
            <w:webHidden/>
          </w:rPr>
          <w:instrText xml:space="preserve"> PAGEREF _Toc417035441 \h </w:instrText>
        </w:r>
        <w:r w:rsidR="0063260D">
          <w:rPr>
            <w:noProof/>
            <w:webHidden/>
          </w:rPr>
        </w:r>
        <w:r w:rsidR="0063260D">
          <w:rPr>
            <w:noProof/>
            <w:webHidden/>
          </w:rPr>
          <w:fldChar w:fldCharType="separate"/>
        </w:r>
        <w:r w:rsidR="0063260D">
          <w:rPr>
            <w:noProof/>
            <w:webHidden/>
          </w:rPr>
          <w:t>23</w:t>
        </w:r>
        <w:r w:rsidR="0063260D">
          <w:rPr>
            <w:noProof/>
            <w:webHidden/>
          </w:rPr>
          <w:fldChar w:fldCharType="end"/>
        </w:r>
      </w:hyperlink>
    </w:p>
    <w:p w14:paraId="2BDD7F48" w14:textId="77777777" w:rsidR="0063260D" w:rsidRDefault="0055343E">
      <w:pPr>
        <w:pStyle w:val="TOC3"/>
        <w:rPr>
          <w:rFonts w:asciiTheme="minorHAnsi" w:eastAsiaTheme="minorEastAsia" w:hAnsiTheme="minorHAnsi"/>
          <w:noProof/>
        </w:rPr>
      </w:pPr>
      <w:hyperlink w:anchor="_Toc417035442" w:history="1">
        <w:r w:rsidR="0063260D" w:rsidRPr="0057112C">
          <w:rPr>
            <w:rStyle w:val="Hyperlink"/>
            <w:noProof/>
          </w:rPr>
          <w:t>4.3.2</w:t>
        </w:r>
        <w:r w:rsidR="0063260D">
          <w:rPr>
            <w:rFonts w:asciiTheme="minorHAnsi" w:eastAsiaTheme="minorEastAsia" w:hAnsiTheme="minorHAnsi"/>
            <w:noProof/>
          </w:rPr>
          <w:tab/>
        </w:r>
        <w:r w:rsidR="0063260D" w:rsidRPr="0057112C">
          <w:rPr>
            <w:rStyle w:val="Hyperlink"/>
            <w:noProof/>
          </w:rPr>
          <w:t>Dedicated Errors</w:t>
        </w:r>
        <w:r w:rsidR="0063260D">
          <w:rPr>
            <w:noProof/>
            <w:webHidden/>
          </w:rPr>
          <w:tab/>
        </w:r>
        <w:r w:rsidR="0063260D">
          <w:rPr>
            <w:noProof/>
            <w:webHidden/>
          </w:rPr>
          <w:fldChar w:fldCharType="begin"/>
        </w:r>
        <w:r w:rsidR="0063260D">
          <w:rPr>
            <w:noProof/>
            <w:webHidden/>
          </w:rPr>
          <w:instrText xml:space="preserve"> PAGEREF _Toc417035442 \h </w:instrText>
        </w:r>
        <w:r w:rsidR="0063260D">
          <w:rPr>
            <w:noProof/>
            <w:webHidden/>
          </w:rPr>
        </w:r>
        <w:r w:rsidR="0063260D">
          <w:rPr>
            <w:noProof/>
            <w:webHidden/>
          </w:rPr>
          <w:fldChar w:fldCharType="separate"/>
        </w:r>
        <w:r w:rsidR="0063260D">
          <w:rPr>
            <w:noProof/>
            <w:webHidden/>
          </w:rPr>
          <w:t>25</w:t>
        </w:r>
        <w:r w:rsidR="0063260D">
          <w:rPr>
            <w:noProof/>
            <w:webHidden/>
          </w:rPr>
          <w:fldChar w:fldCharType="end"/>
        </w:r>
      </w:hyperlink>
    </w:p>
    <w:p w14:paraId="0913238D" w14:textId="77777777" w:rsidR="0084464A" w:rsidRPr="00193CBB" w:rsidRDefault="0084464A" w:rsidP="003123FF">
      <w:pPr>
        <w:pStyle w:val="BodyText1"/>
        <w:rPr>
          <w:rFonts w:ascii="Verdana" w:hAnsi="Verdana"/>
        </w:rPr>
      </w:pPr>
      <w:r w:rsidRPr="00193CBB">
        <w:rPr>
          <w:noProof/>
        </w:rPr>
        <w:lastRenderedPageBreak/>
        <w:fldChar w:fldCharType="end"/>
      </w:r>
    </w:p>
    <w:p w14:paraId="3E47991C" w14:textId="738D5E35" w:rsidR="0084464A" w:rsidRPr="00193CBB" w:rsidRDefault="007113E7" w:rsidP="7F114165">
      <w:pPr>
        <w:pStyle w:val="Heading1"/>
      </w:pPr>
      <w:bookmarkStart w:id="9" w:name="_Toc417035388"/>
      <w:r>
        <w:lastRenderedPageBreak/>
        <w:t>Overview</w:t>
      </w:r>
      <w:bookmarkEnd w:id="9"/>
    </w:p>
    <w:p w14:paraId="5BC9AC8C" w14:textId="032FC257" w:rsidR="00562C4D" w:rsidRDefault="00562C4D" w:rsidP="006D4318">
      <w:r>
        <w:t xml:space="preserve">The </w:t>
      </w:r>
      <w:r w:rsidR="00032E66">
        <w:t xml:space="preserve">Office 365 Customer Experience (CXP) </w:t>
      </w:r>
      <w:r>
        <w:t xml:space="preserve">team is working to reduce the time required </w:t>
      </w:r>
      <w:r w:rsidR="00032E66">
        <w:t xml:space="preserve">to remediate Identity issues when </w:t>
      </w:r>
      <w:r w:rsidR="00B26D50">
        <w:t xml:space="preserve">on-boarding to </w:t>
      </w:r>
      <w:r>
        <w:t xml:space="preserve">Office 365.  A portion of </w:t>
      </w:r>
      <w:r w:rsidR="00032E66">
        <w:t xml:space="preserve">this </w:t>
      </w:r>
      <w:r>
        <w:t xml:space="preserve">effort is </w:t>
      </w:r>
      <w:r w:rsidR="00032E66">
        <w:t xml:space="preserve">intended </w:t>
      </w:r>
      <w:r>
        <w:t xml:space="preserve">to address the time involved in remediating the Active Directory errors reported by the </w:t>
      </w:r>
      <w:r w:rsidR="00B26D50">
        <w:t>directory synchronization tools</w:t>
      </w:r>
      <w:r>
        <w:t xml:space="preserve">.  </w:t>
      </w:r>
      <w:r w:rsidR="00032E66">
        <w:t xml:space="preserve">The </w:t>
      </w:r>
      <w:r>
        <w:t xml:space="preserve">focus </w:t>
      </w:r>
      <w:r w:rsidR="00032E66">
        <w:t xml:space="preserve">of IdFix </w:t>
      </w:r>
      <w:r>
        <w:t xml:space="preserve">is </w:t>
      </w:r>
      <w:r w:rsidR="00B26D50">
        <w:t xml:space="preserve">to enable </w:t>
      </w:r>
      <w:r>
        <w:t xml:space="preserve">the customer to accomplish </w:t>
      </w:r>
      <w:r w:rsidR="00032E66">
        <w:t xml:space="preserve">this </w:t>
      </w:r>
      <w:r>
        <w:t>task in a simple</w:t>
      </w:r>
      <w:r w:rsidR="00B26D50">
        <w:t>,</w:t>
      </w:r>
      <w:r>
        <w:t xml:space="preserve"> expedient fashion without relying </w:t>
      </w:r>
      <w:r w:rsidR="00032E66">
        <w:t xml:space="preserve">on </w:t>
      </w:r>
      <w:r>
        <w:t xml:space="preserve">subject matter experts. </w:t>
      </w:r>
    </w:p>
    <w:p w14:paraId="62ED6DD8" w14:textId="0499F9D1" w:rsidR="00562C4D" w:rsidRDefault="00562C4D" w:rsidP="006D4318">
      <w:r>
        <w:t xml:space="preserve">To date, </w:t>
      </w:r>
      <w:r w:rsidR="00F0231B">
        <w:t xml:space="preserve">processes used to </w:t>
      </w:r>
      <w:r w:rsidR="00B26D50">
        <w:t xml:space="preserve">remediated </w:t>
      </w:r>
      <w:r w:rsidR="00F0231B">
        <w:t xml:space="preserve">Active Directory </w:t>
      </w:r>
      <w:r w:rsidR="00B26D50">
        <w:t>issues</w:t>
      </w:r>
      <w:r w:rsidR="00F0231B">
        <w:t xml:space="preserve"> in customer environments </w:t>
      </w:r>
      <w:r>
        <w:t xml:space="preserve">have been inconsistent at best.  Each customer has relied upon interpretations of the guidance, expensive consulting, and the varied skill sets they have local to their organizations.  The result has been long delays in correcting errors with corresponding delays in deployment and associated customer dissatisfaction.  </w:t>
      </w:r>
      <w:r w:rsidRPr="00562C4D">
        <w:rPr>
          <w:i/>
        </w:rPr>
        <w:t>Microsoft</w:t>
      </w:r>
      <w:r w:rsidR="00C274C9">
        <w:rPr>
          <w:i/>
        </w:rPr>
        <w:t xml:space="preserve"> has</w:t>
      </w:r>
      <w:r w:rsidRPr="00562C4D">
        <w:rPr>
          <w:i/>
        </w:rPr>
        <w:t xml:space="preserve"> </w:t>
      </w:r>
      <w:r w:rsidR="008D0778">
        <w:rPr>
          <w:i/>
        </w:rPr>
        <w:t>recognized</w:t>
      </w:r>
      <w:r w:rsidRPr="00562C4D">
        <w:rPr>
          <w:i/>
        </w:rPr>
        <w:t xml:space="preserve"> that customers need </w:t>
      </w:r>
      <w:r w:rsidR="00F0231B">
        <w:rPr>
          <w:i/>
        </w:rPr>
        <w:t xml:space="preserve">a </w:t>
      </w:r>
      <w:r w:rsidRPr="00562C4D">
        <w:rPr>
          <w:i/>
        </w:rPr>
        <w:t>basic tool to alleviate this pain.</w:t>
      </w:r>
    </w:p>
    <w:p w14:paraId="499BE264" w14:textId="47EF3112" w:rsidR="0084464A" w:rsidRDefault="000A5857" w:rsidP="006D4318">
      <w:r>
        <w:t xml:space="preserve">The </w:t>
      </w:r>
      <w:r w:rsidR="000D27AE">
        <w:t>Microsoft</w:t>
      </w:r>
      <w:r>
        <w:t xml:space="preserve"> Office 365 </w:t>
      </w:r>
      <w:r w:rsidR="00731420">
        <w:t>IdFix</w:t>
      </w:r>
      <w:r>
        <w:t xml:space="preserve"> tool provides </w:t>
      </w:r>
      <w:r w:rsidR="00F0231B">
        <w:t xml:space="preserve">customers </w:t>
      </w:r>
      <w:r>
        <w:t xml:space="preserve">the ability to identify and remediate </w:t>
      </w:r>
      <w:r w:rsidR="00B26D50">
        <w:t xml:space="preserve">the majority of </w:t>
      </w:r>
      <w:r w:rsidR="000F27B2">
        <w:t xml:space="preserve">object </w:t>
      </w:r>
      <w:r w:rsidR="00B26D50">
        <w:t xml:space="preserve">synchronization </w:t>
      </w:r>
      <w:r>
        <w:t xml:space="preserve">errors in </w:t>
      </w:r>
      <w:r w:rsidR="00562C4D">
        <w:t>their</w:t>
      </w:r>
      <w:r>
        <w:t xml:space="preserve"> Active Directory </w:t>
      </w:r>
      <w:r w:rsidR="00F0231B">
        <w:t xml:space="preserve">forests </w:t>
      </w:r>
      <w:r>
        <w:t xml:space="preserve">in preparation for </w:t>
      </w:r>
      <w:r w:rsidR="00C01020">
        <w:t>deployment</w:t>
      </w:r>
      <w:r w:rsidR="000F27B2">
        <w:t xml:space="preserve"> </w:t>
      </w:r>
      <w:r>
        <w:t>to Office 365.</w:t>
      </w:r>
      <w:r w:rsidR="000F27B2">
        <w:t xml:space="preserve">  </w:t>
      </w:r>
      <w:r w:rsidR="00D523C8">
        <w:t xml:space="preserve">Analysis from the </w:t>
      </w:r>
      <w:r w:rsidR="008A0035">
        <w:t>Support cases per month</w:t>
      </w:r>
      <w:r w:rsidR="00D523C8">
        <w:t xml:space="preserve"> shows that roughly </w:t>
      </w:r>
      <w:r w:rsidR="008B1CBD">
        <w:t>6</w:t>
      </w:r>
      <w:r w:rsidR="00D523C8">
        <w:t>0% of all errors seen daily fall into duplicate or malformed proxyAddresses</w:t>
      </w:r>
      <w:r w:rsidR="008B1CBD">
        <w:t xml:space="preserve"> and </w:t>
      </w:r>
      <w:r w:rsidR="00D523C8">
        <w:t xml:space="preserve">userPrincipalName.  The utility does not fix all errors, but it does find and fix the majority.  </w:t>
      </w:r>
      <w:r w:rsidR="00B26D50">
        <w:t>This remediation</w:t>
      </w:r>
      <w:r w:rsidR="00B26D50" w:rsidRPr="00193CBB">
        <w:t xml:space="preserve"> </w:t>
      </w:r>
      <w:r>
        <w:t>will</w:t>
      </w:r>
      <w:r w:rsidRPr="00193CBB">
        <w:t xml:space="preserve"> then </w:t>
      </w:r>
      <w:r w:rsidR="00B26D50">
        <w:t xml:space="preserve">allow them </w:t>
      </w:r>
      <w:r w:rsidRPr="00193CBB">
        <w:t xml:space="preserve">to </w:t>
      </w:r>
      <w:r w:rsidR="00B26D50">
        <w:t xml:space="preserve">more </w:t>
      </w:r>
      <w:r>
        <w:t>succe</w:t>
      </w:r>
      <w:r w:rsidR="000D27AE">
        <w:t>ss</w:t>
      </w:r>
      <w:r>
        <w:t>fully synchronize</w:t>
      </w:r>
      <w:r w:rsidRPr="00193CBB">
        <w:t xml:space="preserve"> users</w:t>
      </w:r>
      <w:r w:rsidR="00C01020">
        <w:t>, contacts, and groups</w:t>
      </w:r>
      <w:r w:rsidRPr="00193CBB">
        <w:t xml:space="preserve"> </w:t>
      </w:r>
      <w:r w:rsidR="00C01020">
        <w:t>from</w:t>
      </w:r>
      <w:r w:rsidRPr="00193CBB">
        <w:t xml:space="preserve"> </w:t>
      </w:r>
      <w:r w:rsidR="00562C4D">
        <w:t>the</w:t>
      </w:r>
      <w:r w:rsidRPr="00193CBB">
        <w:t xml:space="preserve"> on-premises Active Directory </w:t>
      </w:r>
      <w:r w:rsidR="00562C4D">
        <w:t>into</w:t>
      </w:r>
      <w:r w:rsidRPr="00193CBB">
        <w:t xml:space="preserve"> the Microsoft Office 365 environment.</w:t>
      </w:r>
    </w:p>
    <w:p w14:paraId="7DC9F2A7" w14:textId="7F90E58A" w:rsidR="00B966EC" w:rsidRPr="000A5857" w:rsidRDefault="00D02FCD" w:rsidP="00B966EC">
      <w:pPr>
        <w:spacing w:after="120"/>
        <w:ind w:left="720" w:hanging="720"/>
      </w:pPr>
      <w:r>
        <w:rPr>
          <w:b/>
        </w:rPr>
        <w:t>Note</w:t>
      </w:r>
      <w:r w:rsidR="00B966EC" w:rsidRPr="000E544F">
        <w:rPr>
          <w:b/>
        </w:rPr>
        <w:t>:</w:t>
      </w:r>
      <w:r w:rsidR="00B966EC">
        <w:tab/>
        <w:t>IdFix may identify errors beyond those that emerge during synchronization.  The most common example is compliance with rfc 2822 for smtp addresses.   Although invalid attribute values can be synchronized to the cloud the best practice recommendation from the product group is that these errors be corrected.</w:t>
      </w:r>
    </w:p>
    <w:p w14:paraId="7C48F7E2" w14:textId="77777777" w:rsidR="00043C45" w:rsidRDefault="00043C45" w:rsidP="006D4318"/>
    <w:p w14:paraId="165A85FA" w14:textId="77777777" w:rsidR="0084464A" w:rsidRPr="00193CBB" w:rsidRDefault="00EE54D3" w:rsidP="7F114165">
      <w:pPr>
        <w:pStyle w:val="Heading1"/>
      </w:pPr>
      <w:bookmarkStart w:id="10" w:name="_Toc319661353"/>
      <w:bookmarkStart w:id="11" w:name="_Toc319661354"/>
      <w:bookmarkStart w:id="12" w:name="_Toc319661355"/>
      <w:bookmarkStart w:id="13" w:name="_Toc417035389"/>
      <w:bookmarkEnd w:id="10"/>
      <w:bookmarkEnd w:id="11"/>
      <w:bookmarkEnd w:id="12"/>
      <w:r>
        <w:lastRenderedPageBreak/>
        <w:t>Preparation</w:t>
      </w:r>
      <w:bookmarkEnd w:id="13"/>
    </w:p>
    <w:p w14:paraId="29D27873" w14:textId="289A45CD" w:rsidR="00982518" w:rsidRDefault="00F0231B" w:rsidP="00496D4C">
      <w:bookmarkStart w:id="14" w:name="_Toc319661388"/>
      <w:bookmarkStart w:id="15" w:name="OLE_LINK1"/>
      <w:bookmarkStart w:id="16" w:name="OLE_LINK2"/>
      <w:bookmarkEnd w:id="14"/>
      <w:r>
        <w:t xml:space="preserve">Depending on the number of objects in the on-premises Active Directory, there may be a large number of objects to synchronize. Even </w:t>
      </w:r>
      <w:r w:rsidR="00043C45">
        <w:t xml:space="preserve">a low failure rate can </w:t>
      </w:r>
      <w:r>
        <w:t xml:space="preserve">result in </w:t>
      </w:r>
      <w:r w:rsidR="00043C45">
        <w:t xml:space="preserve">a large number of objects </w:t>
      </w:r>
      <w:r w:rsidR="00043C45" w:rsidRPr="00193CBB">
        <w:t>that must be</w:t>
      </w:r>
      <w:r w:rsidR="00043C45">
        <w:t xml:space="preserve"> manually</w:t>
      </w:r>
      <w:r w:rsidR="00043C45" w:rsidRPr="00193CBB">
        <w:t xml:space="preserve"> </w:t>
      </w:r>
      <w:r w:rsidR="00043C45">
        <w:t>corrected</w:t>
      </w:r>
      <w:r w:rsidR="00043C45" w:rsidRPr="00193CBB">
        <w:t xml:space="preserve">. </w:t>
      </w:r>
      <w:r w:rsidR="00562C4D">
        <w:t>This can significantly delay a deployment and increase project expense</w:t>
      </w:r>
      <w:r w:rsidR="000D27AE">
        <w:t xml:space="preserve">. </w:t>
      </w:r>
      <w:r w:rsidR="00562C4D">
        <w:t xml:space="preserve"> </w:t>
      </w:r>
    </w:p>
    <w:p w14:paraId="0A63A933" w14:textId="77AB8480" w:rsidR="00B52E7A" w:rsidRPr="00043C45" w:rsidRDefault="00B52E7A" w:rsidP="7F114165">
      <w:r>
        <w:t xml:space="preserve">The remediation effort is focused on </w:t>
      </w:r>
      <w:r w:rsidR="00B26D50">
        <w:t xml:space="preserve">directory synchronization </w:t>
      </w:r>
      <w:r>
        <w:t>errors which may be raised even if the on-premises environment seems to be operatin</w:t>
      </w:r>
      <w:r w:rsidR="00D17084">
        <w:t xml:space="preserve">g normally.  Remember that the </w:t>
      </w:r>
      <w:r w:rsidR="00B26D50">
        <w:t xml:space="preserve">directory synchronization tools </w:t>
      </w:r>
      <w:r w:rsidR="00D17084">
        <w:t xml:space="preserve">check for values that could potentially cause issues with cloud services that may not </w:t>
      </w:r>
      <w:r w:rsidR="00B26D50">
        <w:t xml:space="preserve">cause issues in the </w:t>
      </w:r>
      <w:r w:rsidR="00D17084">
        <w:t>on-premise</w:t>
      </w:r>
      <w:r w:rsidR="00B26D50">
        <w:t>s environment</w:t>
      </w:r>
      <w:r w:rsidR="00D17084">
        <w:t>.</w:t>
      </w:r>
    </w:p>
    <w:p w14:paraId="2C5EBFB4" w14:textId="77777777" w:rsidR="00043C45" w:rsidRPr="00193CBB" w:rsidRDefault="00922C92" w:rsidP="00BC0FF5">
      <w:pPr>
        <w:pStyle w:val="Heading2"/>
      </w:pPr>
      <w:bookmarkStart w:id="17" w:name="_Toc417035390"/>
      <w:r>
        <w:t>Functionality</w:t>
      </w:r>
      <w:bookmarkEnd w:id="17"/>
    </w:p>
    <w:p w14:paraId="49ED1C61" w14:textId="4E8EC7ED" w:rsidR="00043C45" w:rsidRDefault="00043C45" w:rsidP="006D4318">
      <w:r>
        <w:t>This</w:t>
      </w:r>
      <w:r w:rsidRPr="00193CBB">
        <w:t xml:space="preserve"> document describes how to </w:t>
      </w:r>
      <w:r>
        <w:t xml:space="preserve">use the </w:t>
      </w:r>
      <w:r w:rsidR="00731420">
        <w:t>IdFix</w:t>
      </w:r>
      <w:r>
        <w:t xml:space="preserve"> tool</w:t>
      </w:r>
      <w:r w:rsidRPr="00193CBB">
        <w:t xml:space="preserve"> to perform the </w:t>
      </w:r>
      <w:r>
        <w:t>discovery and remediation</w:t>
      </w:r>
      <w:r w:rsidRPr="00193CBB">
        <w:t xml:space="preserve"> </w:t>
      </w:r>
      <w:r>
        <w:t xml:space="preserve">of the objects and their attributes from </w:t>
      </w:r>
      <w:r w:rsidR="00F17199">
        <w:t xml:space="preserve">the </w:t>
      </w:r>
      <w:r w:rsidRPr="00193CBB">
        <w:t>on-premises Active Directory</w:t>
      </w:r>
      <w:r w:rsidRPr="007E1D97">
        <w:t xml:space="preserve"> </w:t>
      </w:r>
      <w:r w:rsidRPr="00193CBB">
        <w:t>environment</w:t>
      </w:r>
      <w:r w:rsidR="00D17084">
        <w:t xml:space="preserve"> and </w:t>
      </w:r>
      <w:r w:rsidRPr="00193CBB">
        <w:t xml:space="preserve">is intended for </w:t>
      </w:r>
      <w:r w:rsidR="00D17084">
        <w:t xml:space="preserve">the </w:t>
      </w:r>
      <w:r w:rsidRPr="00193CBB">
        <w:t xml:space="preserve">Active Directory administrators </w:t>
      </w:r>
      <w:r>
        <w:t xml:space="preserve">responsible for </w:t>
      </w:r>
      <w:r w:rsidR="00F17199">
        <w:t>supporting</w:t>
      </w:r>
      <w:r w:rsidRPr="00193CBB">
        <w:t xml:space="preserve"> the </w:t>
      </w:r>
      <w:r w:rsidR="000D27AE">
        <w:t>Office</w:t>
      </w:r>
      <w:r>
        <w:t xml:space="preserve"> 365 </w:t>
      </w:r>
      <w:r w:rsidRPr="00193CBB">
        <w:t xml:space="preserve">service. </w:t>
      </w:r>
      <w:r w:rsidR="007C45EA">
        <w:t>The Administrator using</w:t>
      </w:r>
      <w:r w:rsidRPr="00FD454F">
        <w:t xml:space="preserve"> the tool should understand the implications of modifying directory objects and attributes.</w:t>
      </w:r>
    </w:p>
    <w:p w14:paraId="286693BA" w14:textId="62546E64" w:rsidR="00043C45" w:rsidRPr="000A5857" w:rsidRDefault="00731420" w:rsidP="7F114165">
      <w:pPr>
        <w:spacing w:after="120"/>
      </w:pPr>
      <w:r>
        <w:t>IdFix</w:t>
      </w:r>
      <w:r w:rsidR="00043C45">
        <w:t xml:space="preserve"> </w:t>
      </w:r>
      <w:r w:rsidR="00774481">
        <w:t xml:space="preserve">queries </w:t>
      </w:r>
      <w:r w:rsidR="007C45EA">
        <w:t xml:space="preserve">all domains in </w:t>
      </w:r>
      <w:r w:rsidR="00043C45" w:rsidRPr="000A5857">
        <w:t xml:space="preserve">the currently authenticated forest and </w:t>
      </w:r>
      <w:r w:rsidR="00774481">
        <w:t>displays</w:t>
      </w:r>
      <w:r w:rsidR="00774481" w:rsidRPr="000A5857">
        <w:t xml:space="preserve"> </w:t>
      </w:r>
      <w:r w:rsidR="00043C45" w:rsidRPr="000A5857">
        <w:t>object attribute</w:t>
      </w:r>
      <w:r w:rsidR="00774481">
        <w:t xml:space="preserve"> value</w:t>
      </w:r>
      <w:r w:rsidR="00043C45" w:rsidRPr="000A5857">
        <w:t xml:space="preserve">s which would be reported as errors by </w:t>
      </w:r>
      <w:r w:rsidR="00F17199">
        <w:t>the  supported directory synchronization tool</w:t>
      </w:r>
      <w:r w:rsidR="00043C45" w:rsidRPr="000A5857">
        <w:t xml:space="preserve">.  </w:t>
      </w:r>
      <w:r w:rsidR="00D516B9">
        <w:t>The datagrid supports</w:t>
      </w:r>
      <w:r w:rsidR="00043C45" w:rsidRPr="000A5857">
        <w:t xml:space="preserve"> the ability to scroll, sort, and edit </w:t>
      </w:r>
      <w:r w:rsidR="007C45EA">
        <w:t xml:space="preserve">those objects in a resulting table </w:t>
      </w:r>
      <w:r w:rsidR="00043C45" w:rsidRPr="000A5857">
        <w:t xml:space="preserve">to produce compliant values.  </w:t>
      </w:r>
      <w:r w:rsidR="00043C45">
        <w:t>C</w:t>
      </w:r>
      <w:r w:rsidR="00043C45" w:rsidRPr="000A5857">
        <w:t xml:space="preserve">onfirmed values can then be applied to the forest with the ability to </w:t>
      </w:r>
      <w:r w:rsidR="00043C45">
        <w:t>undo</w:t>
      </w:r>
      <w:r w:rsidR="00043C45" w:rsidRPr="000A5857">
        <w:t xml:space="preserve"> upda</w:t>
      </w:r>
      <w:r w:rsidR="00043C45">
        <w:t>tes</w:t>
      </w:r>
      <w:r w:rsidR="00043C45" w:rsidRPr="000A5857">
        <w:t>.</w:t>
      </w:r>
      <w:r w:rsidR="00BD1C71">
        <w:t xml:space="preserve"> </w:t>
      </w:r>
      <w:r w:rsidR="00D516B9">
        <w:t xml:space="preserve">  </w:t>
      </w:r>
      <w:r w:rsidR="00D516B9" w:rsidRPr="00D516B9">
        <w:rPr>
          <w:i/>
        </w:rPr>
        <w:t>Transaction rollback is supported.</w:t>
      </w:r>
    </w:p>
    <w:p w14:paraId="023DFBEC" w14:textId="0D063E5F" w:rsidR="00043C45" w:rsidRDefault="00043C45" w:rsidP="7F114165">
      <w:pPr>
        <w:spacing w:after="120"/>
        <w:rPr>
          <w:i/>
        </w:rPr>
      </w:pPr>
      <w:r w:rsidRPr="000A5857">
        <w:t>In the case of invalid characters, a suggested “fix” is displayed</w:t>
      </w:r>
      <w:r w:rsidR="00922C92">
        <w:t xml:space="preserve"> where it can be determined from the existing value</w:t>
      </w:r>
      <w:r w:rsidRPr="000A5857">
        <w:t xml:space="preserve">.  </w:t>
      </w:r>
      <w:r w:rsidR="00D86AAA">
        <w:t xml:space="preserve">Changes are applied only to </w:t>
      </w:r>
      <w:r w:rsidR="00922C92">
        <w:t xml:space="preserve">records for which the customer has set </w:t>
      </w:r>
      <w:r w:rsidR="00774481">
        <w:t xml:space="preserve">an </w:t>
      </w:r>
      <w:r w:rsidR="00572B6E">
        <w:t>ACTION</w:t>
      </w:r>
      <w:r w:rsidR="00922C92">
        <w:t xml:space="preserve"> value</w:t>
      </w:r>
      <w:r w:rsidR="007C45EA">
        <w:t xml:space="preserve">. </w:t>
      </w:r>
      <w:r w:rsidR="00922C92">
        <w:t xml:space="preserve">  </w:t>
      </w:r>
      <w:r w:rsidR="00271E3C">
        <w:rPr>
          <w:i/>
        </w:rPr>
        <w:t>C</w:t>
      </w:r>
      <w:r w:rsidR="00922C92" w:rsidRPr="00922C92">
        <w:rPr>
          <w:i/>
        </w:rPr>
        <w:t>onfirmation of each change is enforced.</w:t>
      </w:r>
    </w:p>
    <w:p w14:paraId="7F0B9062" w14:textId="0954E960" w:rsidR="00B966EC" w:rsidRPr="000A5857" w:rsidRDefault="00D02FCD" w:rsidP="00B966EC">
      <w:pPr>
        <w:spacing w:after="120"/>
        <w:ind w:left="720" w:hanging="720"/>
      </w:pPr>
      <w:r w:rsidRPr="00D02FCD">
        <w:rPr>
          <w:b/>
        </w:rPr>
        <w:t>Note</w:t>
      </w:r>
      <w:r w:rsidR="00B966EC" w:rsidRPr="000E544F">
        <w:rPr>
          <w:b/>
        </w:rPr>
        <w:t>:</w:t>
      </w:r>
      <w:r w:rsidR="00B966EC">
        <w:tab/>
        <w:t>Suggested values for formatting errors start with the removal of invalid characters and then the value must be updated by the user.  It is beyond the scope of this utility to determine what the user really wanted when a mistake in formatting is detected.</w:t>
      </w:r>
    </w:p>
    <w:p w14:paraId="1EF64CCD" w14:textId="243CCD07" w:rsidR="00D516B9" w:rsidRDefault="00D516B9" w:rsidP="7F114165">
      <w:pPr>
        <w:spacing w:after="120"/>
      </w:pPr>
      <w:r>
        <w:t>Not all objects should be made available for editing as some could cause harm to the source environment; e.g. critical system objects.</w:t>
      </w:r>
      <w:r w:rsidR="00D86AAA">
        <w:t xml:space="preserve"> These objects are excluded from the IdFix datagrid.</w:t>
      </w:r>
      <w:r>
        <w:t xml:space="preserve">  </w:t>
      </w:r>
      <w:r w:rsidRPr="00D516B9">
        <w:rPr>
          <w:i/>
        </w:rPr>
        <w:t xml:space="preserve">Well Known Exclusions </w:t>
      </w:r>
      <w:r w:rsidRPr="00FC4B48">
        <w:t>as defined by the</w:t>
      </w:r>
      <w:r w:rsidRPr="00D516B9">
        <w:rPr>
          <w:i/>
        </w:rPr>
        <w:t xml:space="preserve"> Deployment Guide </w:t>
      </w:r>
      <w:r w:rsidRPr="00E46369">
        <w:t>are supported</w:t>
      </w:r>
      <w:r w:rsidRPr="00D516B9">
        <w:rPr>
          <w:i/>
        </w:rPr>
        <w:t>.</w:t>
      </w:r>
      <w:r>
        <w:t xml:space="preserve"> </w:t>
      </w:r>
    </w:p>
    <w:p w14:paraId="69ED1390" w14:textId="77777777" w:rsidR="00922C92" w:rsidRDefault="00922C92" w:rsidP="7F114165">
      <w:pPr>
        <w:spacing w:after="120"/>
        <w:rPr>
          <w:i/>
        </w:rPr>
      </w:pPr>
      <w:r>
        <w:t xml:space="preserve">Data can be exported into CSV or LDF format for offline editing or investigation.  </w:t>
      </w:r>
      <w:r w:rsidRPr="00A97F71">
        <w:rPr>
          <w:i/>
        </w:rPr>
        <w:t>Save to File is supported.</w:t>
      </w:r>
    </w:p>
    <w:p w14:paraId="70DCC8D2" w14:textId="3065212A" w:rsidR="008127E7" w:rsidRPr="008127E7" w:rsidRDefault="008127E7" w:rsidP="7F114165">
      <w:pPr>
        <w:spacing w:after="120"/>
      </w:pPr>
      <w:r w:rsidRPr="008127E7">
        <w:rPr>
          <w:i/>
        </w:rPr>
        <w:lastRenderedPageBreak/>
        <w:t>Import of CSV is supported.</w:t>
      </w:r>
      <w:r w:rsidRPr="008127E7">
        <w:t xml:space="preserve">  </w:t>
      </w:r>
      <w:r>
        <w:t>There are caveats with this feature</w:t>
      </w:r>
      <w:r w:rsidRPr="008127E7">
        <w:t>.</w:t>
      </w:r>
      <w:r>
        <w:t xml:space="preserve">  The function relies upon the distinguishedName and attribute to </w:t>
      </w:r>
      <w:r w:rsidR="003D451B">
        <w:t>determine the value to update.  The best way to do this is to export from a query and change the Update.  Keep the other columns as they were and do not introduce escape characters into the values.  See section 4.2.12 for additional details.</w:t>
      </w:r>
    </w:p>
    <w:p w14:paraId="471469E8" w14:textId="477D862F" w:rsidR="00F74F21" w:rsidRDefault="00F74F21" w:rsidP="7F114165">
      <w:pPr>
        <w:spacing w:after="120"/>
      </w:pPr>
      <w:r>
        <w:t xml:space="preserve">Since </w:t>
      </w:r>
      <w:r w:rsidR="00D86AAA">
        <w:t xml:space="preserve">IdFix makes </w:t>
      </w:r>
      <w:r>
        <w:t>changes in the customer environment</w:t>
      </w:r>
      <w:r w:rsidR="00D86AAA">
        <w:t>,</w:t>
      </w:r>
      <w:r>
        <w:t xml:space="preserve"> logging is included.  </w:t>
      </w:r>
      <w:r w:rsidRPr="00F74F21">
        <w:rPr>
          <w:i/>
        </w:rPr>
        <w:t xml:space="preserve">Verbose logging is </w:t>
      </w:r>
      <w:r w:rsidR="00D86AAA">
        <w:rPr>
          <w:i/>
        </w:rPr>
        <w:t>enabled</w:t>
      </w:r>
      <w:r w:rsidR="00D86AAA" w:rsidRPr="00F74F21">
        <w:rPr>
          <w:i/>
        </w:rPr>
        <w:t xml:space="preserve"> </w:t>
      </w:r>
      <w:r w:rsidRPr="00F74F21">
        <w:rPr>
          <w:i/>
        </w:rPr>
        <w:t>by default.</w:t>
      </w:r>
    </w:p>
    <w:p w14:paraId="752FC703" w14:textId="359197B6" w:rsidR="00AE3CE4" w:rsidRDefault="00AE3CE4" w:rsidP="7F114165">
      <w:pPr>
        <w:spacing w:after="120"/>
      </w:pPr>
      <w:r>
        <w:t xml:space="preserve">Support for both Multi-Tenant and Dedicated versions of </w:t>
      </w:r>
      <w:r w:rsidR="009411D0">
        <w:t xml:space="preserve">Office 365 </w:t>
      </w:r>
      <w:r>
        <w:t xml:space="preserve">are enabled in this release.  The rule sets are selected via the Settings icon on the menu. </w:t>
      </w:r>
    </w:p>
    <w:p w14:paraId="44F2C735" w14:textId="1EC8219B" w:rsidR="00A97F71" w:rsidRPr="000A5857" w:rsidRDefault="00D02FCD" w:rsidP="00D86AAA">
      <w:pPr>
        <w:spacing w:after="120"/>
        <w:ind w:left="720" w:hanging="720"/>
      </w:pPr>
      <w:r w:rsidRPr="00D02FCD">
        <w:t xml:space="preserve"> </w:t>
      </w:r>
      <w:r w:rsidRPr="00D02FCD">
        <w:rPr>
          <w:b/>
        </w:rPr>
        <w:t>Note</w:t>
      </w:r>
      <w:r w:rsidR="00D86AAA" w:rsidRPr="000306E8">
        <w:rPr>
          <w:b/>
        </w:rPr>
        <w:t>:</w:t>
      </w:r>
      <w:r w:rsidR="00D86AAA">
        <w:tab/>
      </w:r>
      <w:r w:rsidR="00A97F71">
        <w:t xml:space="preserve">Additional functionality will be </w:t>
      </w:r>
      <w:r w:rsidR="009411D0">
        <w:t xml:space="preserve">considered for future releases, </w:t>
      </w:r>
      <w:r w:rsidR="00A97F71">
        <w:t>and suggestions for improvement are very much appreciated.</w:t>
      </w:r>
    </w:p>
    <w:p w14:paraId="30D125AE" w14:textId="77777777" w:rsidR="00043C45" w:rsidRPr="00193CBB" w:rsidRDefault="00043C45" w:rsidP="00BC0FF5">
      <w:pPr>
        <w:pStyle w:val="Heading2"/>
      </w:pPr>
      <w:bookmarkStart w:id="18" w:name="_Toc263370819"/>
      <w:bookmarkStart w:id="19" w:name="_Toc263841793"/>
      <w:bookmarkStart w:id="20" w:name="_Notes_Directory_Impact"/>
      <w:bookmarkStart w:id="21" w:name="_Toc417035391"/>
      <w:bookmarkEnd w:id="18"/>
      <w:bookmarkEnd w:id="19"/>
      <w:bookmarkEnd w:id="20"/>
      <w:r>
        <w:t>Requirements</w:t>
      </w:r>
      <w:bookmarkEnd w:id="21"/>
    </w:p>
    <w:p w14:paraId="629F4D7D" w14:textId="58BF3D5A" w:rsidR="00043C45" w:rsidRPr="00193CBB" w:rsidRDefault="00043C45" w:rsidP="006D4318">
      <w:r w:rsidRPr="006D4318">
        <w:t xml:space="preserve">The hardware, </w:t>
      </w:r>
      <w:r w:rsidR="000D27AE" w:rsidRPr="006D4318">
        <w:t>software,</w:t>
      </w:r>
      <w:r w:rsidRPr="006D4318">
        <w:t xml:space="preserve"> and other requirements and considerations for running </w:t>
      </w:r>
      <w:r w:rsidR="00731420" w:rsidRPr="006D4318">
        <w:t>IdFix</w:t>
      </w:r>
      <w:r w:rsidRPr="006D4318">
        <w:t xml:space="preserve"> are covered</w:t>
      </w:r>
      <w:r w:rsidRPr="00193CBB">
        <w:t xml:space="preserve"> in this section.   </w:t>
      </w:r>
    </w:p>
    <w:p w14:paraId="146CA6FA" w14:textId="77777777" w:rsidR="00043C45" w:rsidRPr="00193CBB" w:rsidRDefault="00043C45" w:rsidP="7F114165">
      <w:pPr>
        <w:pStyle w:val="Heading3"/>
      </w:pPr>
      <w:bookmarkStart w:id="22" w:name="_Hardware"/>
      <w:bookmarkStart w:id="23" w:name="_Toc417035392"/>
      <w:bookmarkEnd w:id="22"/>
      <w:r w:rsidRPr="00193CBB">
        <w:t>Hardware Requirements</w:t>
      </w:r>
      <w:bookmarkEnd w:id="23"/>
    </w:p>
    <w:p w14:paraId="274E943F" w14:textId="3F2D6ADA" w:rsidR="00043C45" w:rsidRPr="00193CBB" w:rsidRDefault="00043C45" w:rsidP="006D4318">
      <w:r w:rsidRPr="00193CBB">
        <w:t xml:space="preserve">A physical or virtual machine is required in order to run </w:t>
      </w:r>
      <w:r w:rsidR="00731420">
        <w:t>IdFix</w:t>
      </w:r>
      <w:r w:rsidRPr="00193CBB">
        <w:t>.  The computer should meet the following specifications:</w:t>
      </w:r>
    </w:p>
    <w:p w14:paraId="0C99FD0C" w14:textId="77777777" w:rsidR="00043C45" w:rsidRPr="00193CBB" w:rsidRDefault="00030808" w:rsidP="7F114165">
      <w:pPr>
        <w:pStyle w:val="ListBulletedItem1"/>
      </w:pPr>
      <w:r>
        <w:t>4</w:t>
      </w:r>
      <w:r w:rsidR="003B0F93">
        <w:t xml:space="preserve"> </w:t>
      </w:r>
      <w:r w:rsidR="00043C45" w:rsidRPr="00193CBB">
        <w:t>GB ram (minimum)</w:t>
      </w:r>
    </w:p>
    <w:p w14:paraId="0A8D65C4" w14:textId="77777777" w:rsidR="00043C45" w:rsidRPr="00193CBB" w:rsidRDefault="00030808" w:rsidP="7F114165">
      <w:pPr>
        <w:pStyle w:val="ListBulletedItem1"/>
      </w:pPr>
      <w:r>
        <w:t>2</w:t>
      </w:r>
      <w:r w:rsidR="00043C45" w:rsidRPr="00193CBB">
        <w:t xml:space="preserve"> GB of hard disk space (minimum)</w:t>
      </w:r>
    </w:p>
    <w:p w14:paraId="6D85D0B7" w14:textId="77777777" w:rsidR="00043C45" w:rsidRPr="00193CBB" w:rsidRDefault="00043C45" w:rsidP="7F114165">
      <w:pPr>
        <w:pStyle w:val="Heading3"/>
      </w:pPr>
      <w:bookmarkStart w:id="24" w:name="_Software"/>
      <w:bookmarkStart w:id="25" w:name="_Toc417035393"/>
      <w:bookmarkEnd w:id="24"/>
      <w:r w:rsidRPr="00193CBB">
        <w:t>Software Requirements</w:t>
      </w:r>
      <w:bookmarkEnd w:id="25"/>
    </w:p>
    <w:p w14:paraId="41A4E561" w14:textId="4C691592" w:rsidR="00043C45" w:rsidRPr="00193CBB" w:rsidRDefault="00043C45" w:rsidP="006D4318">
      <w:r w:rsidRPr="00193CBB">
        <w:t xml:space="preserve">Table 2 shows the software </w:t>
      </w:r>
      <w:r w:rsidR="00D516B9">
        <w:t>requirement for the workstation running the tool</w:t>
      </w:r>
      <w:r w:rsidR="00032E66">
        <w:t>,</w:t>
      </w:r>
      <w:r w:rsidR="00D516B9">
        <w:t xml:space="preserve"> as well as the target </w:t>
      </w:r>
      <w:r w:rsidR="00032E66">
        <w:t>Active Directory forest</w:t>
      </w:r>
      <w:r w:rsidR="00D516B9">
        <w:t>.</w:t>
      </w:r>
      <w:r w:rsidR="00D523C8">
        <w:t xml:space="preserve">  Note that IdFix does not need to be installed on the Exchange or Active Directory server.  It merely needs to be installed on a workstation in the forest and have access to a Global Catalog server.</w:t>
      </w:r>
    </w:p>
    <w:p w14:paraId="6E009F77" w14:textId="77777777" w:rsidR="00043C45" w:rsidRPr="00193CBB" w:rsidRDefault="00043C45" w:rsidP="7F114165">
      <w:pPr>
        <w:pStyle w:val="TableTitle"/>
      </w:pPr>
      <w:r w:rsidRPr="00193CBB">
        <w:t xml:space="preserve">Table 2. </w:t>
      </w:r>
      <w:r w:rsidR="00731420">
        <w:t>IdFix</w:t>
      </w:r>
      <w:r w:rsidRPr="00193CBB">
        <w:t xml:space="preserve"> Software Requirements</w:t>
      </w:r>
    </w:p>
    <w:tbl>
      <w:tblPr>
        <w:tblStyle w:val="LightList-Accent113"/>
        <w:tblW w:w="9360" w:type="dxa"/>
        <w:tblLook w:val="04A0" w:firstRow="1" w:lastRow="0" w:firstColumn="1" w:lastColumn="0" w:noHBand="0" w:noVBand="1"/>
      </w:tblPr>
      <w:tblGrid>
        <w:gridCol w:w="3348"/>
        <w:gridCol w:w="6012"/>
      </w:tblGrid>
      <w:tr w:rsidR="00043C45" w:rsidRPr="00193CBB" w14:paraId="61B11E8D" w14:textId="77777777" w:rsidTr="7F11416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348" w:type="dxa"/>
            <w:vAlign w:val="center"/>
          </w:tcPr>
          <w:p w14:paraId="28F28148" w14:textId="77777777" w:rsidR="00043C45" w:rsidRPr="00193CBB" w:rsidRDefault="00043C45" w:rsidP="00032E66">
            <w:pPr>
              <w:pStyle w:val="TableHeading-WHITE"/>
            </w:pPr>
            <w:r w:rsidRPr="00193CBB">
              <w:t>Software</w:t>
            </w:r>
          </w:p>
        </w:tc>
        <w:tc>
          <w:tcPr>
            <w:tcW w:w="6012" w:type="dxa"/>
            <w:vAlign w:val="center"/>
          </w:tcPr>
          <w:p w14:paraId="7A56741B" w14:textId="77777777" w:rsidR="00043C45" w:rsidRPr="00193CBB" w:rsidRDefault="00043C45" w:rsidP="00032E66">
            <w:pPr>
              <w:pStyle w:val="TableHeading-WHITE"/>
              <w:cnfStyle w:val="100000000000" w:firstRow="1" w:lastRow="0" w:firstColumn="0" w:lastColumn="0" w:oddVBand="0" w:evenVBand="0" w:oddHBand="0" w:evenHBand="0" w:firstRowFirstColumn="0" w:firstRowLastColumn="0" w:lastRowFirstColumn="0" w:lastRowLastColumn="0"/>
            </w:pPr>
            <w:r w:rsidRPr="00193CBB">
              <w:t>Description</w:t>
            </w:r>
          </w:p>
        </w:tc>
      </w:tr>
      <w:tr w:rsidR="00032E66" w:rsidRPr="00193CBB" w14:paraId="5D91D572" w14:textId="77777777" w:rsidTr="007B0B9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360" w:type="dxa"/>
            <w:gridSpan w:val="2"/>
            <w:vAlign w:val="center"/>
          </w:tcPr>
          <w:p w14:paraId="62EDF30B" w14:textId="77777777" w:rsidR="00032E66" w:rsidRPr="00193CBB" w:rsidRDefault="00032E66" w:rsidP="007B0B9D">
            <w:pPr>
              <w:pStyle w:val="TableHeading-WHITE"/>
            </w:pPr>
            <w:r>
              <w:t>IdFix Workstation</w:t>
            </w:r>
          </w:p>
        </w:tc>
      </w:tr>
      <w:tr w:rsidR="00043C45" w:rsidRPr="00193CBB" w14:paraId="7AE06551" w14:textId="77777777" w:rsidTr="7F1141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48" w:type="dxa"/>
            <w:vAlign w:val="center"/>
          </w:tcPr>
          <w:p w14:paraId="3EB65832" w14:textId="77777777" w:rsidR="00043C45" w:rsidRPr="00193CBB" w:rsidRDefault="00043C45" w:rsidP="7F114165">
            <w:pPr>
              <w:pStyle w:val="TableData"/>
              <w:keepNext w:val="0"/>
              <w:keepLines w:val="0"/>
            </w:pPr>
            <w:r w:rsidRPr="00193CBB">
              <w:t>Operating System</w:t>
            </w:r>
          </w:p>
        </w:tc>
        <w:tc>
          <w:tcPr>
            <w:tcW w:w="6012" w:type="dxa"/>
            <w:vAlign w:val="center"/>
          </w:tcPr>
          <w:p w14:paraId="74625193" w14:textId="19F92E31" w:rsidR="00043C45" w:rsidRPr="00193CBB" w:rsidRDefault="000604A7" w:rsidP="00232192">
            <w:pPr>
              <w:pStyle w:val="TableBody"/>
              <w:cnfStyle w:val="000000100000" w:firstRow="0" w:lastRow="0" w:firstColumn="0" w:lastColumn="0" w:oddVBand="0" w:evenVBand="0" w:oddHBand="1" w:evenHBand="0" w:firstRowFirstColumn="0" w:firstRowLastColumn="0" w:lastRowFirstColumn="0" w:lastRowLastColumn="0"/>
            </w:pPr>
            <w:r>
              <w:rPr>
                <w:sz w:val="20"/>
              </w:rPr>
              <w:t xml:space="preserve">The application has </w:t>
            </w:r>
            <w:r w:rsidR="00D17084">
              <w:rPr>
                <w:sz w:val="20"/>
              </w:rPr>
              <w:t xml:space="preserve">been tested on </w:t>
            </w:r>
            <w:r w:rsidR="00043C45">
              <w:rPr>
                <w:sz w:val="20"/>
              </w:rPr>
              <w:t xml:space="preserve">Windows Server </w:t>
            </w:r>
            <w:r w:rsidR="00232192">
              <w:rPr>
                <w:sz w:val="20"/>
              </w:rPr>
              <w:t xml:space="preserve">2008 R2 </w:t>
            </w:r>
            <w:r w:rsidR="00D17084">
              <w:rPr>
                <w:sz w:val="20"/>
              </w:rPr>
              <w:t xml:space="preserve">and </w:t>
            </w:r>
            <w:r w:rsidR="00CF7FB3">
              <w:rPr>
                <w:sz w:val="20"/>
              </w:rPr>
              <w:t>Windows 7</w:t>
            </w:r>
            <w:r w:rsidR="00D17084">
              <w:rPr>
                <w:sz w:val="20"/>
              </w:rPr>
              <w:t xml:space="preserve"> for x64 bit versions.</w:t>
            </w:r>
          </w:p>
        </w:tc>
      </w:tr>
      <w:tr w:rsidR="00043C45" w:rsidRPr="00193CBB" w14:paraId="3D21EE19" w14:textId="77777777" w:rsidTr="7F114165">
        <w:trPr>
          <w:cantSplit/>
        </w:trPr>
        <w:tc>
          <w:tcPr>
            <w:cnfStyle w:val="001000000000" w:firstRow="0" w:lastRow="0" w:firstColumn="1" w:lastColumn="0" w:oddVBand="0" w:evenVBand="0" w:oddHBand="0" w:evenHBand="0" w:firstRowFirstColumn="0" w:firstRowLastColumn="0" w:lastRowFirstColumn="0" w:lastRowLastColumn="0"/>
            <w:tcW w:w="3348" w:type="dxa"/>
            <w:vAlign w:val="center"/>
          </w:tcPr>
          <w:p w14:paraId="45D2C9DE" w14:textId="076DC181" w:rsidR="00043C45" w:rsidRPr="00193CBB" w:rsidRDefault="00D17084" w:rsidP="00032E66">
            <w:pPr>
              <w:pStyle w:val="TableData"/>
              <w:keepNext w:val="0"/>
              <w:keepLines w:val="0"/>
            </w:pPr>
            <w:r>
              <w:t>.</w:t>
            </w:r>
            <w:r w:rsidR="00032E66">
              <w:t xml:space="preserve">NET Framework </w:t>
            </w:r>
            <w:r>
              <w:t>4.0</w:t>
            </w:r>
          </w:p>
        </w:tc>
        <w:tc>
          <w:tcPr>
            <w:tcW w:w="6012" w:type="dxa"/>
            <w:vAlign w:val="center"/>
          </w:tcPr>
          <w:p w14:paraId="4297303A" w14:textId="18A53214" w:rsidR="00043C45" w:rsidRPr="00193CBB" w:rsidRDefault="00032E66" w:rsidP="00032E66">
            <w:pPr>
              <w:pStyle w:val="TableData"/>
              <w:keepNext w:val="0"/>
              <w:keepLines w:val="0"/>
              <w:cnfStyle w:val="000000000000" w:firstRow="0" w:lastRow="0" w:firstColumn="0" w:lastColumn="0" w:oddVBand="0" w:evenVBand="0" w:oddHBand="0" w:evenHBand="0" w:firstRowFirstColumn="0" w:firstRowLastColumn="0" w:lastRowFirstColumn="0" w:lastRowLastColumn="0"/>
            </w:pPr>
            <w:r>
              <w:t xml:space="preserve">.NET Framework 4.0 or higher must </w:t>
            </w:r>
            <w:r w:rsidR="00D17084">
              <w:t>be installed on the workstation running the application.</w:t>
            </w:r>
          </w:p>
        </w:tc>
      </w:tr>
      <w:tr w:rsidR="00032E66" w:rsidRPr="00193CBB" w14:paraId="4123A9B6" w14:textId="77777777" w:rsidTr="007B0B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48" w:type="dxa"/>
            <w:vAlign w:val="center"/>
          </w:tcPr>
          <w:p w14:paraId="19EE977B" w14:textId="77777777" w:rsidR="00032E66" w:rsidRPr="00193CBB" w:rsidRDefault="00032E66" w:rsidP="007B0B9D">
            <w:pPr>
              <w:pStyle w:val="TableData"/>
              <w:keepNext w:val="0"/>
              <w:keepLines w:val="0"/>
            </w:pPr>
            <w:r>
              <w:t>Active Directory</w:t>
            </w:r>
          </w:p>
        </w:tc>
        <w:tc>
          <w:tcPr>
            <w:tcW w:w="6012" w:type="dxa"/>
            <w:vAlign w:val="center"/>
          </w:tcPr>
          <w:p w14:paraId="713609D2" w14:textId="77777777" w:rsidR="00032E66" w:rsidRPr="00193CBB" w:rsidRDefault="00032E66" w:rsidP="007B0B9D">
            <w:pPr>
              <w:pStyle w:val="TableData"/>
              <w:keepNext w:val="0"/>
              <w:keepLines w:val="0"/>
              <w:cnfStyle w:val="000000100000" w:firstRow="0" w:lastRow="0" w:firstColumn="0" w:lastColumn="0" w:oddVBand="0" w:evenVBand="0" w:oddHBand="1" w:evenHBand="0" w:firstRowFirstColumn="0" w:firstRowLastColumn="0" w:lastRowFirstColumn="0" w:lastRowLastColumn="0"/>
            </w:pPr>
            <w:r>
              <w:t>Queries are via native LDAP and have been tested with Windows Server 2008 R2, but all versions should be expected to work.</w:t>
            </w:r>
          </w:p>
        </w:tc>
      </w:tr>
      <w:tr w:rsidR="00032E66" w:rsidRPr="00193CBB" w14:paraId="2658136C" w14:textId="77777777" w:rsidTr="007B0B9D">
        <w:trPr>
          <w:cantSplit/>
        </w:trPr>
        <w:tc>
          <w:tcPr>
            <w:cnfStyle w:val="001000000000" w:firstRow="0" w:lastRow="0" w:firstColumn="1" w:lastColumn="0" w:oddVBand="0" w:evenVBand="0" w:oddHBand="0" w:evenHBand="0" w:firstRowFirstColumn="0" w:firstRowLastColumn="0" w:lastRowFirstColumn="0" w:lastRowLastColumn="0"/>
            <w:tcW w:w="3348" w:type="dxa"/>
            <w:vAlign w:val="center"/>
          </w:tcPr>
          <w:p w14:paraId="10327EAA" w14:textId="77777777" w:rsidR="00032E66" w:rsidRDefault="00032E66" w:rsidP="007B0B9D">
            <w:pPr>
              <w:pStyle w:val="TableData"/>
              <w:keepNext w:val="0"/>
              <w:keepLines w:val="0"/>
            </w:pPr>
            <w:r>
              <w:lastRenderedPageBreak/>
              <w:t>Exchange Server</w:t>
            </w:r>
          </w:p>
        </w:tc>
        <w:tc>
          <w:tcPr>
            <w:tcW w:w="6012" w:type="dxa"/>
            <w:vAlign w:val="center"/>
          </w:tcPr>
          <w:p w14:paraId="7C320789" w14:textId="77777777" w:rsidR="00032E66" w:rsidRDefault="00032E66" w:rsidP="007B0B9D">
            <w:pPr>
              <w:pStyle w:val="TableData"/>
              <w:keepNext w:val="0"/>
              <w:keepLines w:val="0"/>
              <w:cnfStyle w:val="000000000000" w:firstRow="0" w:lastRow="0" w:firstColumn="0" w:lastColumn="0" w:oddVBand="0" w:evenVBand="0" w:oddHBand="0" w:evenHBand="0" w:firstRowFirstColumn="0" w:firstRowLastColumn="0" w:lastRowFirstColumn="0" w:lastRowLastColumn="0"/>
            </w:pPr>
            <w:r>
              <w:t>The messaging attributes retrieved are version independent and should work with Exchange 2003 or newer.</w:t>
            </w:r>
          </w:p>
        </w:tc>
      </w:tr>
      <w:tr w:rsidR="00043C45" w:rsidRPr="00193CBB" w14:paraId="36036D92" w14:textId="77777777" w:rsidTr="7F1141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48" w:type="dxa"/>
            <w:vAlign w:val="center"/>
          </w:tcPr>
          <w:p w14:paraId="1BEDEB6E" w14:textId="77777777" w:rsidR="00043C45" w:rsidRPr="00193CBB" w:rsidRDefault="00043C45" w:rsidP="7F114165">
            <w:pPr>
              <w:pStyle w:val="TableData"/>
              <w:keepNext w:val="0"/>
              <w:keepLines w:val="0"/>
            </w:pPr>
            <w:r>
              <w:t>Permissions</w:t>
            </w:r>
          </w:p>
        </w:tc>
        <w:tc>
          <w:tcPr>
            <w:tcW w:w="6012" w:type="dxa"/>
            <w:vAlign w:val="center"/>
          </w:tcPr>
          <w:p w14:paraId="116DA298" w14:textId="77777777" w:rsidR="00043C45" w:rsidRPr="00193CBB" w:rsidRDefault="00043C45" w:rsidP="7F114165">
            <w:pPr>
              <w:pStyle w:val="TableData"/>
              <w:keepNext w:val="0"/>
              <w:keepLines w:val="0"/>
              <w:cnfStyle w:val="000000100000" w:firstRow="0" w:lastRow="0" w:firstColumn="0" w:lastColumn="0" w:oddVBand="0" w:evenVBand="0" w:oddHBand="1" w:evenHBand="0" w:firstRowFirstColumn="0" w:firstRowLastColumn="0" w:lastRowFirstColumn="0" w:lastRowLastColumn="0"/>
            </w:pPr>
            <w:r w:rsidRPr="007113E7">
              <w:t>The application runs in the context of the authenticated user which means that it will query the authenticated forest and must have rights</w:t>
            </w:r>
            <w:r w:rsidR="007C45EA">
              <w:t xml:space="preserve"> to read the directory.  If you wish</w:t>
            </w:r>
            <w:r w:rsidRPr="007113E7">
              <w:t xml:space="preserve"> to app</w:t>
            </w:r>
            <w:r w:rsidR="007C45EA">
              <w:t>ly changes to the directory the</w:t>
            </w:r>
            <w:r w:rsidR="007C45EA" w:rsidRPr="007113E7">
              <w:t xml:space="preserve"> authenticated user</w:t>
            </w:r>
            <w:r w:rsidRPr="007113E7">
              <w:t xml:space="preserve"> need</w:t>
            </w:r>
            <w:r w:rsidR="007C45EA">
              <w:t>s</w:t>
            </w:r>
            <w:r w:rsidRPr="007113E7">
              <w:t xml:space="preserve"> write </w:t>
            </w:r>
            <w:r>
              <w:t>permission</w:t>
            </w:r>
            <w:r w:rsidRPr="007113E7">
              <w:t xml:space="preserve"> to the desired objects.</w:t>
            </w:r>
          </w:p>
        </w:tc>
      </w:tr>
    </w:tbl>
    <w:p w14:paraId="3C8F5766" w14:textId="77777777" w:rsidR="00043C45" w:rsidRPr="00193CBB" w:rsidRDefault="00043C45" w:rsidP="7F114165">
      <w:pPr>
        <w:pStyle w:val="Heading3"/>
      </w:pPr>
      <w:bookmarkStart w:id="26" w:name="_Identity_Management"/>
      <w:bookmarkStart w:id="27" w:name="_Identity_Management_Systems"/>
      <w:bookmarkStart w:id="28" w:name="_Toc417035394"/>
      <w:bookmarkEnd w:id="26"/>
      <w:bookmarkEnd w:id="27"/>
      <w:r w:rsidRPr="00193CBB">
        <w:t>Identity Management Systems Conflicts</w:t>
      </w:r>
      <w:bookmarkEnd w:id="28"/>
    </w:p>
    <w:p w14:paraId="6218CA54" w14:textId="52C6E01E" w:rsidR="00043C45" w:rsidRPr="00193CBB" w:rsidRDefault="00043C45" w:rsidP="006D4318">
      <w:r w:rsidRPr="00193CBB">
        <w:t xml:space="preserve">It is </w:t>
      </w:r>
      <w:r w:rsidR="00F74F21">
        <w:t>important</w:t>
      </w:r>
      <w:r w:rsidRPr="00193CBB">
        <w:t xml:space="preserve"> that any identity management system in the on-premises Active Directory environment be evaluated to determine if it creates any conflicts with </w:t>
      </w:r>
      <w:r w:rsidR="00731420">
        <w:t>IdFix</w:t>
      </w:r>
      <w:r w:rsidR="2754CC75" w:rsidRPr="00193CBB">
        <w:t xml:space="preserve">.  </w:t>
      </w:r>
      <w:r w:rsidR="00F74F21">
        <w:t>The risk is after correcting an error</w:t>
      </w:r>
      <w:r w:rsidR="000C30F4">
        <w:t xml:space="preserve">, an on-premises </w:t>
      </w:r>
      <w:r w:rsidR="008A0035">
        <w:t>identity</w:t>
      </w:r>
      <w:r w:rsidR="000C30F4">
        <w:t xml:space="preserve"> management </w:t>
      </w:r>
      <w:r w:rsidR="00F74F21">
        <w:t xml:space="preserve">system may update the attribute </w:t>
      </w:r>
      <w:r w:rsidR="000C30F4">
        <w:t xml:space="preserve">again, returning it </w:t>
      </w:r>
      <w:r w:rsidR="00F74F21">
        <w:t xml:space="preserve">to </w:t>
      </w:r>
      <w:r w:rsidR="000C30F4">
        <w:t xml:space="preserve">its original </w:t>
      </w:r>
      <w:r w:rsidR="00F74F21">
        <w:t>error state</w:t>
      </w:r>
      <w:r w:rsidRPr="00193CBB">
        <w:t xml:space="preserve">.  </w:t>
      </w:r>
      <w:r w:rsidR="000C30F4">
        <w:t xml:space="preserve">Before implementing </w:t>
      </w:r>
      <w:r w:rsidR="003F4D9D">
        <w:t>directory synchronization</w:t>
      </w:r>
      <w:r w:rsidR="000C30F4">
        <w:t xml:space="preserve">, it </w:t>
      </w:r>
      <w:r w:rsidRPr="00193CBB">
        <w:t xml:space="preserve">may be necessary to </w:t>
      </w:r>
      <w:r>
        <w:t>review</w:t>
      </w:r>
      <w:r w:rsidRPr="00193CBB">
        <w:t xml:space="preserve"> or modify portions of existing identity management systems</w:t>
      </w:r>
      <w:r>
        <w:t xml:space="preserve"> </w:t>
      </w:r>
      <w:r w:rsidR="00F74F21">
        <w:t xml:space="preserve">if they are </w:t>
      </w:r>
      <w:r w:rsidR="003B0F93">
        <w:t xml:space="preserve">repeatedly </w:t>
      </w:r>
      <w:r w:rsidR="00F74F21">
        <w:t>generating invalid attribute values</w:t>
      </w:r>
      <w:r w:rsidRPr="00193CBB">
        <w:t xml:space="preserve">. </w:t>
      </w:r>
    </w:p>
    <w:p w14:paraId="6C16F665" w14:textId="77777777" w:rsidR="00043C45" w:rsidRPr="00193CBB" w:rsidRDefault="00043C45" w:rsidP="00BC0FF5">
      <w:pPr>
        <w:pStyle w:val="Heading2"/>
      </w:pPr>
      <w:bookmarkStart w:id="29" w:name="_Service_Account"/>
      <w:bookmarkStart w:id="30" w:name="_Service_Accounts"/>
      <w:bookmarkStart w:id="31" w:name="_Create_Service_Accounts"/>
      <w:bookmarkStart w:id="32" w:name="_Active_Directory_Environment"/>
      <w:bookmarkStart w:id="33" w:name="_Toc417035395"/>
      <w:bookmarkEnd w:id="29"/>
      <w:bookmarkEnd w:id="30"/>
      <w:bookmarkEnd w:id="31"/>
      <w:bookmarkEnd w:id="32"/>
      <w:r w:rsidRPr="00193CBB">
        <w:t xml:space="preserve">Active Directory </w:t>
      </w:r>
      <w:r w:rsidR="00F74F21">
        <w:t>Impacts</w:t>
      </w:r>
      <w:bookmarkEnd w:id="33"/>
    </w:p>
    <w:p w14:paraId="47F76086" w14:textId="420C7D35" w:rsidR="00043C45" w:rsidRDefault="00043C45" w:rsidP="006D4318">
      <w:r w:rsidRPr="006D4318">
        <w:t xml:space="preserve">This section describes the </w:t>
      </w:r>
      <w:r w:rsidR="00F74F21" w:rsidRPr="006D4318">
        <w:t>updates that may be applied to attributes in</w:t>
      </w:r>
      <w:r w:rsidRPr="006D4318">
        <w:t xml:space="preserve"> the customer's on-premise</w:t>
      </w:r>
      <w:r w:rsidR="00D523C8">
        <w:t>s</w:t>
      </w:r>
      <w:r w:rsidRPr="006D4318">
        <w:t xml:space="preserve"> Active</w:t>
      </w:r>
      <w:r w:rsidRPr="00193CBB">
        <w:t xml:space="preserve"> Directory environment.  </w:t>
      </w:r>
    </w:p>
    <w:p w14:paraId="17BDF86C" w14:textId="20DF148A" w:rsidR="00251685" w:rsidRPr="00193CBB" w:rsidRDefault="00251685">
      <w:pPr>
        <w:pStyle w:val="Heading3"/>
      </w:pPr>
      <w:bookmarkStart w:id="34" w:name="_Toc417035396"/>
      <w:r w:rsidRPr="00251685">
        <w:t>Multi</w:t>
      </w:r>
      <w:r>
        <w:t>-tenant</w:t>
      </w:r>
      <w:bookmarkEnd w:id="34"/>
    </w:p>
    <w:p w14:paraId="1C3CB671" w14:textId="412692D9" w:rsidR="008F7D63" w:rsidRDefault="00251685" w:rsidP="000306E8">
      <w:pPr>
        <w:pStyle w:val="Heading4"/>
      </w:pPr>
      <w:bookmarkStart w:id="35" w:name="_Toc417035397"/>
      <w:r>
        <w:t>Attributes that may be updated</w:t>
      </w:r>
      <w:bookmarkEnd w:id="35"/>
    </w:p>
    <w:p w14:paraId="4FE2AFC4" w14:textId="77777777" w:rsidR="00251685" w:rsidRDefault="00251685" w:rsidP="00A36C3A">
      <w:pPr>
        <w:pStyle w:val="ListParagraph"/>
        <w:numPr>
          <w:ilvl w:val="0"/>
          <w:numId w:val="48"/>
        </w:numPr>
      </w:pPr>
      <w:r>
        <w:t>mail</w:t>
      </w:r>
    </w:p>
    <w:p w14:paraId="467DCE5D" w14:textId="77777777" w:rsidR="00251685" w:rsidRDefault="00251685" w:rsidP="00A36C3A">
      <w:pPr>
        <w:pStyle w:val="ListParagraph"/>
        <w:numPr>
          <w:ilvl w:val="0"/>
          <w:numId w:val="48"/>
        </w:numPr>
      </w:pPr>
      <w:r>
        <w:t>mailNickName</w:t>
      </w:r>
    </w:p>
    <w:p w14:paraId="6362AFA8" w14:textId="77777777" w:rsidR="00251685" w:rsidRDefault="00251685" w:rsidP="00A36C3A">
      <w:pPr>
        <w:pStyle w:val="ListParagraph"/>
        <w:numPr>
          <w:ilvl w:val="0"/>
          <w:numId w:val="48"/>
        </w:numPr>
      </w:pPr>
      <w:r>
        <w:t>proxyAddresses</w:t>
      </w:r>
    </w:p>
    <w:p w14:paraId="5BF9B31F" w14:textId="77777777" w:rsidR="00251685" w:rsidRDefault="00251685" w:rsidP="00A36C3A">
      <w:pPr>
        <w:pStyle w:val="ListParagraph"/>
        <w:numPr>
          <w:ilvl w:val="0"/>
          <w:numId w:val="48"/>
        </w:numPr>
      </w:pPr>
      <w:r>
        <w:t>sAMAccountName</w:t>
      </w:r>
    </w:p>
    <w:p w14:paraId="267A651E" w14:textId="77777777" w:rsidR="00251685" w:rsidRDefault="00251685" w:rsidP="00A36C3A">
      <w:pPr>
        <w:pStyle w:val="ListParagraph"/>
        <w:numPr>
          <w:ilvl w:val="0"/>
          <w:numId w:val="48"/>
        </w:numPr>
      </w:pPr>
      <w:r>
        <w:t>targetAddress</w:t>
      </w:r>
    </w:p>
    <w:p w14:paraId="22D46E66" w14:textId="4086094A" w:rsidR="008F7D63" w:rsidRDefault="00251685" w:rsidP="00A36C3A">
      <w:pPr>
        <w:pStyle w:val="ListParagraph"/>
        <w:numPr>
          <w:ilvl w:val="0"/>
          <w:numId w:val="48"/>
        </w:numPr>
      </w:pPr>
      <w:r>
        <w:t>userPrincipalName</w:t>
      </w:r>
    </w:p>
    <w:p w14:paraId="13056EB7" w14:textId="77777777" w:rsidR="009725F9" w:rsidRPr="00193CBB" w:rsidRDefault="009725F9" w:rsidP="009725F9">
      <w:pPr>
        <w:pStyle w:val="Heading4"/>
      </w:pPr>
      <w:bookmarkStart w:id="36" w:name="_Toc417035398"/>
      <w:r w:rsidRPr="00193CBB">
        <w:t>Attribute</w:t>
      </w:r>
      <w:r>
        <w:t xml:space="preserve"> Synchronization Rules</w:t>
      </w:r>
      <w:bookmarkEnd w:id="36"/>
    </w:p>
    <w:p w14:paraId="52752B16" w14:textId="0F802AF9" w:rsidR="009725F9" w:rsidRDefault="009725F9" w:rsidP="009725F9">
      <w:r>
        <w:t>See the following support article for information on the attributes that can be included in synchronization.</w:t>
      </w:r>
    </w:p>
    <w:p w14:paraId="7402C534" w14:textId="77777777" w:rsidR="009725F9" w:rsidRDefault="0055343E" w:rsidP="009725F9">
      <w:hyperlink r:id="rId13" w:history="1">
        <w:r w:rsidR="009725F9">
          <w:rPr>
            <w:rStyle w:val="Hyperlink"/>
          </w:rPr>
          <w:t>List of attributes that are synchronized to Office 365 and attributes that are written back to the on-premises Active Directory Domain Services</w:t>
        </w:r>
      </w:hyperlink>
      <w:r w:rsidR="009725F9">
        <w:t xml:space="preserve"> </w:t>
      </w:r>
    </w:p>
    <w:p w14:paraId="29545068" w14:textId="77777777" w:rsidR="009725F9" w:rsidRPr="00193CBB" w:rsidRDefault="009725F9" w:rsidP="009725F9">
      <w:pPr>
        <w:pStyle w:val="Heading4"/>
      </w:pPr>
      <w:bookmarkStart w:id="37" w:name="_Toc417035399"/>
      <w:r w:rsidRPr="00193CBB">
        <w:lastRenderedPageBreak/>
        <w:t>Active Directory Attribute Value</w:t>
      </w:r>
      <w:r>
        <w:t>s</w:t>
      </w:r>
      <w:bookmarkEnd w:id="37"/>
    </w:p>
    <w:p w14:paraId="229D6AA4" w14:textId="77777777" w:rsidR="009725F9" w:rsidRDefault="009725F9" w:rsidP="009725F9">
      <w:r>
        <w:t xml:space="preserve">IdFix checks several Active Directory attributes for the types of errors included in the </w:t>
      </w:r>
      <w:hyperlink r:id="rId14" w:history="1">
        <w:r w:rsidRPr="00251685">
          <w:rPr>
            <w:rStyle w:val="Hyperlink"/>
          </w:rPr>
          <w:t>Planning Directory Synchronization – Active Directory Cleanup</w:t>
        </w:r>
      </w:hyperlink>
      <w:hyperlink r:id="rId15" w:anchor="bkmk_adcleanup" w:history="1"/>
      <w:r>
        <w:t>.</w:t>
      </w:r>
    </w:p>
    <w:p w14:paraId="58675EA5" w14:textId="77777777" w:rsidR="009725F9" w:rsidRDefault="009725F9"/>
    <w:p w14:paraId="4A9C014A" w14:textId="5DEA6399" w:rsidR="008F7D63" w:rsidRDefault="008F7D63" w:rsidP="000306E8">
      <w:pPr>
        <w:pStyle w:val="Heading3"/>
      </w:pPr>
      <w:bookmarkStart w:id="38" w:name="_Toc417035400"/>
      <w:r>
        <w:t>Dedicated</w:t>
      </w:r>
      <w:bookmarkEnd w:id="38"/>
    </w:p>
    <w:p w14:paraId="2D3E30A0" w14:textId="77777777" w:rsidR="00251685" w:rsidRDefault="00251685" w:rsidP="000306E8">
      <w:pPr>
        <w:pStyle w:val="Heading4"/>
      </w:pPr>
      <w:bookmarkStart w:id="39" w:name="_Toc417035401"/>
      <w:r>
        <w:t>Attributes that may be updated</w:t>
      </w:r>
      <w:bookmarkEnd w:id="39"/>
    </w:p>
    <w:p w14:paraId="45DC3C3F" w14:textId="77777777" w:rsidR="00251685" w:rsidRDefault="00251685" w:rsidP="00A36C3A">
      <w:pPr>
        <w:pStyle w:val="ListParagraph"/>
        <w:numPr>
          <w:ilvl w:val="0"/>
          <w:numId w:val="48"/>
        </w:numPr>
      </w:pPr>
      <w:r>
        <w:t>displayName</w:t>
      </w:r>
    </w:p>
    <w:p w14:paraId="77E7AA11" w14:textId="77777777" w:rsidR="00251685" w:rsidRDefault="00251685" w:rsidP="00A36C3A">
      <w:pPr>
        <w:pStyle w:val="ListParagraph"/>
        <w:numPr>
          <w:ilvl w:val="0"/>
          <w:numId w:val="48"/>
        </w:numPr>
      </w:pPr>
      <w:r>
        <w:t>mail</w:t>
      </w:r>
    </w:p>
    <w:p w14:paraId="0D74428B" w14:textId="77777777" w:rsidR="00251685" w:rsidRDefault="00251685" w:rsidP="00A36C3A">
      <w:pPr>
        <w:pStyle w:val="ListParagraph"/>
        <w:numPr>
          <w:ilvl w:val="0"/>
          <w:numId w:val="48"/>
        </w:numPr>
      </w:pPr>
      <w:r>
        <w:t>mailNickName</w:t>
      </w:r>
    </w:p>
    <w:p w14:paraId="4029856B" w14:textId="77777777" w:rsidR="00251685" w:rsidRDefault="00251685" w:rsidP="00A36C3A">
      <w:pPr>
        <w:pStyle w:val="ListParagraph"/>
        <w:numPr>
          <w:ilvl w:val="0"/>
          <w:numId w:val="48"/>
        </w:numPr>
      </w:pPr>
      <w:r>
        <w:t>proxyAddresses</w:t>
      </w:r>
    </w:p>
    <w:p w14:paraId="6878B6CA" w14:textId="77777777" w:rsidR="00251685" w:rsidRDefault="00251685" w:rsidP="00A36C3A">
      <w:pPr>
        <w:pStyle w:val="ListParagraph"/>
        <w:numPr>
          <w:ilvl w:val="0"/>
          <w:numId w:val="48"/>
        </w:numPr>
      </w:pPr>
      <w:r>
        <w:t>targetAddress</w:t>
      </w:r>
    </w:p>
    <w:p w14:paraId="45C838F7" w14:textId="77777777" w:rsidR="00251685" w:rsidRPr="00193CBB" w:rsidRDefault="00251685" w:rsidP="006D4318"/>
    <w:p w14:paraId="5AB20EEF" w14:textId="77777777" w:rsidR="00C15917" w:rsidRPr="00193CBB" w:rsidRDefault="00C15917" w:rsidP="00BC0FF5">
      <w:pPr>
        <w:pStyle w:val="Heading2"/>
      </w:pPr>
      <w:bookmarkStart w:id="40" w:name="_Toc359237999"/>
      <w:bookmarkStart w:id="41" w:name="_Toc359238001"/>
      <w:bookmarkStart w:id="42" w:name="_Toc359238002"/>
      <w:bookmarkStart w:id="43" w:name="_Toc359238003"/>
      <w:bookmarkStart w:id="44" w:name="_Toc417035402"/>
      <w:bookmarkEnd w:id="40"/>
      <w:bookmarkEnd w:id="41"/>
      <w:bookmarkEnd w:id="42"/>
      <w:bookmarkEnd w:id="43"/>
      <w:r w:rsidRPr="00193CBB">
        <w:t>Install</w:t>
      </w:r>
      <w:r w:rsidR="000D27AE">
        <w:t>ation</w:t>
      </w:r>
      <w:bookmarkEnd w:id="44"/>
    </w:p>
    <w:p w14:paraId="7BF3DF15" w14:textId="77777777" w:rsidR="00C15917" w:rsidRPr="00193CBB" w:rsidRDefault="00C15917" w:rsidP="7F114165">
      <w:pPr>
        <w:rPr>
          <w:b/>
        </w:rPr>
      </w:pPr>
      <w:r w:rsidRPr="00193CBB">
        <w:rPr>
          <w:rFonts w:ascii="Arial" w:hAnsi="Arial" w:cs="Arial"/>
          <w:b/>
        </w:rPr>
        <w:t>►</w:t>
      </w:r>
      <w:r w:rsidRPr="00193CBB">
        <w:rPr>
          <w:b/>
        </w:rPr>
        <w:t xml:space="preserve">To install the </w:t>
      </w:r>
      <w:r w:rsidR="00731420">
        <w:rPr>
          <w:b/>
        </w:rPr>
        <w:t>IdFix</w:t>
      </w:r>
      <w:r>
        <w:rPr>
          <w:b/>
        </w:rPr>
        <w:t xml:space="preserve"> tool</w:t>
      </w:r>
    </w:p>
    <w:p w14:paraId="55C216EC" w14:textId="0AF7C94B" w:rsidR="00C15917" w:rsidRPr="00C15917" w:rsidRDefault="00C15917" w:rsidP="7F114165">
      <w:r w:rsidRPr="00C15917">
        <w:t xml:space="preserve">Extract the zip, copy all the files in the </w:t>
      </w:r>
      <w:r w:rsidR="00731420">
        <w:t>IdFix</w:t>
      </w:r>
      <w:r w:rsidRPr="00C15917">
        <w:t xml:space="preserve"> folder to a folder on the local hard drive</w:t>
      </w:r>
      <w:r w:rsidR="003F4D9D">
        <w:t xml:space="preserve"> of a workstation that meets all stated requirements.</w:t>
      </w:r>
      <w:r w:rsidRPr="00C15917">
        <w:t>. Rename the exe</w:t>
      </w:r>
      <w:r w:rsidR="00F74F21">
        <w:t xml:space="preserve">cutable file to end in an EXE extension.  </w:t>
      </w:r>
      <w:r w:rsidRPr="00C15917">
        <w:t xml:space="preserve">There are no other dependencies. The location of the </w:t>
      </w:r>
      <w:r w:rsidR="00EF2401">
        <w:t xml:space="preserve">program </w:t>
      </w:r>
      <w:r w:rsidRPr="00C15917">
        <w:t xml:space="preserve">files is </w:t>
      </w:r>
      <w:r w:rsidR="00EF2401">
        <w:t>arbitrary</w:t>
      </w:r>
      <w:r w:rsidRPr="00C15917">
        <w:t>.</w:t>
      </w:r>
    </w:p>
    <w:p w14:paraId="2F9A013F" w14:textId="2326930C" w:rsidR="00C15917" w:rsidRDefault="006476C5" w:rsidP="7F114165">
      <w:pPr>
        <w:pStyle w:val="ListNumber"/>
      </w:pPr>
      <w:r>
        <w:t>A new verbose log is created each time you run the application</w:t>
      </w:r>
      <w:r w:rsidR="00C15917" w:rsidRPr="00C15917">
        <w:t xml:space="preserve">.  </w:t>
      </w:r>
    </w:p>
    <w:p w14:paraId="35A86DFE" w14:textId="77777777" w:rsidR="0057478F" w:rsidRDefault="002D7727" w:rsidP="7F114165">
      <w:pPr>
        <w:pStyle w:val="ListNumber"/>
      </w:pPr>
      <w:r>
        <w:t xml:space="preserve">All changes applied to the forest are saved in separate Undo files with a date and time stamp.  </w:t>
      </w:r>
    </w:p>
    <w:p w14:paraId="7FC5E886" w14:textId="77777777" w:rsidR="0057478F" w:rsidRDefault="0057478F" w:rsidP="0057478F">
      <w:pPr>
        <w:pStyle w:val="ListNumber"/>
        <w:numPr>
          <w:ilvl w:val="0"/>
          <w:numId w:val="0"/>
        </w:numPr>
        <w:ind w:left="1080" w:hanging="720"/>
      </w:pPr>
    </w:p>
    <w:p w14:paraId="422E8F4D" w14:textId="20FF5A46" w:rsidR="002D7727" w:rsidRPr="00C15917" w:rsidRDefault="002D7727" w:rsidP="0057478F">
      <w:pPr>
        <w:pStyle w:val="ListNumber"/>
        <w:numPr>
          <w:ilvl w:val="0"/>
          <w:numId w:val="0"/>
        </w:numPr>
        <w:ind w:left="1080" w:hanging="720"/>
      </w:pPr>
      <w:r w:rsidRPr="000306E8">
        <w:rPr>
          <w:b/>
        </w:rPr>
        <w:t>Note</w:t>
      </w:r>
      <w:r w:rsidR="0057478F" w:rsidRPr="000306E8">
        <w:rPr>
          <w:b/>
        </w:rPr>
        <w:t>:</w:t>
      </w:r>
      <w:r w:rsidR="0057478F">
        <w:tab/>
        <w:t>A</w:t>
      </w:r>
      <w:r>
        <w:t xml:space="preserve">lthough </w:t>
      </w:r>
      <w:r w:rsidR="00EF5F8E">
        <w:t xml:space="preserve">IdFix tracks </w:t>
      </w:r>
      <w:r>
        <w:t>its own updates</w:t>
      </w:r>
      <w:r w:rsidR="00EF5F8E">
        <w:t>,</w:t>
      </w:r>
      <w:r>
        <w:t xml:space="preserve"> it is not able to track </w:t>
      </w:r>
      <w:r w:rsidR="000604A7">
        <w:t>updates</w:t>
      </w:r>
      <w:r>
        <w:t xml:space="preserve"> </w:t>
      </w:r>
      <w:r w:rsidR="00EF5F8E">
        <w:t xml:space="preserve">made by </w:t>
      </w:r>
      <w:r>
        <w:t xml:space="preserve">other machines or applications.  </w:t>
      </w:r>
    </w:p>
    <w:p w14:paraId="0F3C4668" w14:textId="64759236" w:rsidR="00EF5DCC" w:rsidRPr="00193CBB" w:rsidRDefault="00EF5DCC" w:rsidP="00251685">
      <w:pPr>
        <w:pStyle w:val="Heading1"/>
      </w:pPr>
      <w:bookmarkStart w:id="45" w:name="_DirPrep_Operation"/>
      <w:bookmarkStart w:id="46" w:name="_Toc285185337"/>
      <w:bookmarkStart w:id="47" w:name="_Toc417035403"/>
      <w:bookmarkEnd w:id="15"/>
      <w:bookmarkEnd w:id="16"/>
      <w:bookmarkEnd w:id="45"/>
      <w:r w:rsidRPr="00193CBB">
        <w:lastRenderedPageBreak/>
        <w:t>Operation</w:t>
      </w:r>
      <w:bookmarkEnd w:id="46"/>
      <w:bookmarkEnd w:id="47"/>
    </w:p>
    <w:p w14:paraId="6862EDE8" w14:textId="6E034DCD" w:rsidR="001E6152" w:rsidRDefault="001E6152" w:rsidP="00BC0FF5">
      <w:pPr>
        <w:pStyle w:val="Heading2"/>
      </w:pPr>
      <w:bookmarkStart w:id="48" w:name="_Toc417035404"/>
      <w:r>
        <w:t>Running the Tool</w:t>
      </w:r>
      <w:bookmarkEnd w:id="48"/>
    </w:p>
    <w:p w14:paraId="573FB021" w14:textId="18893FEF" w:rsidR="007B1747" w:rsidRPr="005473AD" w:rsidRDefault="00236D8E" w:rsidP="006D4318">
      <w:r>
        <w:rPr>
          <w:noProof/>
        </w:rPr>
        <w:drawing>
          <wp:inline distT="0" distB="0" distL="0" distR="0" wp14:anchorId="646679A8" wp14:editId="6B8CBCF6">
            <wp:extent cx="5943600" cy="4487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87545"/>
                    </a:xfrm>
                    <a:prstGeom prst="rect">
                      <a:avLst/>
                    </a:prstGeom>
                  </pic:spPr>
                </pic:pic>
              </a:graphicData>
            </a:graphic>
          </wp:inline>
        </w:drawing>
      </w:r>
    </w:p>
    <w:p w14:paraId="4154D142" w14:textId="5C6875C8" w:rsidR="00EE62DC" w:rsidRDefault="00EE62DC" w:rsidP="00A36C3A">
      <w:pPr>
        <w:pStyle w:val="BodyText1"/>
        <w:numPr>
          <w:ilvl w:val="0"/>
          <w:numId w:val="45"/>
        </w:numPr>
      </w:pPr>
      <w:r>
        <w:t xml:space="preserve">Log-on to the workstation where you installed </w:t>
      </w:r>
      <w:r w:rsidR="00731420">
        <w:t>IdFix</w:t>
      </w:r>
      <w:r>
        <w:t xml:space="preserve"> </w:t>
      </w:r>
      <w:r w:rsidR="002D7727">
        <w:t>using</w:t>
      </w:r>
      <w:r>
        <w:t xml:space="preserve"> an account </w:t>
      </w:r>
      <w:r w:rsidR="002D7727">
        <w:t xml:space="preserve">which can read </w:t>
      </w:r>
      <w:r>
        <w:t>an</w:t>
      </w:r>
      <w:r w:rsidR="002D7727">
        <w:t>d</w:t>
      </w:r>
      <w:r w:rsidR="00EF5F8E">
        <w:t>,</w:t>
      </w:r>
      <w:r w:rsidR="002D7727">
        <w:t xml:space="preserve"> if desired</w:t>
      </w:r>
      <w:r w:rsidR="00EF5F8E">
        <w:t>,</w:t>
      </w:r>
      <w:r w:rsidR="002D7727">
        <w:t xml:space="preserve"> write</w:t>
      </w:r>
      <w:r w:rsidR="00EF5F8E">
        <w:t xml:space="preserve"> </w:t>
      </w:r>
      <w:r w:rsidR="002D7727">
        <w:t>changes</w:t>
      </w:r>
      <w:r>
        <w:t xml:space="preserve"> to your </w:t>
      </w:r>
      <w:r w:rsidR="00EF5F8E">
        <w:t xml:space="preserve">on-premises </w:t>
      </w:r>
      <w:r>
        <w:t>Active Directory</w:t>
      </w:r>
      <w:r w:rsidR="00EF5F8E">
        <w:t xml:space="preserve"> objects</w:t>
      </w:r>
      <w:r>
        <w:t>.</w:t>
      </w:r>
    </w:p>
    <w:p w14:paraId="2190B8DC" w14:textId="77777777" w:rsidR="00B16353" w:rsidRDefault="00EA14B6" w:rsidP="00A36C3A">
      <w:pPr>
        <w:pStyle w:val="BodyText1"/>
        <w:numPr>
          <w:ilvl w:val="0"/>
          <w:numId w:val="45"/>
        </w:numPr>
      </w:pPr>
      <w:r>
        <w:t xml:space="preserve">Directory synchronization rule sets are different depending on which version of Office 365 is in use. </w:t>
      </w:r>
      <w:r w:rsidR="00EF5F8E">
        <w:t xml:space="preserve">The </w:t>
      </w:r>
      <w:r w:rsidR="00417855" w:rsidRPr="000306E8">
        <w:rPr>
          <w:b/>
          <w:i/>
          <w:color w:val="0070C0"/>
        </w:rPr>
        <w:t>Settings</w:t>
      </w:r>
      <w:r w:rsidR="00417855" w:rsidRPr="000306E8">
        <w:rPr>
          <w:i/>
          <w:color w:val="0070C0"/>
        </w:rPr>
        <w:t xml:space="preserve"> </w:t>
      </w:r>
      <w:r w:rsidR="00417855">
        <w:t xml:space="preserve">icon </w:t>
      </w:r>
      <w:r>
        <w:t xml:space="preserve">allows you </w:t>
      </w:r>
      <w:r w:rsidR="00417855">
        <w:t xml:space="preserve">to choose </w:t>
      </w:r>
      <w:r w:rsidR="00B16353">
        <w:t>relevant options for the next query.</w:t>
      </w:r>
    </w:p>
    <w:p w14:paraId="4A33F812" w14:textId="3EF7B5EC" w:rsidR="00E26E14" w:rsidRDefault="00417855" w:rsidP="00B16353">
      <w:pPr>
        <w:pStyle w:val="BodyText1"/>
        <w:numPr>
          <w:ilvl w:val="1"/>
          <w:numId w:val="45"/>
        </w:numPr>
      </w:pPr>
      <w:r>
        <w:t>Multi-Tenant or Dedicated</w:t>
      </w:r>
      <w:r w:rsidR="003F4D9D">
        <w:t>/ITAR</w:t>
      </w:r>
      <w:r>
        <w:t xml:space="preserve"> rule sets </w:t>
      </w:r>
      <w:r w:rsidR="00EA14B6">
        <w:t xml:space="preserve">in order </w:t>
      </w:r>
      <w:r>
        <w:t>to detect</w:t>
      </w:r>
      <w:r w:rsidRPr="00B80797">
        <w:t xml:space="preserve"> </w:t>
      </w:r>
      <w:r w:rsidR="00EA14B6">
        <w:t xml:space="preserve">attribute values known to cause directory synchronization </w:t>
      </w:r>
      <w:r>
        <w:t>errors</w:t>
      </w:r>
      <w:r w:rsidR="00EA14B6">
        <w:t xml:space="preserve"> relevant to the version of Office 365 in use.</w:t>
      </w:r>
    </w:p>
    <w:p w14:paraId="34255E05" w14:textId="77777777" w:rsidR="00620477" w:rsidRDefault="00E26E14" w:rsidP="00071869">
      <w:pPr>
        <w:pStyle w:val="BodyText1"/>
        <w:numPr>
          <w:ilvl w:val="1"/>
          <w:numId w:val="45"/>
        </w:numPr>
      </w:pPr>
      <w:r>
        <w:t xml:space="preserve">The scope of the query can be limited by </w:t>
      </w:r>
      <w:r w:rsidR="00AB7D53">
        <w:t>altering the Filter value with a valid LDAP syntax value</w:t>
      </w:r>
      <w:r w:rsidR="00743C4C">
        <w:t>.</w:t>
      </w:r>
      <w:r w:rsidR="00AC343B">
        <w:t xml:space="preserve"> </w:t>
      </w:r>
    </w:p>
    <w:p w14:paraId="7F542C9E" w14:textId="09DBDA9E" w:rsidR="00A50F2A" w:rsidRDefault="00BB01EF" w:rsidP="00071869">
      <w:pPr>
        <w:pStyle w:val="BodyText1"/>
        <w:numPr>
          <w:ilvl w:val="1"/>
          <w:numId w:val="45"/>
        </w:numPr>
      </w:pPr>
      <w:r>
        <w:t>The Search Base to start searching</w:t>
      </w:r>
      <w:r w:rsidR="00AC343B">
        <w:t xml:space="preserve"> can be adjusted by </w:t>
      </w:r>
      <w:r>
        <w:t>selec</w:t>
      </w:r>
      <w:r w:rsidR="00620477">
        <w:t>t</w:t>
      </w:r>
      <w:r>
        <w:t xml:space="preserve">ing the Search Base checkbox and </w:t>
      </w:r>
      <w:r w:rsidR="00AC343B">
        <w:t xml:space="preserve">inputting a valid DN in the </w:t>
      </w:r>
      <w:r w:rsidR="00236D8E">
        <w:t>SearchBase</w:t>
      </w:r>
      <w:r w:rsidR="00AC343B">
        <w:t xml:space="preserve"> field.</w:t>
      </w:r>
      <w:r>
        <w:t xml:space="preserve"> When the check box is first </w:t>
      </w:r>
      <w:r w:rsidR="00511DCD">
        <w:t>checked</w:t>
      </w:r>
      <w:r>
        <w:t xml:space="preserve">, the default DN of the </w:t>
      </w:r>
      <w:r w:rsidR="00620477">
        <w:t>root</w:t>
      </w:r>
      <w:r>
        <w:t xml:space="preserve"> </w:t>
      </w:r>
      <w:r w:rsidR="00620477">
        <w:t xml:space="preserve">domain </w:t>
      </w:r>
      <w:r w:rsidR="00511DCD">
        <w:t xml:space="preserve">of the forest is set in the text box for easy editing. </w:t>
      </w:r>
      <w:r w:rsidR="0057521A">
        <w:t xml:space="preserve">The text box can then be edited to have a container to serve as the </w:t>
      </w:r>
      <w:r w:rsidR="00ED77A9">
        <w:lastRenderedPageBreak/>
        <w:t xml:space="preserve">Search </w:t>
      </w:r>
      <w:bookmarkStart w:id="49" w:name="_GoBack"/>
      <w:bookmarkEnd w:id="49"/>
      <w:r w:rsidR="0057521A">
        <w:t xml:space="preserve">Base. </w:t>
      </w:r>
      <w:r w:rsidR="00511DCD">
        <w:t xml:space="preserve">If multiple forests are selected, </w:t>
      </w:r>
      <w:r w:rsidR="00B1513A">
        <w:t>the Search</w:t>
      </w:r>
      <w:r w:rsidR="00ED77A9">
        <w:t xml:space="preserve"> </w:t>
      </w:r>
      <w:r w:rsidR="00B1513A">
        <w:t>Base is ignored</w:t>
      </w:r>
      <w:r w:rsidR="00620477">
        <w:t xml:space="preserve">. </w:t>
      </w:r>
    </w:p>
    <w:p w14:paraId="38F0948C" w14:textId="77777777" w:rsidR="00575994" w:rsidRDefault="00A50F2A" w:rsidP="00071869">
      <w:pPr>
        <w:pStyle w:val="BodyText1"/>
        <w:numPr>
          <w:ilvl w:val="1"/>
          <w:numId w:val="45"/>
        </w:numPr>
      </w:pPr>
      <w:r>
        <w:t>Port can be set to 3268</w:t>
      </w:r>
      <w:r w:rsidR="00ED55D0">
        <w:t>, 389, or 636.  The default value when the application is first started is 326</w:t>
      </w:r>
      <w:r w:rsidR="00216393">
        <w:t>8.  This allows the query to return values from all trees in the default forest.  While it is unusual for forests to contain more than one tree it does happen.</w:t>
      </w:r>
      <w:r w:rsidR="00BB5298">
        <w:t xml:space="preserve">  You will notice that after updates are applied the port will automatically change to 389.  </w:t>
      </w:r>
      <w:r w:rsidR="009D4437">
        <w:t>This is because writes must be applied to the writeable naming context which does not support 3268</w:t>
      </w:r>
      <w:r w:rsidR="0005123B">
        <w:t xml:space="preserve"> as a valid option.  Port 389 is the default for generic LDAP queries and 636 can be selected if </w:t>
      </w:r>
      <w:r w:rsidR="005F7A5C">
        <w:t>you require LDAP over SSL.</w:t>
      </w:r>
    </w:p>
    <w:p w14:paraId="46201A2F" w14:textId="77777777" w:rsidR="00383A53" w:rsidRDefault="00575994" w:rsidP="00071869">
      <w:pPr>
        <w:pStyle w:val="BodyText1"/>
        <w:numPr>
          <w:ilvl w:val="1"/>
          <w:numId w:val="45"/>
        </w:numPr>
      </w:pPr>
      <w:r>
        <w:t xml:space="preserve">The Directory option specifies whether the query will be targeted at Active Directory or generic LDAP.  Multiple forests are supported </w:t>
      </w:r>
      <w:r w:rsidR="00AE3F85">
        <w:t>and can be added through the Add button.  Forests can be removed from the query by unchecking the value in the list.  Generic LDAP does not support multiple instances at this time.</w:t>
      </w:r>
    </w:p>
    <w:p w14:paraId="41B86D7F" w14:textId="77777777" w:rsidR="00AC343B" w:rsidRDefault="00383A53" w:rsidP="00071869">
      <w:pPr>
        <w:pStyle w:val="BodyText1"/>
        <w:numPr>
          <w:ilvl w:val="1"/>
          <w:numId w:val="45"/>
        </w:numPr>
      </w:pPr>
      <w:r>
        <w:t xml:space="preserve">Credentials will use the </w:t>
      </w:r>
      <w:r w:rsidR="009E6E99">
        <w:t>currently authenticated user by default.  If accessing a generic LDAP source you will need to enter the user value in the format required by the target system.</w:t>
      </w:r>
    </w:p>
    <w:p w14:paraId="6DECA0B3" w14:textId="03FA020A" w:rsidR="00417855" w:rsidRDefault="00236D8E" w:rsidP="00AC343B">
      <w:pPr>
        <w:pStyle w:val="BodyText1"/>
      </w:pPr>
      <w:r>
        <w:rPr>
          <w:noProof/>
        </w:rPr>
        <w:lastRenderedPageBreak/>
        <w:drawing>
          <wp:inline distT="0" distB="0" distL="0" distR="0" wp14:anchorId="292CE95D" wp14:editId="5999CB0B">
            <wp:extent cx="3396443" cy="5133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3225" cy="5144226"/>
                    </a:xfrm>
                    <a:prstGeom prst="rect">
                      <a:avLst/>
                    </a:prstGeom>
                  </pic:spPr>
                </pic:pic>
              </a:graphicData>
            </a:graphic>
          </wp:inline>
        </w:drawing>
      </w:r>
    </w:p>
    <w:p w14:paraId="29DDD70F" w14:textId="09E72129" w:rsidR="00417855" w:rsidRDefault="00417855" w:rsidP="00A36C3A">
      <w:pPr>
        <w:pStyle w:val="BodyText1"/>
        <w:numPr>
          <w:ilvl w:val="0"/>
          <w:numId w:val="45"/>
        </w:numPr>
      </w:pPr>
      <w:r w:rsidRPr="000306E8">
        <w:rPr>
          <w:b/>
          <w:i/>
          <w:color w:val="0070C0"/>
        </w:rPr>
        <w:t>Query</w:t>
      </w:r>
      <w:r w:rsidRPr="000306E8">
        <w:rPr>
          <w:i/>
          <w:color w:val="0070C0"/>
        </w:rPr>
        <w:t xml:space="preserve"> </w:t>
      </w:r>
      <w:r w:rsidRPr="00B80797">
        <w:t xml:space="preserve">for relevant </w:t>
      </w:r>
      <w:r w:rsidR="00F17199">
        <w:t xml:space="preserve">directory synchronization </w:t>
      </w:r>
      <w:r>
        <w:t>errors</w:t>
      </w:r>
      <w:r w:rsidRPr="00B80797">
        <w:t xml:space="preserve">. </w:t>
      </w:r>
      <w:r w:rsidR="00B161F8">
        <w:t>IdFix queries</w:t>
      </w:r>
      <w:r w:rsidR="00B161F8" w:rsidRPr="00B80797">
        <w:t xml:space="preserve"> </w:t>
      </w:r>
      <w:r w:rsidRPr="00B80797">
        <w:t>all objects with a filter for applicable attributes</w:t>
      </w:r>
      <w:r w:rsidR="00B161F8">
        <w:t xml:space="preserve">. IdFix updates </w:t>
      </w:r>
      <w:r>
        <w:t xml:space="preserve">the status line on the bottom of the dataGridView and </w:t>
      </w:r>
      <w:r w:rsidR="00B161F8">
        <w:t xml:space="preserve">writes </w:t>
      </w:r>
      <w:r>
        <w:t>all values to the log.</w:t>
      </w:r>
    </w:p>
    <w:p w14:paraId="3E9020CF" w14:textId="02EFCEEE" w:rsidR="00CE3511" w:rsidRDefault="00CE3511" w:rsidP="00A36C3A">
      <w:pPr>
        <w:pStyle w:val="BodyText1"/>
        <w:numPr>
          <w:ilvl w:val="0"/>
          <w:numId w:val="45"/>
        </w:numPr>
      </w:pPr>
      <w:r w:rsidRPr="000306E8">
        <w:rPr>
          <w:b/>
          <w:i/>
          <w:color w:val="0070C0"/>
        </w:rPr>
        <w:t>Cancel</w:t>
      </w:r>
      <w:r w:rsidRPr="000306E8">
        <w:rPr>
          <w:i/>
          <w:color w:val="0070C0"/>
        </w:rPr>
        <w:t xml:space="preserve"> </w:t>
      </w:r>
      <w:r w:rsidR="00117A27">
        <w:t xml:space="preserve">terminates </w:t>
      </w:r>
      <w:r>
        <w:t>a running query if the user does not wish to continue.</w:t>
      </w:r>
    </w:p>
    <w:p w14:paraId="3A476E2E" w14:textId="77777777" w:rsidR="00B80797" w:rsidRPr="00B80797" w:rsidRDefault="00B80797" w:rsidP="00A36C3A">
      <w:pPr>
        <w:pStyle w:val="BodyText1"/>
        <w:numPr>
          <w:ilvl w:val="0"/>
          <w:numId w:val="45"/>
        </w:numPr>
      </w:pPr>
      <w:r w:rsidRPr="00B80797">
        <w:t xml:space="preserve"> </w:t>
      </w:r>
      <w:r w:rsidR="00731420">
        <w:t>IdFix</w:t>
      </w:r>
      <w:r w:rsidR="00EE62DC">
        <w:t xml:space="preserve"> a</w:t>
      </w:r>
      <w:r w:rsidRPr="00B80797">
        <w:t xml:space="preserve">pplies rules against the required AD attributes to determine which </w:t>
      </w:r>
      <w:r w:rsidR="00EE62DC">
        <w:t>objects</w:t>
      </w:r>
      <w:r w:rsidRPr="00B80797">
        <w:t xml:space="preserve"> </w:t>
      </w:r>
      <w:r w:rsidRPr="00B80797">
        <w:rPr>
          <w:b/>
        </w:rPr>
        <w:t>must be</w:t>
      </w:r>
      <w:r w:rsidRPr="00B80797">
        <w:t xml:space="preserve"> </w:t>
      </w:r>
      <w:r w:rsidR="00EE62DC">
        <w:t>remediated and presents you</w:t>
      </w:r>
      <w:r w:rsidRPr="00B80797">
        <w:t xml:space="preserve"> with any detected error conditions.</w:t>
      </w:r>
      <w:r w:rsidR="00EE62DC">
        <w:t xml:space="preserve"> </w:t>
      </w:r>
    </w:p>
    <w:p w14:paraId="615AB167" w14:textId="7938C404" w:rsidR="00B80797" w:rsidRPr="00B80797" w:rsidRDefault="00117A27" w:rsidP="00A36C3A">
      <w:pPr>
        <w:pStyle w:val="BodyText1"/>
        <w:numPr>
          <w:ilvl w:val="1"/>
          <w:numId w:val="45"/>
        </w:numPr>
      </w:pPr>
      <w:r>
        <w:t xml:space="preserve">IdFix displays </w:t>
      </w:r>
      <w:r w:rsidR="00B80797" w:rsidRPr="00B80797">
        <w:t xml:space="preserve">items with information related to </w:t>
      </w:r>
      <w:r w:rsidR="00EE62DC">
        <w:t xml:space="preserve">the </w:t>
      </w:r>
      <w:r w:rsidR="00B80797" w:rsidRPr="00B80797">
        <w:t xml:space="preserve">object in question and </w:t>
      </w:r>
      <w:r w:rsidR="003019B1">
        <w:t xml:space="preserve">the </w:t>
      </w:r>
      <w:r w:rsidR="00B80797" w:rsidRPr="00B80797">
        <w:t>error condition</w:t>
      </w:r>
      <w:r w:rsidR="00EE62DC">
        <w:t>s</w:t>
      </w:r>
      <w:r w:rsidR="00B80797" w:rsidRPr="00B80797">
        <w:t>. Object</w:t>
      </w:r>
      <w:r w:rsidR="00EE62DC">
        <w:t>s are</w:t>
      </w:r>
      <w:r w:rsidR="00B80797" w:rsidRPr="00B80797">
        <w:t xml:space="preserve"> identified by </w:t>
      </w:r>
      <w:r w:rsidR="000604A7">
        <w:t xml:space="preserve">the </w:t>
      </w:r>
      <w:r w:rsidR="003019B1">
        <w:t>distinguishedName</w:t>
      </w:r>
      <w:r w:rsidR="003019B1" w:rsidRPr="00B80797">
        <w:t xml:space="preserve"> </w:t>
      </w:r>
      <w:r w:rsidR="00B80797" w:rsidRPr="00B80797">
        <w:t xml:space="preserve">with </w:t>
      </w:r>
      <w:r w:rsidR="003019B1">
        <w:t xml:space="preserve">the </w:t>
      </w:r>
      <w:r w:rsidR="00B80797" w:rsidRPr="00B80797">
        <w:t xml:space="preserve">associated error </w:t>
      </w:r>
      <w:r w:rsidR="003F4D9D">
        <w:t xml:space="preserve">type and </w:t>
      </w:r>
      <w:r w:rsidR="00B80797" w:rsidRPr="00B80797">
        <w:t>value</w:t>
      </w:r>
      <w:r w:rsidR="003F4D9D">
        <w:t xml:space="preserve"> that is in error</w:t>
      </w:r>
      <w:r w:rsidR="00B80797" w:rsidRPr="00B80797">
        <w:t>.</w:t>
      </w:r>
    </w:p>
    <w:p w14:paraId="6F549C53" w14:textId="47BEC46F" w:rsidR="00B80797" w:rsidRDefault="00B80797" w:rsidP="00A36C3A">
      <w:pPr>
        <w:pStyle w:val="BodyText1"/>
        <w:numPr>
          <w:ilvl w:val="1"/>
          <w:numId w:val="45"/>
        </w:numPr>
      </w:pPr>
      <w:r w:rsidRPr="00B80797">
        <w:t xml:space="preserve">Where feasible, </w:t>
      </w:r>
      <w:r w:rsidR="00731420">
        <w:t>IdFix</w:t>
      </w:r>
      <w:r w:rsidR="00EE62DC">
        <w:t xml:space="preserve"> </w:t>
      </w:r>
      <w:r w:rsidRPr="00B80797">
        <w:t>present</w:t>
      </w:r>
      <w:r w:rsidR="00EE62DC">
        <w:t>s</w:t>
      </w:r>
      <w:r w:rsidRPr="00B80797">
        <w:t xml:space="preserve"> </w:t>
      </w:r>
      <w:r w:rsidR="00EE62DC">
        <w:t xml:space="preserve">a </w:t>
      </w:r>
      <w:r w:rsidRPr="00B80797">
        <w:t>recommendation for corrective data</w:t>
      </w:r>
      <w:r w:rsidR="00EE62DC">
        <w:t xml:space="preserve"> in the </w:t>
      </w:r>
      <w:r w:rsidR="003019B1">
        <w:rPr>
          <w:b/>
        </w:rPr>
        <w:t xml:space="preserve">UPDATE </w:t>
      </w:r>
      <w:r w:rsidR="00EE62DC">
        <w:t>column</w:t>
      </w:r>
      <w:r w:rsidRPr="00B80797">
        <w:t>.</w:t>
      </w:r>
    </w:p>
    <w:p w14:paraId="4DB4710B" w14:textId="7C82AF7C" w:rsidR="003F4D9D" w:rsidRPr="000306E8" w:rsidRDefault="00D02FCD" w:rsidP="000306E8">
      <w:pPr>
        <w:pStyle w:val="BodyText1"/>
        <w:rPr>
          <w:b/>
        </w:rPr>
      </w:pPr>
      <w:r>
        <w:rPr>
          <w:b/>
        </w:rPr>
        <w:t>Note</w:t>
      </w:r>
      <w:r w:rsidR="003F4D9D" w:rsidRPr="003F4D9D">
        <w:rPr>
          <w:b/>
        </w:rPr>
        <w:t xml:space="preserve">: </w:t>
      </w:r>
      <w:r w:rsidR="003F4D9D">
        <w:t xml:space="preserve">Recommendations are based on a “best effort” approach for the specific object in question.  Since recommendations are object specific, they are </w:t>
      </w:r>
      <w:r w:rsidR="003F4D9D" w:rsidRPr="000306E8">
        <w:rPr>
          <w:u w:val="single"/>
        </w:rPr>
        <w:t>not</w:t>
      </w:r>
      <w:r w:rsidR="003F4D9D">
        <w:t xml:space="preserve"> checked </w:t>
      </w:r>
      <w:r w:rsidR="003F4D9D">
        <w:lastRenderedPageBreak/>
        <w:t>against the existing data set and may introduce additional errors.</w:t>
      </w:r>
    </w:p>
    <w:p w14:paraId="4D2C50A0" w14:textId="6CEFDAD0" w:rsidR="003F4D9D" w:rsidRDefault="003F4D9D" w:rsidP="00A36C3A">
      <w:pPr>
        <w:pStyle w:val="BodyText1"/>
        <w:numPr>
          <w:ilvl w:val="1"/>
          <w:numId w:val="45"/>
        </w:numPr>
      </w:pPr>
      <w:r>
        <w:t>For certain types of errors (duplicates and format errors), a r</w:t>
      </w:r>
      <w:r w:rsidR="0061537A">
        <w:t>ecommendation for correction may not be</w:t>
      </w:r>
      <w:r>
        <w:t xml:space="preserve"> provided.  </w:t>
      </w:r>
      <w:r w:rsidR="0061537A">
        <w:t xml:space="preserve">For example, if </w:t>
      </w:r>
      <w:r w:rsidR="00983A9F">
        <w:t xml:space="preserve">a userPrincipalName ended in a non-routable top level domain then the user must determine what top level domain they would prefer.  </w:t>
      </w:r>
      <w:r>
        <w:t>Corrective information must be manually entered to correct the issue.</w:t>
      </w:r>
    </w:p>
    <w:p w14:paraId="1BFE092D" w14:textId="755C26E8" w:rsidR="00B80797" w:rsidRDefault="00B80797" w:rsidP="00A36C3A">
      <w:pPr>
        <w:pStyle w:val="BodyText1"/>
        <w:numPr>
          <w:ilvl w:val="1"/>
          <w:numId w:val="45"/>
        </w:numPr>
      </w:pPr>
      <w:r w:rsidRPr="00B80797">
        <w:t xml:space="preserve">In the event multiple errors are associated with a single </w:t>
      </w:r>
      <w:r w:rsidR="00CE3511">
        <w:t>attribute</w:t>
      </w:r>
      <w:r w:rsidRPr="00B80797">
        <w:t xml:space="preserve">, </w:t>
      </w:r>
      <w:r w:rsidR="00CE3511">
        <w:t xml:space="preserve">errors </w:t>
      </w:r>
      <w:r w:rsidR="003019B1">
        <w:t xml:space="preserve">are </w:t>
      </w:r>
      <w:r w:rsidR="00CE3511">
        <w:t>combined into a single</w:t>
      </w:r>
      <w:r w:rsidRPr="00B80797">
        <w:t xml:space="preserve"> line item.</w:t>
      </w:r>
    </w:p>
    <w:p w14:paraId="7BB2C1E9" w14:textId="6B4D8A77" w:rsidR="002D7727" w:rsidRDefault="002D7727" w:rsidP="00A36C3A">
      <w:pPr>
        <w:pStyle w:val="BodyText1"/>
        <w:numPr>
          <w:ilvl w:val="1"/>
          <w:numId w:val="45"/>
        </w:numPr>
      </w:pPr>
      <w:r>
        <w:t xml:space="preserve">If a blank datagrid </w:t>
      </w:r>
      <w:r w:rsidR="003019B1">
        <w:t xml:space="preserve">is displayed </w:t>
      </w:r>
      <w:r>
        <w:t>after execution</w:t>
      </w:r>
      <w:r w:rsidR="003019B1">
        <w:t>,</w:t>
      </w:r>
      <w:r>
        <w:t xml:space="preserve"> then no errors were returned.  This is a good thing.</w:t>
      </w:r>
    </w:p>
    <w:p w14:paraId="13C5FB30" w14:textId="34735233" w:rsidR="00B80797" w:rsidRPr="00B80797" w:rsidRDefault="00EE62DC" w:rsidP="00A36C3A">
      <w:pPr>
        <w:pStyle w:val="BodyText1"/>
        <w:numPr>
          <w:ilvl w:val="0"/>
          <w:numId w:val="45"/>
        </w:numPr>
      </w:pPr>
      <w:r>
        <w:t>To correct the object</w:t>
      </w:r>
      <w:r w:rsidR="00282608">
        <w:t xml:space="preserve"> attribute value</w:t>
      </w:r>
      <w:r>
        <w:t xml:space="preserve">s, </w:t>
      </w:r>
      <w:r w:rsidR="00572B6E">
        <w:t>select</w:t>
      </w:r>
      <w:r w:rsidR="00B80797" w:rsidRPr="00B80797">
        <w:t xml:space="preserve"> </w:t>
      </w:r>
      <w:r>
        <w:t xml:space="preserve">one of </w:t>
      </w:r>
      <w:r w:rsidR="00B80797" w:rsidRPr="00B80797">
        <w:t xml:space="preserve">the following </w:t>
      </w:r>
      <w:r w:rsidR="00572B6E">
        <w:t>ACTION options</w:t>
      </w:r>
      <w:r w:rsidR="002B5079">
        <w:t xml:space="preserve"> from the drop down </w:t>
      </w:r>
      <w:r w:rsidR="00282608">
        <w:t>list</w:t>
      </w:r>
      <w:r w:rsidR="00B80797" w:rsidRPr="00B80797">
        <w:t>:</w:t>
      </w:r>
    </w:p>
    <w:p w14:paraId="2D421783" w14:textId="789BBAC1" w:rsidR="00EE62DC" w:rsidRPr="00EE62DC" w:rsidRDefault="00EE62DC" w:rsidP="00A36C3A">
      <w:pPr>
        <w:pStyle w:val="BodyText1"/>
        <w:numPr>
          <w:ilvl w:val="0"/>
          <w:numId w:val="46"/>
        </w:numPr>
      </w:pPr>
      <w:r>
        <w:rPr>
          <w:b/>
        </w:rPr>
        <w:t>COMPLETE</w:t>
      </w:r>
      <w:r w:rsidR="00B63602">
        <w:rPr>
          <w:b/>
        </w:rPr>
        <w:t xml:space="preserve"> </w:t>
      </w:r>
      <w:r w:rsidR="002B5079">
        <w:rPr>
          <w:b/>
        </w:rPr>
        <w:t xml:space="preserve">- </w:t>
      </w:r>
      <w:r w:rsidR="002B5079">
        <w:t xml:space="preserve">The original value is acceptable and should not be changed despite being identified as </w:t>
      </w:r>
      <w:r w:rsidR="00282608">
        <w:t xml:space="preserve">being </w:t>
      </w:r>
      <w:r w:rsidR="002B5079">
        <w:t>in an error state.</w:t>
      </w:r>
      <w:r w:rsidR="00CE6860">
        <w:t xml:space="preserve">  For example</w:t>
      </w:r>
      <w:r w:rsidR="00282608">
        <w:t>,</w:t>
      </w:r>
      <w:r w:rsidR="00CE6860">
        <w:t xml:space="preserve"> two users may have a proxyAddress identified as duplicate.  Only one can use the value for mail delivery.  </w:t>
      </w:r>
      <w:r w:rsidR="0039136B">
        <w:t xml:space="preserve">The </w:t>
      </w:r>
      <w:r w:rsidR="00CE6860">
        <w:t xml:space="preserve">user </w:t>
      </w:r>
      <w:r w:rsidR="0039136B">
        <w:t xml:space="preserve">with the correct value </w:t>
      </w:r>
      <w:r w:rsidR="00CE6860">
        <w:t>should be marked as COMPLETE</w:t>
      </w:r>
      <w:r w:rsidR="0039136B">
        <w:t>, while</w:t>
      </w:r>
      <w:r w:rsidR="00CE6860">
        <w:t xml:space="preserve"> the other </w:t>
      </w:r>
      <w:r w:rsidR="0039136B">
        <w:t xml:space="preserve">user is </w:t>
      </w:r>
      <w:r w:rsidR="00CE6860">
        <w:t>marked as REMOVE.</w:t>
      </w:r>
    </w:p>
    <w:p w14:paraId="5B8CC378" w14:textId="46AACB5E" w:rsidR="00EE62DC" w:rsidRPr="00B63602" w:rsidRDefault="00B63602" w:rsidP="00A36C3A">
      <w:pPr>
        <w:pStyle w:val="BodyText1"/>
        <w:numPr>
          <w:ilvl w:val="0"/>
          <w:numId w:val="46"/>
        </w:numPr>
      </w:pPr>
      <w:r>
        <w:rPr>
          <w:b/>
        </w:rPr>
        <w:t xml:space="preserve">REMOVE </w:t>
      </w:r>
      <w:r w:rsidR="002B5079">
        <w:rPr>
          <w:b/>
        </w:rPr>
        <w:t xml:space="preserve">- </w:t>
      </w:r>
      <w:r w:rsidR="002B5079">
        <w:t>T</w:t>
      </w:r>
      <w:r w:rsidRPr="00B80797">
        <w:t>he attribute value</w:t>
      </w:r>
      <w:r w:rsidR="002B5079">
        <w:t xml:space="preserve"> will be cleared from the source object</w:t>
      </w:r>
      <w:r w:rsidRPr="00B80797">
        <w:t>.</w:t>
      </w:r>
      <w:r w:rsidR="002B5079">
        <w:t xml:space="preserve">  In the case of </w:t>
      </w:r>
      <w:r w:rsidR="005400E0">
        <w:t xml:space="preserve">a multi-valued attribute; e.g. </w:t>
      </w:r>
      <w:r w:rsidR="002B5079">
        <w:t>proxyAddresses</w:t>
      </w:r>
      <w:r w:rsidR="00282608">
        <w:t>,</w:t>
      </w:r>
      <w:r w:rsidR="002B5079">
        <w:t xml:space="preserve"> only the individual value shown will be cleared.</w:t>
      </w:r>
    </w:p>
    <w:p w14:paraId="4233CC5A" w14:textId="4E7C9659" w:rsidR="002B5079" w:rsidRPr="00B80797" w:rsidRDefault="002B5079" w:rsidP="00A36C3A">
      <w:pPr>
        <w:pStyle w:val="BodyText1"/>
        <w:numPr>
          <w:ilvl w:val="0"/>
          <w:numId w:val="46"/>
        </w:numPr>
      </w:pPr>
      <w:r w:rsidRPr="00B63602">
        <w:rPr>
          <w:b/>
        </w:rPr>
        <w:t>E</w:t>
      </w:r>
      <w:r>
        <w:rPr>
          <w:b/>
        </w:rPr>
        <w:t>DIT</w:t>
      </w:r>
      <w:r w:rsidRPr="00B80797">
        <w:t xml:space="preserve"> </w:t>
      </w:r>
      <w:r>
        <w:t>- T</w:t>
      </w:r>
      <w:r w:rsidRPr="00B80797">
        <w:t xml:space="preserve">he </w:t>
      </w:r>
      <w:r w:rsidR="0039136B">
        <w:t xml:space="preserve">information in the </w:t>
      </w:r>
      <w:r w:rsidR="00282608">
        <w:t xml:space="preserve">UPDATE </w:t>
      </w:r>
      <w:r>
        <w:t xml:space="preserve">column will be </w:t>
      </w:r>
      <w:r w:rsidR="00572B6E">
        <w:t xml:space="preserve">used to </w:t>
      </w:r>
      <w:r w:rsidR="0039136B">
        <w:t xml:space="preserve">modify </w:t>
      </w:r>
      <w:r w:rsidR="00572B6E">
        <w:t xml:space="preserve">the </w:t>
      </w:r>
      <w:r w:rsidR="0039136B">
        <w:t>attribute value for the selected object</w:t>
      </w:r>
      <w:r w:rsidRPr="00B80797">
        <w:t>.</w:t>
      </w:r>
      <w:r w:rsidR="00CE6860">
        <w:t xml:space="preserve">  In many cases</w:t>
      </w:r>
      <w:r w:rsidR="00282608">
        <w:t>,</w:t>
      </w:r>
      <w:r w:rsidR="00CE6860">
        <w:t xml:space="preserve"> a valid update value </w:t>
      </w:r>
      <w:r w:rsidR="00E149F7">
        <w:t>has been</w:t>
      </w:r>
      <w:r w:rsidR="00CE6860">
        <w:t xml:space="preserve"> predetermined</w:t>
      </w:r>
      <w:r w:rsidR="00E149F7">
        <w:t>.  In these cases</w:t>
      </w:r>
      <w:r w:rsidR="00282608">
        <w:t>,</w:t>
      </w:r>
      <w:r w:rsidR="00E149F7">
        <w:t xml:space="preserve"> you can mark the </w:t>
      </w:r>
      <w:r w:rsidR="00572B6E">
        <w:t>ACTION</w:t>
      </w:r>
      <w:r w:rsidR="00E149F7">
        <w:t xml:space="preserve"> as EDIT and go on to the next error.</w:t>
      </w:r>
      <w:r w:rsidR="00282608">
        <w:t xml:space="preserve"> If the predetermined update value is not desired, you can </w:t>
      </w:r>
      <w:r w:rsidR="0039136B">
        <w:t xml:space="preserve">manually </w:t>
      </w:r>
      <w:r w:rsidR="00282608">
        <w:t>input the new value.</w:t>
      </w:r>
    </w:p>
    <w:p w14:paraId="583378E7" w14:textId="77777777" w:rsidR="00A775C8" w:rsidRPr="00B80797" w:rsidRDefault="00A775C8" w:rsidP="00A36C3A">
      <w:pPr>
        <w:pStyle w:val="BodyText1"/>
        <w:numPr>
          <w:ilvl w:val="0"/>
          <w:numId w:val="46"/>
        </w:numPr>
      </w:pPr>
      <w:r>
        <w:rPr>
          <w:b/>
        </w:rPr>
        <w:t>UNDO</w:t>
      </w:r>
      <w:r w:rsidRPr="00B80797">
        <w:t xml:space="preserve"> </w:t>
      </w:r>
      <w:r>
        <w:t>– This value is only shown if the user has loaded a previously saved Update file.  The sole operation that can be executed is to restore the original value.</w:t>
      </w:r>
    </w:p>
    <w:p w14:paraId="49B21873" w14:textId="58DC0CE4" w:rsidR="00A775C8" w:rsidRPr="00B80797" w:rsidRDefault="00A775C8" w:rsidP="00A36C3A">
      <w:pPr>
        <w:pStyle w:val="BodyText1"/>
        <w:numPr>
          <w:ilvl w:val="0"/>
          <w:numId w:val="46"/>
        </w:numPr>
      </w:pPr>
      <w:r>
        <w:rPr>
          <w:b/>
        </w:rPr>
        <w:t>FAIL</w:t>
      </w:r>
      <w:r w:rsidRPr="00B80797">
        <w:t xml:space="preserve"> </w:t>
      </w:r>
      <w:r>
        <w:t>– This value is only shown if an update value has an unknown conflict with the directory rules.  In this case</w:t>
      </w:r>
      <w:r w:rsidR="0057478F">
        <w:t xml:space="preserve">, you </w:t>
      </w:r>
      <w:r>
        <w:t xml:space="preserve">may </w:t>
      </w:r>
      <w:r w:rsidR="0057478F">
        <w:t xml:space="preserve">attempt </w:t>
      </w:r>
      <w:r>
        <w:t>to edit the value again</w:t>
      </w:r>
      <w:r w:rsidR="0057478F">
        <w:t>.</w:t>
      </w:r>
      <w:r>
        <w:t xml:space="preserve"> </w:t>
      </w:r>
      <w:r w:rsidR="0057478F">
        <w:t xml:space="preserve">It </w:t>
      </w:r>
      <w:r>
        <w:t>may be necessary to analyze the values in the object using ADSIEDIT.</w:t>
      </w:r>
    </w:p>
    <w:p w14:paraId="5060C825" w14:textId="77777777" w:rsidR="00B80797" w:rsidRPr="00B80797" w:rsidRDefault="00E149F7">
      <w:pPr>
        <w:pStyle w:val="BodyText1"/>
      </w:pPr>
      <w:r>
        <w:rPr>
          <w:b/>
        </w:rPr>
        <w:t xml:space="preserve">Note: </w:t>
      </w:r>
      <w:r w:rsidR="009105AC">
        <w:rPr>
          <w:b/>
        </w:rPr>
        <w:t xml:space="preserve">on </w:t>
      </w:r>
      <w:r w:rsidR="00B63602">
        <w:rPr>
          <w:b/>
        </w:rPr>
        <w:t>empty</w:t>
      </w:r>
      <w:r w:rsidR="00CE3511">
        <w:rPr>
          <w:b/>
        </w:rPr>
        <w:t xml:space="preserve"> </w:t>
      </w:r>
      <w:r w:rsidR="00572B6E">
        <w:rPr>
          <w:b/>
        </w:rPr>
        <w:t>ACTION</w:t>
      </w:r>
      <w:r w:rsidR="00B80797" w:rsidRPr="00B80797">
        <w:t xml:space="preserve"> </w:t>
      </w:r>
      <w:r w:rsidR="002B5079">
        <w:t xml:space="preserve">- </w:t>
      </w:r>
      <w:r w:rsidR="00B80797" w:rsidRPr="00B80797">
        <w:t xml:space="preserve">Only errors with a </w:t>
      </w:r>
      <w:r w:rsidR="002B5079">
        <w:t xml:space="preserve">customer selected </w:t>
      </w:r>
      <w:r w:rsidR="00CE3511">
        <w:t>Action</w:t>
      </w:r>
      <w:r w:rsidR="00B80797" w:rsidRPr="00B80797">
        <w:t xml:space="preserve"> will be considered for update</w:t>
      </w:r>
      <w:r w:rsidR="002B5079">
        <w:t>.  To reiterate</w:t>
      </w:r>
      <w:r w:rsidR="00B80797" w:rsidRPr="00B80797">
        <w:t>; unless a s</w:t>
      </w:r>
      <w:r w:rsidR="007C45EA">
        <w:t xml:space="preserve">pecific choice is made </w:t>
      </w:r>
      <w:r w:rsidR="00731420">
        <w:t>IdFix</w:t>
      </w:r>
      <w:r w:rsidR="007C45EA">
        <w:t xml:space="preserve"> </w:t>
      </w:r>
      <w:r w:rsidR="00B80797" w:rsidRPr="00B80797">
        <w:t xml:space="preserve">will not perform any </w:t>
      </w:r>
      <w:r w:rsidR="00DE3CC9">
        <w:t>operation on the error</w:t>
      </w:r>
      <w:r w:rsidR="00B80797" w:rsidRPr="00B80797">
        <w:t>.</w:t>
      </w:r>
    </w:p>
    <w:p w14:paraId="024A1BB9" w14:textId="77777777" w:rsidR="0039136B" w:rsidRDefault="00CE3511" w:rsidP="00A36C3A">
      <w:pPr>
        <w:pStyle w:val="BodyText1"/>
        <w:numPr>
          <w:ilvl w:val="0"/>
          <w:numId w:val="45"/>
        </w:numPr>
      </w:pPr>
      <w:r>
        <w:t xml:space="preserve">The option to </w:t>
      </w:r>
      <w:r w:rsidRPr="000306E8">
        <w:rPr>
          <w:b/>
          <w:i/>
          <w:color w:val="0070C0"/>
        </w:rPr>
        <w:t>Accept</w:t>
      </w:r>
      <w:r w:rsidRPr="000306E8">
        <w:rPr>
          <w:color w:val="0070C0"/>
        </w:rPr>
        <w:t xml:space="preserve"> </w:t>
      </w:r>
      <w:r>
        <w:t xml:space="preserve">all suggested updates is available.  </w:t>
      </w:r>
    </w:p>
    <w:p w14:paraId="767171E8" w14:textId="54203722" w:rsidR="00CE3511" w:rsidRDefault="00CE3511" w:rsidP="00A36C3A">
      <w:pPr>
        <w:pStyle w:val="BodyText1"/>
        <w:numPr>
          <w:ilvl w:val="0"/>
          <w:numId w:val="45"/>
        </w:numPr>
      </w:pPr>
      <w:r>
        <w:t xml:space="preserve">After selecting the </w:t>
      </w:r>
      <w:r w:rsidR="00572B6E">
        <w:t>ACTION</w:t>
      </w:r>
      <w:r>
        <w:t xml:space="preserve"> for one or more errors</w:t>
      </w:r>
      <w:r w:rsidR="00D70898">
        <w:t>,</w:t>
      </w:r>
      <w:r>
        <w:t xml:space="preserve"> choose the </w:t>
      </w:r>
      <w:r w:rsidRPr="000306E8">
        <w:rPr>
          <w:b/>
          <w:i/>
          <w:color w:val="0070C0"/>
        </w:rPr>
        <w:t>Apply</w:t>
      </w:r>
      <w:r w:rsidRPr="000306E8">
        <w:rPr>
          <w:i/>
          <w:color w:val="0070C0"/>
        </w:rPr>
        <w:t xml:space="preserve"> </w:t>
      </w:r>
      <w:r>
        <w:t xml:space="preserve">menu item to write the </w:t>
      </w:r>
      <w:r w:rsidR="00D70898">
        <w:t xml:space="preserve">values </w:t>
      </w:r>
      <w:r>
        <w:t xml:space="preserve">to Active Directory.  Successful writes </w:t>
      </w:r>
      <w:r w:rsidR="00D70898">
        <w:t>are indicated by displaying “COMPLETE” in the ACTION column.</w:t>
      </w:r>
    </w:p>
    <w:p w14:paraId="792BD0E2" w14:textId="620E9684" w:rsidR="003B0F93" w:rsidRDefault="003B0F93" w:rsidP="00A36C3A">
      <w:pPr>
        <w:pStyle w:val="BodyText1"/>
        <w:numPr>
          <w:ilvl w:val="0"/>
          <w:numId w:val="45"/>
        </w:numPr>
      </w:pPr>
      <w:r>
        <w:t xml:space="preserve">IdFix </w:t>
      </w:r>
      <w:r w:rsidR="00D70898">
        <w:t xml:space="preserve">writes all UPDATE </w:t>
      </w:r>
      <w:r w:rsidRPr="00B80797">
        <w:t>tr</w:t>
      </w:r>
      <w:r>
        <w:t>ansactions to a transaction log.</w:t>
      </w:r>
      <w:r w:rsidR="00D70898">
        <w:t xml:space="preserve"> The following is an example.</w:t>
      </w:r>
    </w:p>
    <w:p w14:paraId="6EF48E18" w14:textId="77777777" w:rsidR="009741D9" w:rsidRDefault="009741D9" w:rsidP="009741D9">
      <w:pPr>
        <w:pStyle w:val="CaptionIndent"/>
      </w:pPr>
      <w:r>
        <w:lastRenderedPageBreak/>
        <w:t>4/17/2015 10:37:55 AM Initialized - IdFix version 1.08</w:t>
      </w:r>
    </w:p>
    <w:p w14:paraId="36FC112D" w14:textId="77777777" w:rsidR="009741D9" w:rsidRDefault="009741D9" w:rsidP="009741D9">
      <w:pPr>
        <w:pStyle w:val="CaptionIndent"/>
      </w:pPr>
      <w:r>
        <w:t>4/17/2015 10:37:56 AM Loading TopLevelDomain List</w:t>
      </w:r>
    </w:p>
    <w:p w14:paraId="7F2BB8E5" w14:textId="77777777" w:rsidR="009741D9" w:rsidRDefault="009741D9" w:rsidP="009741D9">
      <w:pPr>
        <w:pStyle w:val="CaptionIndent"/>
      </w:pPr>
      <w:r>
        <w:t>4/17/2015 10:37:57 AM Ready</w:t>
      </w:r>
    </w:p>
    <w:p w14:paraId="4B612952" w14:textId="77777777" w:rsidR="009741D9" w:rsidRDefault="009741D9" w:rsidP="009741D9">
      <w:pPr>
        <w:pStyle w:val="CaptionIndent"/>
      </w:pPr>
      <w:r>
        <w:t>4/17/2015 10:38:02 AM Query</w:t>
      </w:r>
    </w:p>
    <w:p w14:paraId="697AF9A4" w14:textId="77777777" w:rsidR="009741D9" w:rsidRDefault="009741D9" w:rsidP="009741D9">
      <w:pPr>
        <w:pStyle w:val="CaptionIndent"/>
      </w:pPr>
      <w:r>
        <w:t>4/17/2015 10:38:02 AM RULES:Multi-Tenant SERVER:demo.com PORT:3268 FILTER:(|(objectCategory=Person)(objectCategory=Group))</w:t>
      </w:r>
    </w:p>
    <w:p w14:paraId="2DC7F407" w14:textId="77777777" w:rsidR="009741D9" w:rsidRDefault="009741D9" w:rsidP="009741D9">
      <w:pPr>
        <w:pStyle w:val="CaptionIndent"/>
      </w:pPr>
      <w:r>
        <w:t>4/17/2015 10:38:02 AM Please wait while the LDAP Connection is established.</w:t>
      </w:r>
    </w:p>
    <w:p w14:paraId="6AE97626" w14:textId="77777777" w:rsidR="009741D9" w:rsidRDefault="009741D9" w:rsidP="009741D9">
      <w:pPr>
        <w:pStyle w:val="CaptionIndent"/>
      </w:pPr>
      <w:r>
        <w:t>4/17/2015 10:38:03 AM Query Count: 165  Error Count: 112  Duplicate Check Count: 333</w:t>
      </w:r>
    </w:p>
    <w:p w14:paraId="19668632" w14:textId="77777777" w:rsidR="009741D9" w:rsidRDefault="009741D9" w:rsidP="009741D9">
      <w:pPr>
        <w:pStyle w:val="CaptionIndent"/>
      </w:pPr>
      <w:r>
        <w:t>4/17/2015 10:38:03 AM Elapsed Time: Query - 00:00:00.5625108</w:t>
      </w:r>
    </w:p>
    <w:p w14:paraId="0D36DF58" w14:textId="77777777" w:rsidR="009741D9" w:rsidRDefault="009741D9" w:rsidP="009741D9">
      <w:pPr>
        <w:pStyle w:val="CaptionIndent"/>
      </w:pPr>
      <w:r>
        <w:t>4/17/2015 10:38:03 AM Write split files</w:t>
      </w:r>
    </w:p>
    <w:p w14:paraId="0D22E8C5" w14:textId="77777777" w:rsidR="009741D9" w:rsidRDefault="009741D9" w:rsidP="009741D9">
      <w:pPr>
        <w:pStyle w:val="CaptionIndent"/>
      </w:pPr>
      <w:r>
        <w:t>4/17/2015 10:38:03 AM Merge split files</w:t>
      </w:r>
    </w:p>
    <w:p w14:paraId="0F489115" w14:textId="77777777" w:rsidR="009741D9" w:rsidRDefault="009741D9" w:rsidP="009741D9">
      <w:pPr>
        <w:pStyle w:val="CaptionIndent"/>
      </w:pPr>
      <w:r>
        <w:t>4/17/2015 10:38:03 AM Count duplicates</w:t>
      </w:r>
    </w:p>
    <w:p w14:paraId="6DF278FD" w14:textId="77777777" w:rsidR="009741D9" w:rsidRDefault="009741D9" w:rsidP="009741D9">
      <w:pPr>
        <w:pStyle w:val="CaptionIndent"/>
      </w:pPr>
      <w:r>
        <w:t>4/17/2015 10:38:03 AM Write filtered duplicate objects</w:t>
      </w:r>
    </w:p>
    <w:p w14:paraId="0A18821E" w14:textId="77777777" w:rsidR="009741D9" w:rsidRDefault="009741D9" w:rsidP="009741D9">
      <w:pPr>
        <w:pStyle w:val="CaptionIndent"/>
      </w:pPr>
      <w:r>
        <w:t>4/17/2015 10:38:03 AM Read filtered duplicate objects</w:t>
      </w:r>
    </w:p>
    <w:p w14:paraId="69446448" w14:textId="77777777" w:rsidR="009741D9" w:rsidRDefault="009741D9" w:rsidP="009741D9">
      <w:pPr>
        <w:pStyle w:val="CaptionIndent"/>
      </w:pPr>
      <w:r>
        <w:t>4/17/2015 10:38:03 AM Read error file</w:t>
      </w:r>
    </w:p>
    <w:p w14:paraId="7FC7FE83" w14:textId="77777777" w:rsidR="009741D9" w:rsidRDefault="009741D9" w:rsidP="009741D9">
      <w:pPr>
        <w:pStyle w:val="CaptionIndent"/>
      </w:pPr>
      <w:r>
        <w:t>4/17/2015 10:38:03 AM Elapsed Time: Duplicate Checks - 00:00:00</w:t>
      </w:r>
    </w:p>
    <w:p w14:paraId="367BD80F" w14:textId="77777777" w:rsidR="009741D9" w:rsidRDefault="009741D9" w:rsidP="009741D9">
      <w:pPr>
        <w:pStyle w:val="CaptionIndent"/>
      </w:pPr>
      <w:r>
        <w:t>4/17/2015 10:38:03 AM Populating DataGrid</w:t>
      </w:r>
    </w:p>
    <w:p w14:paraId="481C83A7" w14:textId="77777777" w:rsidR="009741D9" w:rsidRDefault="009741D9" w:rsidP="009741D9">
      <w:pPr>
        <w:pStyle w:val="CaptionIndent"/>
      </w:pPr>
      <w:r>
        <w:t>4/17/2015 10:38:03 AM Elapsed Time: Populate DataGridView - 00:00:00.0468759</w:t>
      </w:r>
    </w:p>
    <w:p w14:paraId="08F36D18" w14:textId="77777777" w:rsidR="009741D9" w:rsidRDefault="009741D9" w:rsidP="009741D9">
      <w:pPr>
        <w:pStyle w:val="CaptionIndent"/>
      </w:pPr>
      <w:r>
        <w:t>4/17/2015 10:38:03 AM Query Count: 165  Error Count: 130</w:t>
      </w:r>
    </w:p>
    <w:p w14:paraId="7DACF9DF" w14:textId="77777777" w:rsidR="009741D9" w:rsidRDefault="009741D9" w:rsidP="009741D9">
      <w:pPr>
        <w:pStyle w:val="CaptionIndent"/>
      </w:pPr>
      <w:r>
        <w:t>4/17/2015 10:38:15 AM Apply Pending</w:t>
      </w:r>
    </w:p>
    <w:p w14:paraId="6FFADD24" w14:textId="77777777" w:rsidR="009741D9" w:rsidRDefault="009741D9" w:rsidP="009741D9">
      <w:pPr>
        <w:pStyle w:val="CaptionIndent"/>
      </w:pPr>
      <w:r>
        <w:t>4/17/2015 10:38:18 AM Update: [CN=At,OU=Character,OU=IdFix,DC=demo,DC=com][user][mailnickname][character][mailNickNameAt@CHAR][mailNickNameAtCHAR][EDIT]</w:t>
      </w:r>
    </w:p>
    <w:p w14:paraId="26C7BFD9" w14:textId="02FF6AF6" w:rsidR="00916307" w:rsidRDefault="009741D9" w:rsidP="000306E8">
      <w:pPr>
        <w:pStyle w:val="CaptionIndent"/>
      </w:pPr>
      <w:r>
        <w:t>4/17/2015 10:38:18 AM COMPLETE</w:t>
      </w:r>
    </w:p>
    <w:p w14:paraId="5817AD24" w14:textId="66EB471F" w:rsidR="35AF8862" w:rsidRPr="00B80797" w:rsidRDefault="00CF7FB3" w:rsidP="00A36C3A">
      <w:pPr>
        <w:pStyle w:val="BodyText1"/>
        <w:numPr>
          <w:ilvl w:val="0"/>
          <w:numId w:val="45"/>
        </w:numPr>
      </w:pPr>
      <w:r>
        <w:t xml:space="preserve">In the event of an unwanted correction, you may </w:t>
      </w:r>
      <w:r w:rsidR="00B80797" w:rsidRPr="00B80797">
        <w:t xml:space="preserve">perform a transaction update </w:t>
      </w:r>
      <w:r w:rsidR="00801155">
        <w:t>U</w:t>
      </w:r>
      <w:r w:rsidR="00B80797" w:rsidRPr="00B80797">
        <w:t xml:space="preserve">ndo one level deep per </w:t>
      </w:r>
      <w:r w:rsidR="00D70898">
        <w:t>UPDATE</w:t>
      </w:r>
      <w:r w:rsidR="00D70898" w:rsidRPr="00B80797">
        <w:t xml:space="preserve"> </w:t>
      </w:r>
      <w:r w:rsidR="00B80797" w:rsidRPr="00B80797">
        <w:t>transaction.</w:t>
      </w:r>
    </w:p>
    <w:p w14:paraId="1F5A1898" w14:textId="79B180A7" w:rsidR="35AF8862" w:rsidRPr="00B80797" w:rsidRDefault="35AF8862" w:rsidP="7F114165">
      <w:pPr>
        <w:pStyle w:val="ListNumber"/>
      </w:pPr>
      <w:r w:rsidRPr="00CE3511">
        <w:rPr>
          <w:i/>
        </w:rPr>
        <w:t>Apply</w:t>
      </w:r>
      <w:r>
        <w:t xml:space="preserve"> generates a LDF file for the transactions that are applied</w:t>
      </w:r>
    </w:p>
    <w:p w14:paraId="5E6E42E1" w14:textId="25E2961C" w:rsidR="35AF8862" w:rsidRPr="00B80797" w:rsidRDefault="7F114165" w:rsidP="7F114165">
      <w:pPr>
        <w:pStyle w:val="ListNumber"/>
      </w:pPr>
      <w:r>
        <w:t xml:space="preserve">To </w:t>
      </w:r>
      <w:r w:rsidRPr="000306E8">
        <w:rPr>
          <w:b/>
          <w:i/>
          <w:color w:val="0070C0"/>
        </w:rPr>
        <w:t>Undo</w:t>
      </w:r>
      <w:r w:rsidRPr="000306E8">
        <w:rPr>
          <w:color w:val="0070C0"/>
        </w:rPr>
        <w:t xml:space="preserve"> </w:t>
      </w:r>
      <w:r>
        <w:t>a transaction</w:t>
      </w:r>
      <w:r w:rsidR="00D70898">
        <w:t>,</w:t>
      </w:r>
      <w:r>
        <w:t xml:space="preserve"> select the LDF file that contains the appropriate transaction and </w:t>
      </w:r>
      <w:r w:rsidR="00D70898">
        <w:t xml:space="preserve">reload it </w:t>
      </w:r>
      <w:r>
        <w:t xml:space="preserve">into the </w:t>
      </w:r>
      <w:r w:rsidR="35AF8862">
        <w:t>table</w:t>
      </w:r>
    </w:p>
    <w:p w14:paraId="47088C67" w14:textId="527A1AC5" w:rsidR="35AF8862" w:rsidRPr="00B80797" w:rsidRDefault="00281A14" w:rsidP="00B742C1">
      <w:pPr>
        <w:ind w:left="360"/>
      </w:pPr>
      <w:r>
        <w:rPr>
          <w:b/>
          <w:bCs/>
        </w:rPr>
        <w:lastRenderedPageBreak/>
        <w:t>Note</w:t>
      </w:r>
      <w:r w:rsidR="35AF8862" w:rsidRPr="35AF8862">
        <w:rPr>
          <w:b/>
          <w:bCs/>
        </w:rPr>
        <w:t>:</w:t>
      </w:r>
      <w:r w:rsidR="35AF8862">
        <w:t xml:space="preserve"> </w:t>
      </w:r>
      <w:r w:rsidR="00D70898">
        <w:t xml:space="preserve">IdFix </w:t>
      </w:r>
      <w:r w:rsidR="35AF8862">
        <w:t xml:space="preserve">cannot track updates to objects or attributes that occur outside of the application. If you </w:t>
      </w:r>
      <w:r w:rsidR="00D70898">
        <w:t xml:space="preserve">and someone else </w:t>
      </w:r>
      <w:r w:rsidR="35AF8862">
        <w:t xml:space="preserve">edit </w:t>
      </w:r>
      <w:r w:rsidR="00D70898">
        <w:t xml:space="preserve">the same </w:t>
      </w:r>
      <w:r w:rsidR="35AF8862">
        <w:t>attribute</w:t>
      </w:r>
      <w:r w:rsidR="00D70898">
        <w:t>,</w:t>
      </w:r>
      <w:r w:rsidR="35AF8862">
        <w:t xml:space="preserve"> then</w:t>
      </w:r>
      <w:r w:rsidR="00CE6860">
        <w:t xml:space="preserve"> the</w:t>
      </w:r>
      <w:r w:rsidR="35AF8862">
        <w:t xml:space="preserve"> last </w:t>
      </w:r>
      <w:r w:rsidR="002B5079">
        <w:t xml:space="preserve">change </w:t>
      </w:r>
      <w:r w:rsidR="00656D03">
        <w:t>is the one committed to the object</w:t>
      </w:r>
      <w:r w:rsidR="002B5079">
        <w:t xml:space="preserve">.  </w:t>
      </w:r>
    </w:p>
    <w:p w14:paraId="62C7BC9C" w14:textId="1CCF5371" w:rsidR="00AA2B50" w:rsidRPr="004B2C7F" w:rsidRDefault="00AA2B50" w:rsidP="00A36C3A">
      <w:pPr>
        <w:pStyle w:val="BodyText1"/>
        <w:numPr>
          <w:ilvl w:val="0"/>
          <w:numId w:val="45"/>
        </w:numPr>
      </w:pPr>
      <w:r>
        <w:t>You have the</w:t>
      </w:r>
      <w:r w:rsidRPr="00B80797">
        <w:t xml:space="preserve"> ability to </w:t>
      </w:r>
      <w:r>
        <w:rPr>
          <w:b/>
          <w:i/>
          <w:color w:val="0070C0"/>
        </w:rPr>
        <w:t>Export</w:t>
      </w:r>
      <w:r w:rsidRPr="000306E8">
        <w:rPr>
          <w:color w:val="0070C0"/>
        </w:rPr>
        <w:t xml:space="preserve"> </w:t>
      </w:r>
      <w:r w:rsidRPr="00B80797">
        <w:t>what’s in the</w:t>
      </w:r>
      <w:r>
        <w:t xml:space="preserve"> table to review with others before taking corrective action, or to use as the source of a later bulk import using </w:t>
      </w:r>
      <w:r w:rsidR="002E4CE0">
        <w:t xml:space="preserve">the </w:t>
      </w:r>
      <w:r w:rsidR="002E4CE0">
        <w:rPr>
          <w:b/>
          <w:i/>
          <w:color w:val="0070C0"/>
        </w:rPr>
        <w:t>Import</w:t>
      </w:r>
      <w:r w:rsidR="002E4CE0" w:rsidRPr="000306E8">
        <w:rPr>
          <w:color w:val="0070C0"/>
        </w:rPr>
        <w:t xml:space="preserve"> </w:t>
      </w:r>
      <w:r w:rsidR="002E4CE0">
        <w:t>option</w:t>
      </w:r>
      <w:r w:rsidRPr="00B742C1">
        <w:rPr>
          <w:i/>
        </w:rPr>
        <w:t xml:space="preserve">.  </w:t>
      </w:r>
    </w:p>
    <w:p w14:paraId="239BA9E1" w14:textId="3075DF9F" w:rsidR="00AA2B50" w:rsidRPr="004B2C7F" w:rsidRDefault="00AA2B50" w:rsidP="00A36C3A">
      <w:pPr>
        <w:pStyle w:val="BodyText1"/>
        <w:numPr>
          <w:ilvl w:val="0"/>
          <w:numId w:val="45"/>
        </w:numPr>
      </w:pPr>
      <w:r>
        <w:t>You have the</w:t>
      </w:r>
      <w:r w:rsidRPr="00B80797">
        <w:t xml:space="preserve"> ability to </w:t>
      </w:r>
      <w:r>
        <w:rPr>
          <w:b/>
          <w:i/>
          <w:color w:val="0070C0"/>
        </w:rPr>
        <w:t>Import</w:t>
      </w:r>
      <w:r w:rsidRPr="000306E8">
        <w:rPr>
          <w:color w:val="0070C0"/>
        </w:rPr>
        <w:t xml:space="preserve"> </w:t>
      </w:r>
      <w:r>
        <w:t xml:space="preserve">data from a CSV file to allow offline manual edits to be applied.  Be very careful with manually edited files and use an Exported CSV file as a template.  </w:t>
      </w:r>
      <w:r w:rsidRPr="00B742C1">
        <w:rPr>
          <w:i/>
        </w:rPr>
        <w:t>Testing is strongly recommended</w:t>
      </w:r>
      <w:r>
        <w:rPr>
          <w:i/>
        </w:rPr>
        <w:t xml:space="preserve"> and there is no guarantee that what you do offline will be correctly recognized by IdFix.</w:t>
      </w:r>
      <w:r w:rsidR="00FB094A">
        <w:rPr>
          <w:i/>
        </w:rPr>
        <w:t xml:space="preserve">  See section 4.2 for additional information on Importing data.</w:t>
      </w:r>
      <w:r>
        <w:rPr>
          <w:i/>
        </w:rPr>
        <w:t xml:space="preserve">  </w:t>
      </w:r>
    </w:p>
    <w:p w14:paraId="0B806727" w14:textId="77777777" w:rsidR="00281A14" w:rsidRDefault="00281A14" w:rsidP="00A36C3A">
      <w:pPr>
        <w:pStyle w:val="BodyText1"/>
        <w:numPr>
          <w:ilvl w:val="0"/>
          <w:numId w:val="45"/>
        </w:numPr>
      </w:pPr>
      <w:r>
        <w:t xml:space="preserve">If the query returns more than 50,000 errors the menu items </w:t>
      </w:r>
      <w:r w:rsidRPr="000E544F">
        <w:rPr>
          <w:b/>
          <w:i/>
          <w:color w:val="0070C0"/>
        </w:rPr>
        <w:t>Next Block</w:t>
      </w:r>
      <w:r>
        <w:t xml:space="preserve"> and </w:t>
      </w:r>
      <w:r w:rsidRPr="000E544F">
        <w:rPr>
          <w:b/>
          <w:i/>
          <w:color w:val="0070C0"/>
        </w:rPr>
        <w:t>Previous Block</w:t>
      </w:r>
      <w:r w:rsidRPr="000E544F">
        <w:rPr>
          <w:color w:val="0070C0"/>
        </w:rPr>
        <w:t xml:space="preserve"> </w:t>
      </w:r>
      <w:r>
        <w:t>are displayed.  The number of errors that can be displayed on the screen at one time is limited</w:t>
      </w:r>
      <w:r w:rsidRPr="00B438EA">
        <w:t xml:space="preserve"> </w:t>
      </w:r>
      <w:r>
        <w:t>to avoid application exceptions resulting from exceeding physical memory.</w:t>
      </w:r>
    </w:p>
    <w:p w14:paraId="5987BD7F" w14:textId="1A1FAB6F" w:rsidR="00281A14" w:rsidRDefault="00281A14" w:rsidP="00A36C3A">
      <w:pPr>
        <w:pStyle w:val="BodyText1"/>
        <w:numPr>
          <w:ilvl w:val="0"/>
          <w:numId w:val="45"/>
        </w:numPr>
      </w:pPr>
      <w:r>
        <w:t xml:space="preserve">You may always submit suggestions for improvement or support requests via the </w:t>
      </w:r>
      <w:r>
        <w:rPr>
          <w:b/>
          <w:i/>
          <w:color w:val="0070C0"/>
        </w:rPr>
        <w:t>Feedback</w:t>
      </w:r>
      <w:r>
        <w:t xml:space="preserve"> icon which will go directly to </w:t>
      </w:r>
      <w:hyperlink r:id="rId18" w:history="1">
        <w:r w:rsidRPr="000C0C6B">
          <w:rPr>
            <w:rStyle w:val="Hyperlink"/>
          </w:rPr>
          <w:t>IdFixSupport@Microsoft.com</w:t>
        </w:r>
      </w:hyperlink>
      <w:r>
        <w:t>.</w:t>
      </w:r>
    </w:p>
    <w:p w14:paraId="7A985C99" w14:textId="77777777" w:rsidR="008C6ED4" w:rsidRDefault="008C6ED4" w:rsidP="008C6ED4">
      <w:pPr>
        <w:pStyle w:val="BodyText1"/>
      </w:pPr>
    </w:p>
    <w:p w14:paraId="14829C3E" w14:textId="71B0BF47" w:rsidR="00874F8D" w:rsidRDefault="00874F8D" w:rsidP="00BC0FF5">
      <w:pPr>
        <w:pStyle w:val="Heading2"/>
      </w:pPr>
      <w:bookmarkStart w:id="50" w:name="_Domino_Migration_Account"/>
      <w:bookmarkStart w:id="51" w:name="_Migration_Service_Account"/>
      <w:bookmarkStart w:id="52" w:name="_Toc269212630"/>
      <w:bookmarkStart w:id="53" w:name="_Toc269214478"/>
      <w:bookmarkStart w:id="54" w:name="_Toc269401616"/>
      <w:bookmarkStart w:id="55" w:name="_Toc269406474"/>
      <w:bookmarkStart w:id="56" w:name="_Toc269406579"/>
      <w:bookmarkStart w:id="57" w:name="_Toc269765329"/>
      <w:bookmarkStart w:id="58" w:name="_Toc270077562"/>
      <w:bookmarkStart w:id="59" w:name="_Toc270629502"/>
      <w:bookmarkStart w:id="60" w:name="_Toc270629618"/>
      <w:bookmarkStart w:id="61" w:name="_Toc270629890"/>
      <w:bookmarkStart w:id="62" w:name="_Toc271058883"/>
      <w:bookmarkStart w:id="63" w:name="_Migration_Test_Mailboxes"/>
      <w:bookmarkStart w:id="64" w:name="_Cross_Certification"/>
      <w:bookmarkStart w:id="65" w:name="_Server_Document_changes"/>
      <w:bookmarkStart w:id="66" w:name="_Documents_required_for"/>
      <w:bookmarkStart w:id="67" w:name="_Toc319579388"/>
      <w:bookmarkStart w:id="68" w:name="_Toc319579390"/>
      <w:bookmarkStart w:id="69" w:name="_Domino_Directory_ACL"/>
      <w:bookmarkStart w:id="70" w:name="_Mail_Database_ACL"/>
      <w:bookmarkStart w:id="71" w:name="_Firewall"/>
      <w:bookmarkStart w:id="72" w:name="Test_Mailboxes"/>
      <w:bookmarkStart w:id="73" w:name="Routing_Verification"/>
      <w:bookmarkStart w:id="74" w:name="_Toc197332850"/>
      <w:bookmarkStart w:id="75" w:name="_Toc197332853"/>
      <w:bookmarkStart w:id="76" w:name="_Toc197332855"/>
      <w:bookmarkStart w:id="77" w:name="_Toc197332856"/>
      <w:bookmarkStart w:id="78" w:name="_Toc197332857"/>
      <w:bookmarkStart w:id="79" w:name="_Toc197332858"/>
      <w:bookmarkStart w:id="80" w:name="_Toc197332859"/>
      <w:bookmarkStart w:id="81" w:name="_Toc197332860"/>
      <w:bookmarkStart w:id="82" w:name="_Toc193271581"/>
      <w:bookmarkStart w:id="83" w:name="_Toc197332861"/>
      <w:bookmarkStart w:id="84" w:name="Public_Folder_Synchronization"/>
      <w:bookmarkStart w:id="85" w:name="_Toc192931621"/>
      <w:bookmarkStart w:id="86" w:name="_Toc193005639"/>
      <w:bookmarkStart w:id="87" w:name="_Toc193005737"/>
      <w:bookmarkStart w:id="88" w:name="_Toc193170874"/>
      <w:bookmarkStart w:id="89" w:name="_Toc192931622"/>
      <w:bookmarkStart w:id="90" w:name="_Toc193005640"/>
      <w:bookmarkStart w:id="91" w:name="_Toc193005738"/>
      <w:bookmarkStart w:id="92" w:name="_Toc193170875"/>
      <w:bookmarkStart w:id="93" w:name="_Toc417035405"/>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t>Remediation Strategy</w:t>
      </w:r>
      <w:bookmarkEnd w:id="93"/>
    </w:p>
    <w:p w14:paraId="10EBA17F" w14:textId="20E6E1AC" w:rsidR="00BC0FF5" w:rsidRDefault="007F086A" w:rsidP="00BC0FF5">
      <w:r>
        <w:t xml:space="preserve">For small numbers of errors </w:t>
      </w:r>
      <w:r w:rsidR="00EF7AB2">
        <w:t>the order of error remediation may not matter</w:t>
      </w:r>
      <w:r w:rsidR="00BC0FF5">
        <w:t>.</w:t>
      </w:r>
      <w:r w:rsidR="00EF7AB2">
        <w:t xml:space="preserve">  For larger num</w:t>
      </w:r>
      <w:r w:rsidR="003C127C">
        <w:t xml:space="preserve">bers </w:t>
      </w:r>
      <w:r w:rsidR="00F247B8">
        <w:t xml:space="preserve">of errors </w:t>
      </w:r>
      <w:r w:rsidR="003C127C">
        <w:t xml:space="preserve">it is recommended that a strategy be applied to minimize the time involved in </w:t>
      </w:r>
      <w:r w:rsidR="00F247B8">
        <w:t>completing the remediation task.</w:t>
      </w:r>
    </w:p>
    <w:p w14:paraId="22018191" w14:textId="7E369571" w:rsidR="00CC6014" w:rsidRDefault="00AB1E81" w:rsidP="00274418">
      <w:pPr>
        <w:pStyle w:val="Heading3"/>
      </w:pPr>
      <w:bookmarkStart w:id="94" w:name="_Toc417035406"/>
      <w:r>
        <w:t>Query/Sort/Fix</w:t>
      </w:r>
      <w:bookmarkEnd w:id="94"/>
    </w:p>
    <w:p w14:paraId="0195A8F0" w14:textId="020F7EE8" w:rsidR="003707D3" w:rsidRDefault="006F22F2" w:rsidP="003707D3">
      <w:r>
        <w:t>We’ve seen a number of consultants use the tool to find errors and then export the values and proceed to fix the errors manually</w:t>
      </w:r>
      <w:r w:rsidR="003707D3">
        <w:t>.</w:t>
      </w:r>
      <w:r>
        <w:t xml:space="preserve">  This is </w:t>
      </w:r>
      <w:r w:rsidR="00BD4044">
        <w:t>time consuming and actually introduces risk into the process.</w:t>
      </w:r>
      <w:r w:rsidR="00EC535E">
        <w:t xml:space="preserve">  The tool was designed to find and fix errors from the interface</w:t>
      </w:r>
      <w:r w:rsidR="005B49EA">
        <w:t>.  The greater amount of time between error detection and error correction increases the probability that changes will have occurred to the source environment rendering the error data stale.</w:t>
      </w:r>
    </w:p>
    <w:p w14:paraId="4726261D" w14:textId="4DB459B8" w:rsidR="003707D3" w:rsidRDefault="003707D3" w:rsidP="003707D3">
      <w:r>
        <w:t>Most of what you</w:t>
      </w:r>
      <w:r w:rsidR="00FC03A1">
        <w:t>’ll</w:t>
      </w:r>
      <w:r>
        <w:t xml:space="preserve"> see </w:t>
      </w:r>
      <w:r w:rsidR="003C445F">
        <w:t>are</w:t>
      </w:r>
      <w:r>
        <w:t xml:space="preserve"> </w:t>
      </w:r>
      <w:r w:rsidR="003C445F">
        <w:t>simple errors</w:t>
      </w:r>
      <w:r>
        <w:t xml:space="preserve"> and only a fraction actually need </w:t>
      </w:r>
      <w:r w:rsidR="003C445F">
        <w:t>analysis</w:t>
      </w:r>
      <w:r>
        <w:t>.  Start by eliminating those</w:t>
      </w:r>
      <w:r w:rsidR="00FC03A1">
        <w:t xml:space="preserve"> errors</w:t>
      </w:r>
      <w:r>
        <w:t xml:space="preserve"> for which there is no alternative and </w:t>
      </w:r>
      <w:r w:rsidR="00FC03A1">
        <w:t>progress</w:t>
      </w:r>
      <w:r>
        <w:t xml:space="preserve"> to those that require a decision.  </w:t>
      </w:r>
      <w:r w:rsidRPr="003E3798">
        <w:rPr>
          <w:i/>
        </w:rPr>
        <w:t>Always remember that you can Undo an update.</w:t>
      </w:r>
    </w:p>
    <w:p w14:paraId="5F9CEAFA" w14:textId="31422689" w:rsidR="003707D3" w:rsidRDefault="003707D3" w:rsidP="003E3798">
      <w:pPr>
        <w:ind w:left="720"/>
      </w:pPr>
      <w:r>
        <w:t>1.</w:t>
      </w:r>
      <w:r w:rsidR="00631D02">
        <w:t xml:space="preserve"> </w:t>
      </w:r>
      <w:r>
        <w:t>Sort by error type – Click on the column header to sort.</w:t>
      </w:r>
    </w:p>
    <w:p w14:paraId="21EF5429" w14:textId="5D9A5C4F" w:rsidR="003707D3" w:rsidRDefault="003707D3" w:rsidP="003E3798">
      <w:pPr>
        <w:ind w:left="720"/>
      </w:pPr>
      <w:r>
        <w:t>2.</w:t>
      </w:r>
      <w:r w:rsidR="00631D02">
        <w:t xml:space="preserve"> </w:t>
      </w:r>
      <w:r>
        <w:t xml:space="preserve">Fix single type errors first – Scroll to the type you want to begin fixing.  Start with single value errors like “character” rather than multiple value errors like “length, format, topleveldomain, character” which may require </w:t>
      </w:r>
      <w:r w:rsidR="00DA7C9E">
        <w:t>further review</w:t>
      </w:r>
      <w:r>
        <w:t>.</w:t>
      </w:r>
    </w:p>
    <w:p w14:paraId="757C6C7A" w14:textId="5FC36EAF" w:rsidR="003707D3" w:rsidRDefault="003707D3" w:rsidP="003E3798">
      <w:pPr>
        <w:ind w:left="720"/>
      </w:pPr>
      <w:r>
        <w:lastRenderedPageBreak/>
        <w:t>3.</w:t>
      </w:r>
      <w:r w:rsidR="00631D02">
        <w:t xml:space="preserve"> </w:t>
      </w:r>
      <w:r>
        <w:t xml:space="preserve">Character – Do these first as they will comprise a large percentage of the volume while requiring </w:t>
      </w:r>
      <w:r w:rsidR="006C5D50">
        <w:t>little if any review</w:t>
      </w:r>
      <w:r>
        <w:t>.  Character errors are invalid for the attribute checked and the update value shows them removed.  Bulk select, mark them Edit, and Apply (hereafter designated as BEA).</w:t>
      </w:r>
    </w:p>
    <w:p w14:paraId="415A7E61" w14:textId="01E96BD9" w:rsidR="003707D3" w:rsidRDefault="003707D3" w:rsidP="003E3798">
      <w:pPr>
        <w:ind w:left="720"/>
      </w:pPr>
      <w:r>
        <w:t>4.</w:t>
      </w:r>
      <w:r w:rsidR="00631D02">
        <w:t xml:space="preserve"> </w:t>
      </w:r>
      <w:r>
        <w:t xml:space="preserve">Format – Single value errors of “format” </w:t>
      </w:r>
      <w:r w:rsidR="003A5885">
        <w:t xml:space="preserve">that </w:t>
      </w:r>
      <w:r>
        <w:t>eliminate issues with white space, trailing periods, etc.</w:t>
      </w:r>
      <w:r w:rsidR="00FC525D">
        <w:t xml:space="preserve">  Commonly found with mailNickName.</w:t>
      </w:r>
      <w:r>
        <w:t xml:space="preserve">  BEA.</w:t>
      </w:r>
    </w:p>
    <w:p w14:paraId="47AF2508" w14:textId="11A4D716" w:rsidR="003707D3" w:rsidRDefault="003707D3" w:rsidP="003E3798">
      <w:pPr>
        <w:ind w:left="720"/>
      </w:pPr>
      <w:r>
        <w:t>5.</w:t>
      </w:r>
      <w:r w:rsidR="00631D02">
        <w:t xml:space="preserve"> </w:t>
      </w:r>
      <w:r>
        <w:t>Domain and TopLevelDomain – If it’s for UPN then you need to fix them.</w:t>
      </w:r>
      <w:r w:rsidR="00A93F62">
        <w:t xml:space="preserve">  </w:t>
      </w:r>
      <w:r>
        <w:t xml:space="preserve">If it’s for a proxyAddress then ask if the namespace will be used in the tenant.  If not, then ignore them.  If the customer has used a non-routable domain then this may form the majority of your errors.  Think about whether the namespace will be used.  </w:t>
      </w:r>
      <w:r w:rsidR="00FA38D2">
        <w:t>If the anser is y</w:t>
      </w:r>
      <w:r>
        <w:t>es</w:t>
      </w:r>
      <w:r w:rsidR="00FA38D2">
        <w:t>, then</w:t>
      </w:r>
      <w:r>
        <w:t xml:space="preserve"> we can Export, do a bulk edit, Import, and Apply.</w:t>
      </w:r>
    </w:p>
    <w:p w14:paraId="252C7CEC" w14:textId="21740AFC" w:rsidR="003707D3" w:rsidRDefault="003707D3" w:rsidP="003E3798">
      <w:pPr>
        <w:ind w:left="720"/>
      </w:pPr>
      <w:r>
        <w:t>6.</w:t>
      </w:r>
      <w:r w:rsidR="00631D02">
        <w:t xml:space="preserve"> </w:t>
      </w:r>
      <w:r>
        <w:t xml:space="preserve">Simple multiple value errors – Next look at things like “character, localpart”.  Most of these will have an obvious mistake with the suggested value eliminating </w:t>
      </w:r>
      <w:r w:rsidR="0050227C">
        <w:t>the</w:t>
      </w:r>
      <w:r>
        <w:t xml:space="preserve"> problem so BEA.</w:t>
      </w:r>
    </w:p>
    <w:p w14:paraId="36C13B7B" w14:textId="4C596C61" w:rsidR="003707D3" w:rsidRDefault="003707D3" w:rsidP="003E3798">
      <w:pPr>
        <w:ind w:left="720"/>
      </w:pPr>
      <w:r>
        <w:t>7.</w:t>
      </w:r>
      <w:r w:rsidR="00631D02">
        <w:t xml:space="preserve"> </w:t>
      </w:r>
      <w:r>
        <w:t xml:space="preserve">By now you’re down to a much smaller result set.  Rerun your Query so that you can just see what’s left to fix.  </w:t>
      </w:r>
    </w:p>
    <w:p w14:paraId="2E13BE0B" w14:textId="7A25C19D" w:rsidR="003707D3" w:rsidRDefault="003707D3" w:rsidP="003E3798">
      <w:pPr>
        <w:ind w:left="720"/>
      </w:pPr>
      <w:r>
        <w:t>8.</w:t>
      </w:r>
      <w:r w:rsidR="00631D02">
        <w:t xml:space="preserve"> </w:t>
      </w:r>
      <w:r>
        <w:t>Duplicates – If</w:t>
      </w:r>
      <w:r w:rsidR="0050227C">
        <w:t xml:space="preserve"> they are UPN’s then fix them.</w:t>
      </w:r>
      <w:r>
        <w:t xml:space="preserve">  The suggested flag in the update column; e.g. (E), will use other attributes in the object to make a best guess.  If they are proxyAddresses will the namespaces be used in the tenant?  If not they can be ignored though </w:t>
      </w:r>
      <w:r w:rsidR="005E1A9D">
        <w:t xml:space="preserve">it can help to eliminate future problems if you avoid </w:t>
      </w:r>
      <w:r>
        <w:t xml:space="preserve">synchronizing </w:t>
      </w:r>
      <w:r w:rsidR="005E1A9D">
        <w:t xml:space="preserve">invalid data </w:t>
      </w:r>
      <w:r>
        <w:t xml:space="preserve">to the tenant.  </w:t>
      </w:r>
    </w:p>
    <w:p w14:paraId="466E761A" w14:textId="779A6BE6" w:rsidR="003707D3" w:rsidRDefault="003707D3" w:rsidP="003E3798">
      <w:pPr>
        <w:ind w:left="720"/>
      </w:pPr>
      <w:r>
        <w:t>9.</w:t>
      </w:r>
      <w:r w:rsidR="00631D02">
        <w:t xml:space="preserve"> </w:t>
      </w:r>
      <w:r>
        <w:t xml:space="preserve">At this point </w:t>
      </w:r>
      <w:r w:rsidR="0081443F">
        <w:t>you should be</w:t>
      </w:r>
      <w:r>
        <w:t xml:space="preserve"> down to a handful of </w:t>
      </w:r>
      <w:r w:rsidR="0081443F">
        <w:t>errors</w:t>
      </w:r>
      <w:r>
        <w:t xml:space="preserve">.  Sort and conquer.  </w:t>
      </w:r>
    </w:p>
    <w:p w14:paraId="16B58F93" w14:textId="55F06D98" w:rsidR="003707D3" w:rsidRDefault="003707D3" w:rsidP="003E3798">
      <w:pPr>
        <w:ind w:left="720"/>
      </w:pPr>
      <w:r>
        <w:t>10.</w:t>
      </w:r>
      <w:r w:rsidR="00631D02">
        <w:t xml:space="preserve"> </w:t>
      </w:r>
      <w:r>
        <w:t xml:space="preserve">Again, remember that if you make a mistake that you can Undo the update.  </w:t>
      </w:r>
      <w:r w:rsidR="00820206">
        <w:t xml:space="preserve">All updates are </w:t>
      </w:r>
      <w:r>
        <w:t>logged twice.  In the Verbose log and the Update file.</w:t>
      </w:r>
    </w:p>
    <w:p w14:paraId="0F101CD8" w14:textId="35C76AA6" w:rsidR="00AB1E81" w:rsidRPr="003123FF" w:rsidRDefault="003707D3" w:rsidP="003707D3">
      <w:r>
        <w:t xml:space="preserve">Based on past experience this process should only take a couple of hours for even inexperienced resources to complete.  As you become more comfortable with the update suggestions you may choose to just Accept and Apply which will use all suggested values.  It’ll get rid of </w:t>
      </w:r>
      <w:r w:rsidR="00031487">
        <w:t>a large number of the simple errors</w:t>
      </w:r>
      <w:r>
        <w:t xml:space="preserve"> so you can focus on those that require </w:t>
      </w:r>
      <w:r w:rsidR="00031487">
        <w:t>analysis</w:t>
      </w:r>
      <w:r>
        <w:t>.  Our experience has shown that this is correct more often than manual choices.</w:t>
      </w:r>
    </w:p>
    <w:p w14:paraId="2B55AA55" w14:textId="77777777" w:rsidR="008B263F" w:rsidRDefault="008B263F" w:rsidP="008E337F">
      <w:pPr>
        <w:pStyle w:val="Heading3"/>
      </w:pPr>
      <w:bookmarkStart w:id="95" w:name="_Toc417035407"/>
      <w:r w:rsidRPr="008E337F">
        <w:t>Suggested</w:t>
      </w:r>
      <w:r>
        <w:t xml:space="preserve"> Update Values</w:t>
      </w:r>
      <w:bookmarkEnd w:id="95"/>
    </w:p>
    <w:p w14:paraId="10743F18" w14:textId="77777777" w:rsidR="008B263F" w:rsidRDefault="008B263F" w:rsidP="008B263F">
      <w:pPr>
        <w:pStyle w:val="BodyText1"/>
        <w:ind w:left="576"/>
      </w:pPr>
      <w:r>
        <w:t xml:space="preserve">In past versions we have not been able to provide a suggested value for duplicate and format errors aside from removal of invalid characters.  With this release there should now </w:t>
      </w:r>
      <w:r>
        <w:lastRenderedPageBreak/>
        <w:t xml:space="preserve">be only a small number of errors that do not have a suggested UPDATE value.  </w:t>
      </w:r>
    </w:p>
    <w:p w14:paraId="56A548BE" w14:textId="77777777" w:rsidR="008B263F" w:rsidRDefault="008B263F" w:rsidP="008B263F">
      <w:pPr>
        <w:pStyle w:val="Heading4"/>
      </w:pPr>
      <w:bookmarkStart w:id="96" w:name="_Toc417035408"/>
      <w:r>
        <w:t>Suggestions for duplicates</w:t>
      </w:r>
      <w:bookmarkEnd w:id="96"/>
    </w:p>
    <w:p w14:paraId="1DE496BD" w14:textId="77777777" w:rsidR="008B263F" w:rsidRDefault="008B263F" w:rsidP="008B263F">
      <w:pPr>
        <w:pStyle w:val="BodyText1"/>
        <w:ind w:left="576"/>
      </w:pPr>
      <w:r>
        <w:t xml:space="preserve">Based on a check of other attributes associated with the object we can often determine an update to remediate the error.  </w:t>
      </w:r>
      <w:r>
        <w:rPr>
          <w:b/>
          <w:i/>
        </w:rPr>
        <w:t>While these are usually better than what is in place</w:t>
      </w:r>
      <w:r w:rsidRPr="004A1943">
        <w:rPr>
          <w:b/>
          <w:i/>
        </w:rPr>
        <w:t xml:space="preserve"> only the user can make final determination of accuracy.</w:t>
      </w:r>
    </w:p>
    <w:p w14:paraId="657791D9" w14:textId="77777777" w:rsidR="008B263F" w:rsidRDefault="008B263F" w:rsidP="008B263F">
      <w:pPr>
        <w:pStyle w:val="BodyText1"/>
        <w:ind w:left="576"/>
      </w:pPr>
      <w:r>
        <w:t>Suggestions for pure duplicate errors will be preceeded by one of three values (suggestion flag), e.g. [E]</w:t>
      </w:r>
      <w:hyperlink r:id="rId19" w:history="1">
        <w:r w:rsidRPr="00717857">
          <w:rPr>
            <w:rStyle w:val="Hyperlink"/>
          </w:rPr>
          <w:t>john.doe@contoso.com</w:t>
        </w:r>
      </w:hyperlink>
      <w:r>
        <w:t>.  Keep in mind that the suggestion flag will not be inserted in the directory.  Only the value following the suggestion flag will be applied.</w:t>
      </w:r>
    </w:p>
    <w:p w14:paraId="37230CB9" w14:textId="77777777" w:rsidR="008B263F" w:rsidRDefault="008B263F" w:rsidP="008B263F">
      <w:pPr>
        <w:pStyle w:val="BodyText1"/>
        <w:numPr>
          <w:ilvl w:val="0"/>
          <w:numId w:val="52"/>
        </w:numPr>
      </w:pPr>
      <w:r w:rsidRPr="004A1943">
        <w:rPr>
          <w:b/>
        </w:rPr>
        <w:t>[C]</w:t>
      </w:r>
      <w:r>
        <w:t xml:space="preserve"> – suggested action COMPLETE.  The value is probably correct and may not need to be edited.</w:t>
      </w:r>
    </w:p>
    <w:p w14:paraId="56ABD558" w14:textId="77777777" w:rsidR="008B263F" w:rsidRDefault="008B263F" w:rsidP="008B263F">
      <w:pPr>
        <w:pStyle w:val="BodyText1"/>
        <w:numPr>
          <w:ilvl w:val="0"/>
          <w:numId w:val="52"/>
        </w:numPr>
      </w:pPr>
      <w:r w:rsidRPr="004A1943">
        <w:rPr>
          <w:b/>
        </w:rPr>
        <w:t>[E]</w:t>
      </w:r>
      <w:r>
        <w:t xml:space="preserve"> – suggested action EDIT.  The value should be changed to avoid conflict with another value in the forest.</w:t>
      </w:r>
    </w:p>
    <w:p w14:paraId="19247D65" w14:textId="77777777" w:rsidR="008B263F" w:rsidRDefault="008B263F" w:rsidP="008B263F">
      <w:pPr>
        <w:pStyle w:val="BodyText1"/>
        <w:numPr>
          <w:ilvl w:val="0"/>
          <w:numId w:val="52"/>
        </w:numPr>
      </w:pPr>
      <w:r w:rsidRPr="004A1943">
        <w:rPr>
          <w:b/>
        </w:rPr>
        <w:t>[R]</w:t>
      </w:r>
      <w:r>
        <w:t xml:space="preserve"> – suggested action REMOVE.  The value is a smtp proxy on a non-mail enabled object and can probably be safely removed.</w:t>
      </w:r>
    </w:p>
    <w:p w14:paraId="35DFBBEE" w14:textId="63B75308" w:rsidR="008B263F" w:rsidRDefault="008B263F" w:rsidP="008B263F">
      <w:pPr>
        <w:pStyle w:val="BodyText1"/>
        <w:ind w:left="576"/>
        <w:rPr>
          <w:i/>
        </w:rPr>
      </w:pPr>
      <w:r w:rsidRPr="00F14ECE">
        <w:rPr>
          <w:b/>
        </w:rPr>
        <w:t xml:space="preserve">NOTE: </w:t>
      </w:r>
      <w:r>
        <w:t xml:space="preserve"> </w:t>
      </w:r>
      <w:r w:rsidRPr="00F14ECE">
        <w:rPr>
          <w:i/>
        </w:rPr>
        <w:t>These suggestions apply to pure duplicate errors.</w:t>
      </w:r>
    </w:p>
    <w:p w14:paraId="63396E34" w14:textId="77777777" w:rsidR="008B263F" w:rsidRDefault="008B263F" w:rsidP="008B263F">
      <w:pPr>
        <w:pStyle w:val="BodyText1"/>
        <w:ind w:left="576"/>
      </w:pPr>
    </w:p>
    <w:p w14:paraId="2D45AB71" w14:textId="77777777" w:rsidR="008B263F" w:rsidRDefault="008B263F" w:rsidP="008B263F">
      <w:pPr>
        <w:pStyle w:val="Heading4"/>
      </w:pPr>
      <w:bookmarkStart w:id="97" w:name="_Toc417035409"/>
      <w:r>
        <w:t>Suggestions for format errors</w:t>
      </w:r>
      <w:bookmarkEnd w:id="97"/>
    </w:p>
    <w:p w14:paraId="64CECCC4" w14:textId="77777777" w:rsidR="008B263F" w:rsidRDefault="008B263F" w:rsidP="008B263F">
      <w:pPr>
        <w:pStyle w:val="BodyText1"/>
        <w:ind w:left="576"/>
      </w:pPr>
      <w:r>
        <w:t xml:space="preserve">The following errors have the suggested value assembled from layered checks.    </w:t>
      </w:r>
    </w:p>
    <w:p w14:paraId="6C925650" w14:textId="77777777" w:rsidR="008B263F" w:rsidRDefault="008B263F" w:rsidP="008B263F">
      <w:pPr>
        <w:pStyle w:val="BodyText1"/>
        <w:numPr>
          <w:ilvl w:val="0"/>
          <w:numId w:val="51"/>
        </w:numPr>
      </w:pPr>
      <w:r>
        <w:t>Rfc2822</w:t>
      </w:r>
    </w:p>
    <w:p w14:paraId="45063678" w14:textId="77777777" w:rsidR="008B263F" w:rsidRDefault="008B263F" w:rsidP="008B263F">
      <w:pPr>
        <w:pStyle w:val="BodyText1"/>
        <w:numPr>
          <w:ilvl w:val="1"/>
          <w:numId w:val="51"/>
        </w:numPr>
      </w:pPr>
      <w:r>
        <w:t>topleveldomain – the top level domain is not internet routable; e.g. .local</w:t>
      </w:r>
    </w:p>
    <w:p w14:paraId="1A6479BB" w14:textId="77777777" w:rsidR="008B263F" w:rsidRDefault="008B263F" w:rsidP="008B263F">
      <w:pPr>
        <w:pStyle w:val="BodyText1"/>
        <w:numPr>
          <w:ilvl w:val="1"/>
          <w:numId w:val="51"/>
        </w:numPr>
      </w:pPr>
      <w:r>
        <w:t>domainpart – remove invalid characters</w:t>
      </w:r>
    </w:p>
    <w:p w14:paraId="1B9EB023" w14:textId="77777777" w:rsidR="008B263F" w:rsidRDefault="008B263F" w:rsidP="008B263F">
      <w:pPr>
        <w:pStyle w:val="BodyText1"/>
        <w:numPr>
          <w:ilvl w:val="1"/>
          <w:numId w:val="51"/>
        </w:numPr>
      </w:pPr>
      <w:r>
        <w:t>localpart – remove invalid characters</w:t>
      </w:r>
    </w:p>
    <w:p w14:paraId="31D7E0D8" w14:textId="77777777" w:rsidR="008B263F" w:rsidRDefault="008B263F" w:rsidP="008B263F">
      <w:pPr>
        <w:pStyle w:val="BodyText1"/>
        <w:numPr>
          <w:ilvl w:val="1"/>
          <w:numId w:val="51"/>
        </w:numPr>
      </w:pPr>
      <w:r>
        <w:t>format – above 3 didn’t resolve the issue (valid characters used incorrectly)</w:t>
      </w:r>
    </w:p>
    <w:p w14:paraId="41D985CD" w14:textId="77777777" w:rsidR="008B263F" w:rsidRDefault="008B263F" w:rsidP="008B263F">
      <w:pPr>
        <w:pStyle w:val="BodyText1"/>
        <w:numPr>
          <w:ilvl w:val="0"/>
          <w:numId w:val="51"/>
        </w:numPr>
      </w:pPr>
      <w:r>
        <w:t>mailNickName</w:t>
      </w:r>
    </w:p>
    <w:p w14:paraId="50EEE050" w14:textId="77777777" w:rsidR="008B263F" w:rsidRDefault="008B263F" w:rsidP="008B263F">
      <w:pPr>
        <w:pStyle w:val="BodyText1"/>
        <w:numPr>
          <w:ilvl w:val="1"/>
          <w:numId w:val="51"/>
        </w:numPr>
      </w:pPr>
      <w:r>
        <w:t>Remove leading or trailing periods</w:t>
      </w:r>
    </w:p>
    <w:p w14:paraId="0C9BAA8F" w14:textId="093E0515" w:rsidR="00BC0FF5" w:rsidRDefault="00BC0FF5" w:rsidP="00BC0FF5">
      <w:r>
        <w:t xml:space="preserve">  </w:t>
      </w:r>
    </w:p>
    <w:p w14:paraId="23E64616" w14:textId="61CB9681" w:rsidR="001E6152" w:rsidRDefault="003123FF" w:rsidP="00BC0FF5">
      <w:pPr>
        <w:pStyle w:val="Heading2"/>
      </w:pPr>
      <w:bookmarkStart w:id="98" w:name="_Toc417035410"/>
      <w:r>
        <w:t>Error Explanations</w:t>
      </w:r>
      <w:bookmarkEnd w:id="98"/>
    </w:p>
    <w:p w14:paraId="6F0BDD7D" w14:textId="01038B7E" w:rsidR="003123FF" w:rsidRPr="003123FF" w:rsidRDefault="003123FF" w:rsidP="000306E8">
      <w:r>
        <w:t>For details on the errors that apply to each attribute see the Supported Errors section in the Appendix.</w:t>
      </w:r>
    </w:p>
    <w:p w14:paraId="05A707BA" w14:textId="3E89E164" w:rsidR="00017F3B" w:rsidRDefault="001E6152" w:rsidP="000306E8">
      <w:pPr>
        <w:pStyle w:val="Heading3"/>
      </w:pPr>
      <w:bookmarkStart w:id="99" w:name="_Toc417035411"/>
      <w:r>
        <w:lastRenderedPageBreak/>
        <w:t>Character</w:t>
      </w:r>
      <w:bookmarkEnd w:id="99"/>
    </w:p>
    <w:p w14:paraId="1C9B8E89" w14:textId="0B0659A5" w:rsidR="001E6152" w:rsidRDefault="0077070B" w:rsidP="003123FF">
      <w:r>
        <w:t xml:space="preserve">The </w:t>
      </w:r>
      <w:r w:rsidR="00850197">
        <w:t>Value</w:t>
      </w:r>
      <w:r>
        <w:t xml:space="preserve"> contains a character which is invalid.  The suggested Update will show the value with the character removed.  </w:t>
      </w:r>
    </w:p>
    <w:p w14:paraId="57366E1D" w14:textId="1699F48C" w:rsidR="001E6152" w:rsidRDefault="001E6152" w:rsidP="000306E8">
      <w:pPr>
        <w:pStyle w:val="Heading3"/>
      </w:pPr>
      <w:bookmarkStart w:id="100" w:name="_Toc417035412"/>
      <w:r>
        <w:t>Format</w:t>
      </w:r>
      <w:bookmarkEnd w:id="100"/>
    </w:p>
    <w:p w14:paraId="6AB648EB" w14:textId="51D512D2" w:rsidR="001E6152" w:rsidRDefault="00850197" w:rsidP="003123FF">
      <w:r>
        <w:t xml:space="preserve">The Value violates the format requirements for the attribute usage.  The suggested Update will show the Value with any invalid characters removed.  </w:t>
      </w:r>
      <w:r w:rsidRPr="001F42F7">
        <w:rPr>
          <w:i/>
        </w:rPr>
        <w:t>If there are no invalid characters the Update and Value will appear the same</w:t>
      </w:r>
      <w:r>
        <w:t>.  It is up to the user to determine what they really want in the Update.  For example SMTP addresses must comply with rfc 2822 and mailNickName cannot start or end with a period.</w:t>
      </w:r>
    </w:p>
    <w:p w14:paraId="6E531858" w14:textId="77777777" w:rsidR="00DA03E8" w:rsidRDefault="00DA03E8" w:rsidP="00DA03E8">
      <w:pPr>
        <w:pStyle w:val="Heading3"/>
      </w:pPr>
      <w:bookmarkStart w:id="101" w:name="_Toc417035413"/>
      <w:r>
        <w:t>TopLevelDomain</w:t>
      </w:r>
      <w:bookmarkEnd w:id="101"/>
    </w:p>
    <w:p w14:paraId="04D9D7B1" w14:textId="0A5CD4A4" w:rsidR="00DA03E8" w:rsidRPr="00850197" w:rsidRDefault="00DA03E8" w:rsidP="00DA03E8">
      <w:r>
        <w:t xml:space="preserve">This applies to </w:t>
      </w:r>
      <w:r w:rsidR="005657BD">
        <w:t>values subject to rfc2822 formatting</w:t>
      </w:r>
      <w:r>
        <w:t>.</w:t>
      </w:r>
      <w:r w:rsidR="005657BD">
        <w:t xml:space="preserve">  If the top level domain is not internet routable then this will be identified as an error.  For example a smtp address ending in .local is not internet routable and would cause this error.  </w:t>
      </w:r>
      <w:r>
        <w:t xml:space="preserve"> </w:t>
      </w:r>
      <w:r w:rsidRPr="00850197">
        <w:t xml:space="preserve">  </w:t>
      </w:r>
      <w:r>
        <w:t xml:space="preserve"> </w:t>
      </w:r>
    </w:p>
    <w:p w14:paraId="34344E2F" w14:textId="77777777" w:rsidR="00DA03E8" w:rsidRDefault="00DA03E8" w:rsidP="00DA03E8">
      <w:pPr>
        <w:pStyle w:val="Heading3"/>
      </w:pPr>
      <w:bookmarkStart w:id="102" w:name="_Toc417035414"/>
      <w:r>
        <w:t>DomainPart</w:t>
      </w:r>
      <w:bookmarkEnd w:id="102"/>
    </w:p>
    <w:p w14:paraId="55A83358" w14:textId="2BD01C7C" w:rsidR="00DA03E8" w:rsidRPr="00850197" w:rsidRDefault="005657BD" w:rsidP="00DA03E8">
      <w:r w:rsidRPr="005657BD">
        <w:t xml:space="preserve">This applies to values subject </w:t>
      </w:r>
      <w:r>
        <w:t>to rfc2822 formatting.  If the domain portion of the value is invalid beyond the top level domain routing this will be generated.</w:t>
      </w:r>
      <w:r w:rsidR="00DA03E8">
        <w:t xml:space="preserve"> </w:t>
      </w:r>
      <w:r w:rsidR="00DA03E8" w:rsidRPr="00850197">
        <w:t xml:space="preserve">  </w:t>
      </w:r>
      <w:r w:rsidR="00DA03E8">
        <w:t xml:space="preserve"> </w:t>
      </w:r>
    </w:p>
    <w:p w14:paraId="30C6A1BE" w14:textId="77777777" w:rsidR="00DA03E8" w:rsidRDefault="00DA03E8" w:rsidP="00DA03E8">
      <w:pPr>
        <w:pStyle w:val="Heading3"/>
      </w:pPr>
      <w:bookmarkStart w:id="103" w:name="_Toc417035415"/>
      <w:r>
        <w:t>LocalPart</w:t>
      </w:r>
      <w:bookmarkEnd w:id="103"/>
    </w:p>
    <w:p w14:paraId="4F37C9A5" w14:textId="2D8DFE2A" w:rsidR="00DA03E8" w:rsidRPr="00850197" w:rsidRDefault="005657BD" w:rsidP="00DA03E8">
      <w:r w:rsidRPr="005657BD">
        <w:t xml:space="preserve">This applies to values subject to rfc2822 formatting.  If the </w:t>
      </w:r>
      <w:r>
        <w:t>local</w:t>
      </w:r>
      <w:r w:rsidRPr="005657BD">
        <w:t xml:space="preserve"> portion of the value is invalid this will be generated. </w:t>
      </w:r>
      <w:r w:rsidR="00DA03E8" w:rsidRPr="00850197">
        <w:t xml:space="preserve">  </w:t>
      </w:r>
      <w:r w:rsidR="00DA03E8">
        <w:t xml:space="preserve"> </w:t>
      </w:r>
    </w:p>
    <w:p w14:paraId="6E185202" w14:textId="7B6B4027" w:rsidR="001E6152" w:rsidRDefault="001E6152" w:rsidP="000306E8">
      <w:pPr>
        <w:pStyle w:val="Heading3"/>
      </w:pPr>
      <w:bookmarkStart w:id="104" w:name="_Toc417035416"/>
      <w:r>
        <w:t>Length</w:t>
      </w:r>
      <w:bookmarkEnd w:id="104"/>
    </w:p>
    <w:p w14:paraId="226A3741" w14:textId="42797E7D" w:rsidR="00850197" w:rsidRPr="003123FF" w:rsidRDefault="00850197" w:rsidP="003123FF">
      <w:r w:rsidRPr="00850197">
        <w:t xml:space="preserve">The Value violates the </w:t>
      </w:r>
      <w:r>
        <w:t>length limit</w:t>
      </w:r>
      <w:r w:rsidRPr="00850197">
        <w:t xml:space="preserve"> for the attribute.  </w:t>
      </w:r>
      <w:r>
        <w:t xml:space="preserve"> This is most commonly encountered when the schema has been altered.  The suggested Update will truncate the value to the attribute standard length.</w:t>
      </w:r>
    </w:p>
    <w:p w14:paraId="360F137C" w14:textId="131C9ED1" w:rsidR="001E6152" w:rsidRDefault="001E6152" w:rsidP="000306E8">
      <w:pPr>
        <w:pStyle w:val="Heading3"/>
      </w:pPr>
      <w:bookmarkStart w:id="105" w:name="_Toc417035417"/>
      <w:r>
        <w:t>Duplicate</w:t>
      </w:r>
      <w:bookmarkEnd w:id="105"/>
    </w:p>
    <w:p w14:paraId="49F64778" w14:textId="0C58AE78" w:rsidR="00850197" w:rsidRPr="003123FF" w:rsidRDefault="00850197" w:rsidP="003123FF">
      <w:r w:rsidRPr="00850197">
        <w:t xml:space="preserve">The Value </w:t>
      </w:r>
      <w:r>
        <w:t>has a duplicate within the scope of the query</w:t>
      </w:r>
      <w:r w:rsidRPr="00850197">
        <w:t>.</w:t>
      </w:r>
      <w:r>
        <w:t xml:space="preserve">  All duplicate values will be displayed as errors.  The user can Edit or Remove values to eliminate duplication.</w:t>
      </w:r>
      <w:r w:rsidRPr="00850197">
        <w:t xml:space="preserve">  </w:t>
      </w:r>
      <w:r>
        <w:t xml:space="preserve"> </w:t>
      </w:r>
    </w:p>
    <w:p w14:paraId="059931A8" w14:textId="77777777" w:rsidR="00B25AD8" w:rsidRDefault="00B25AD8" w:rsidP="00B25AD8">
      <w:pPr>
        <w:pStyle w:val="Heading3"/>
      </w:pPr>
      <w:bookmarkStart w:id="106" w:name="_Toc417035418"/>
      <w:r>
        <w:t>Blank</w:t>
      </w:r>
      <w:bookmarkEnd w:id="106"/>
    </w:p>
    <w:p w14:paraId="6112AC9B" w14:textId="77777777" w:rsidR="00B25AD8" w:rsidRPr="00850197" w:rsidRDefault="00B25AD8" w:rsidP="00B25AD8">
      <w:r w:rsidRPr="00850197">
        <w:t xml:space="preserve">The Value </w:t>
      </w:r>
      <w:r>
        <w:t>violates the null restriction for attributes to be synchronized</w:t>
      </w:r>
      <w:r w:rsidRPr="00850197">
        <w:t>.</w:t>
      </w:r>
      <w:r>
        <w:t xml:space="preserve">  Only a few values must contain a value.  The suggested Update will leverage other attribute values in order to generate a likely substitute. </w:t>
      </w:r>
      <w:r w:rsidRPr="00850197">
        <w:t xml:space="preserve">  </w:t>
      </w:r>
      <w:r>
        <w:t xml:space="preserve"> </w:t>
      </w:r>
    </w:p>
    <w:p w14:paraId="03749CB4" w14:textId="77777777" w:rsidR="00DA03E8" w:rsidRDefault="00DA03E8" w:rsidP="00DA03E8">
      <w:pPr>
        <w:pStyle w:val="Heading3"/>
      </w:pPr>
      <w:bookmarkStart w:id="107" w:name="_Toc417035419"/>
      <w:r>
        <w:lastRenderedPageBreak/>
        <w:t>MailMatch</w:t>
      </w:r>
      <w:bookmarkEnd w:id="107"/>
    </w:p>
    <w:p w14:paraId="2BAC660E" w14:textId="77777777" w:rsidR="00DA03E8" w:rsidRPr="00850197" w:rsidRDefault="00DA03E8" w:rsidP="00DA03E8">
      <w:r>
        <w:t xml:space="preserve">This applies to Dedicated only.  </w:t>
      </w:r>
      <w:r w:rsidRPr="00850197">
        <w:t xml:space="preserve">The Value </w:t>
      </w:r>
      <w:r>
        <w:t xml:space="preserve">does not match the mail attribute.  The suggested Update will be the mail attribute value prefixed by “SMTP:”. </w:t>
      </w:r>
      <w:r w:rsidRPr="00850197">
        <w:t xml:space="preserve">  </w:t>
      </w:r>
      <w:r>
        <w:t xml:space="preserve"> </w:t>
      </w:r>
    </w:p>
    <w:p w14:paraId="73E00F95" w14:textId="7B1F42AB" w:rsidR="002B5079" w:rsidRPr="00193CBB" w:rsidRDefault="002B5079" w:rsidP="00251685">
      <w:pPr>
        <w:pStyle w:val="Heading1"/>
      </w:pPr>
      <w:bookmarkStart w:id="108" w:name="_Toc417035420"/>
      <w:r>
        <w:lastRenderedPageBreak/>
        <w:t>Appendix</w:t>
      </w:r>
      <w:bookmarkEnd w:id="108"/>
    </w:p>
    <w:p w14:paraId="75C2BCFD" w14:textId="47CC12BD" w:rsidR="00417855" w:rsidRPr="00BD1C71" w:rsidRDefault="00417855" w:rsidP="00BC0FF5">
      <w:pPr>
        <w:pStyle w:val="Heading2"/>
      </w:pPr>
      <w:bookmarkStart w:id="109" w:name="_Toc417035421"/>
      <w:r>
        <w:t>New</w:t>
      </w:r>
      <w:r w:rsidR="00CA24B3">
        <w:t xml:space="preserve"> Functionality i</w:t>
      </w:r>
      <w:r w:rsidR="005657BD">
        <w:t>n this Release</w:t>
      </w:r>
      <w:bookmarkEnd w:id="109"/>
    </w:p>
    <w:p w14:paraId="18DC3C75" w14:textId="77777777" w:rsidR="00A05DF3" w:rsidRDefault="00A05DF3" w:rsidP="00A05DF3">
      <w:pPr>
        <w:pStyle w:val="Heading3"/>
      </w:pPr>
      <w:bookmarkStart w:id="110" w:name="_Toc417035422"/>
      <w:r>
        <w:t>Settings</w:t>
      </w:r>
      <w:bookmarkEnd w:id="110"/>
    </w:p>
    <w:p w14:paraId="540825F3" w14:textId="77777777" w:rsidR="00A05DF3" w:rsidRDefault="00A05DF3" w:rsidP="00A05DF3">
      <w:pPr>
        <w:pStyle w:val="BodyText1"/>
        <w:ind w:left="576"/>
      </w:pPr>
      <w:r>
        <w:t xml:space="preserve">All Settings are now available through a single dialog.  The values shown are based on defaults pulled from the locally connected forest.  Users can override with different values if desired.  </w:t>
      </w:r>
    </w:p>
    <w:p w14:paraId="57A4C620" w14:textId="1B83BDB2" w:rsidR="00A05DF3" w:rsidRDefault="007A171E" w:rsidP="00A05DF3">
      <w:pPr>
        <w:pStyle w:val="Heading3"/>
      </w:pPr>
      <w:bookmarkStart w:id="111" w:name="_Toc417035423"/>
      <w:r>
        <w:t>Multiple Forests</w:t>
      </w:r>
      <w:bookmarkEnd w:id="111"/>
    </w:p>
    <w:p w14:paraId="67519436" w14:textId="23B64E76" w:rsidR="00A05DF3" w:rsidRDefault="007A171E" w:rsidP="00A05DF3">
      <w:pPr>
        <w:pStyle w:val="BodyText1"/>
        <w:ind w:left="576"/>
      </w:pPr>
      <w:r>
        <w:t>The ability to query against multiple forests is now supported</w:t>
      </w:r>
      <w:r w:rsidR="00A05DF3">
        <w:t>.</w:t>
      </w:r>
      <w:r>
        <w:t xml:space="preserve">  Uniqueness checks are applied against the </w:t>
      </w:r>
      <w:r w:rsidR="005A77EC">
        <w:t>total query results</w:t>
      </w:r>
      <w:r w:rsidR="00823E10">
        <w:t>.</w:t>
      </w:r>
      <w:r w:rsidR="00A05DF3">
        <w:t xml:space="preserve">  </w:t>
      </w:r>
    </w:p>
    <w:p w14:paraId="4283AB24" w14:textId="77777777" w:rsidR="00CE4DDC" w:rsidRDefault="00CE4DDC" w:rsidP="00CE4DDC">
      <w:pPr>
        <w:pStyle w:val="Heading3"/>
      </w:pPr>
      <w:bookmarkStart w:id="112" w:name="_Toc417035424"/>
      <w:r>
        <w:t>Generic LDAP</w:t>
      </w:r>
      <w:bookmarkEnd w:id="112"/>
    </w:p>
    <w:p w14:paraId="50494F3B" w14:textId="77777777" w:rsidR="00CE4DDC" w:rsidRDefault="00CE4DDC" w:rsidP="00CE4DDC">
      <w:pPr>
        <w:pStyle w:val="BodyText1"/>
        <w:ind w:left="576"/>
      </w:pPr>
      <w:r>
        <w:t xml:space="preserve">Non-AD sources are now supported.  The list of attributes and rules applied are the same as those supported for AD.  Customization of the attributes included in the query are not supported.  </w:t>
      </w:r>
    </w:p>
    <w:p w14:paraId="27716B65" w14:textId="58BEA43B" w:rsidR="00CE4DDC" w:rsidRDefault="00CE4DDC" w:rsidP="00CE4DDC">
      <w:pPr>
        <w:pStyle w:val="Heading3"/>
      </w:pPr>
      <w:bookmarkStart w:id="113" w:name="_Toc417035425"/>
      <w:r>
        <w:t>Ports</w:t>
      </w:r>
      <w:bookmarkEnd w:id="113"/>
    </w:p>
    <w:p w14:paraId="4E07FB7E" w14:textId="52EFDC03" w:rsidR="005639FA" w:rsidRPr="003123FF" w:rsidRDefault="00AA2E26" w:rsidP="0039136B">
      <w:pPr>
        <w:pStyle w:val="BodyText1"/>
        <w:ind w:left="576"/>
      </w:pPr>
      <w:r w:rsidRPr="00AA2E26">
        <w:t>Port can be set to 3268, 389, or 636.  The default value when the application is first started is 3268.  This allows the query to return values from all trees in the default forest.  While it is unusual for forests to contain more than one tree it does happen.  You will notice that after updates are applied the port will automatically change to 389.  This is because writes must be applied to the writeable naming context which does not support 3268 as a valid option.  Port 389 is the default for generic LDAP queries and 636 can be selected if you require LDAP over SSL.</w:t>
      </w:r>
    </w:p>
    <w:p w14:paraId="0E8ADF45" w14:textId="5E3608BD" w:rsidR="00417855" w:rsidRPr="00BD1C71" w:rsidRDefault="00DD6AF3" w:rsidP="00BC0FF5">
      <w:pPr>
        <w:pStyle w:val="Heading2"/>
      </w:pPr>
      <w:bookmarkStart w:id="114" w:name="_Toc417035426"/>
      <w:r>
        <w:t>Answers to Frequently Asked Questions</w:t>
      </w:r>
      <w:bookmarkEnd w:id="114"/>
    </w:p>
    <w:p w14:paraId="45CBAFE7" w14:textId="77777777" w:rsidR="000D3944" w:rsidRDefault="00417855" w:rsidP="000306E8">
      <w:pPr>
        <w:pStyle w:val="Heading3"/>
      </w:pPr>
      <w:bookmarkStart w:id="115" w:name="_Toc417035427"/>
      <w:r>
        <w:t>Feedback</w:t>
      </w:r>
      <w:bookmarkEnd w:id="115"/>
      <w:r>
        <w:t xml:space="preserve"> </w:t>
      </w:r>
    </w:p>
    <w:p w14:paraId="00A4012F" w14:textId="1CD3054B" w:rsidR="00417855" w:rsidRDefault="00B438EA" w:rsidP="0039136B">
      <w:pPr>
        <w:pStyle w:val="BodyText1"/>
        <w:ind w:left="576"/>
      </w:pPr>
      <w:r>
        <w:t xml:space="preserve">Bug reports </w:t>
      </w:r>
      <w:r w:rsidR="00417855">
        <w:t xml:space="preserve">and desired feature requests can be sent to </w:t>
      </w:r>
      <w:hyperlink r:id="rId20" w:history="1">
        <w:r w:rsidR="00417855" w:rsidRPr="00786D78">
          <w:rPr>
            <w:rStyle w:val="Hyperlink"/>
          </w:rPr>
          <w:t>IdFixSupport@Microsoft.com</w:t>
        </w:r>
      </w:hyperlink>
      <w:r w:rsidR="00417855">
        <w:t xml:space="preserve"> where it will reviewed.  The address can also be found in a dialog box launched from the Feedback menu</w:t>
      </w:r>
      <w:r>
        <w:t xml:space="preserve"> (smiley face)</w:t>
      </w:r>
      <w:r w:rsidR="00417855">
        <w:t xml:space="preserve"> icon.</w:t>
      </w:r>
    </w:p>
    <w:p w14:paraId="18CDC86D" w14:textId="11C74286" w:rsidR="000D3944" w:rsidRDefault="00417855" w:rsidP="000306E8">
      <w:pPr>
        <w:pStyle w:val="Heading3"/>
      </w:pPr>
      <w:bookmarkStart w:id="116" w:name="_Toc417035428"/>
      <w:r w:rsidRPr="00371DE4">
        <w:t>Performance</w:t>
      </w:r>
      <w:bookmarkEnd w:id="116"/>
      <w:r>
        <w:t xml:space="preserve"> </w:t>
      </w:r>
    </w:p>
    <w:p w14:paraId="2ECE1482" w14:textId="43BE2D3F" w:rsidR="00417855" w:rsidRDefault="00B438EA" w:rsidP="0039136B">
      <w:pPr>
        <w:pStyle w:val="BodyText1"/>
        <w:ind w:left="576"/>
      </w:pPr>
      <w:r>
        <w:t xml:space="preserve">IdFix </w:t>
      </w:r>
      <w:r w:rsidR="00417855">
        <w:t xml:space="preserve">performance will vary based on the </w:t>
      </w:r>
      <w:r>
        <w:t xml:space="preserve">hardware </w:t>
      </w:r>
      <w:r w:rsidR="00417855">
        <w:t xml:space="preserve">utilized and the </w:t>
      </w:r>
      <w:r>
        <w:t xml:space="preserve">network </w:t>
      </w:r>
      <w:r w:rsidR="00417855">
        <w:t xml:space="preserve">latency to the </w:t>
      </w:r>
      <w:r w:rsidR="0037500F">
        <w:t>target</w:t>
      </w:r>
      <w:r>
        <w:t xml:space="preserve"> </w:t>
      </w:r>
      <w:r w:rsidR="00417855">
        <w:t xml:space="preserve">server.  Machines should have the minimum RAM specified and will benefit by using faster hard drives since temporary files are written to disk during the Query.  High latency </w:t>
      </w:r>
      <w:r w:rsidR="00417855">
        <w:lastRenderedPageBreak/>
        <w:t xml:space="preserve">connections to a DC are discouraged and the best performance will be experienced by running the application </w:t>
      </w:r>
      <w:r w:rsidR="0037500F">
        <w:t>directly on the target server</w:t>
      </w:r>
      <w:r w:rsidR="00417855">
        <w:t>.</w:t>
      </w:r>
    </w:p>
    <w:p w14:paraId="473344FD" w14:textId="30523299" w:rsidR="000D3944" w:rsidRDefault="00417855" w:rsidP="000306E8">
      <w:pPr>
        <w:pStyle w:val="Heading3"/>
      </w:pPr>
      <w:bookmarkStart w:id="117" w:name="_Toc417035429"/>
      <w:r w:rsidRPr="00371DE4">
        <w:t>Number of errors shown</w:t>
      </w:r>
      <w:bookmarkEnd w:id="117"/>
    </w:p>
    <w:p w14:paraId="32F58E0E" w14:textId="5A701C16" w:rsidR="00417855" w:rsidRDefault="00417855" w:rsidP="0039136B">
      <w:pPr>
        <w:pStyle w:val="BodyText1"/>
        <w:ind w:left="576"/>
      </w:pPr>
      <w:r>
        <w:t xml:space="preserve">Customers with more than 50,000 errors returned faced the possibility of exceeding physical memory in attempting to display all data at one time.  To alleviate </w:t>
      </w:r>
      <w:r w:rsidR="00DD6AF3">
        <w:t xml:space="preserve">this </w:t>
      </w:r>
      <w:r>
        <w:t>issue</w:t>
      </w:r>
      <w:r w:rsidR="00DD6AF3">
        <w:t>,</w:t>
      </w:r>
      <w:r>
        <w:t xml:space="preserve"> errors are broken into blocks of 50,000.  Exceeding the block size </w:t>
      </w:r>
      <w:r w:rsidR="00DD6AF3">
        <w:t xml:space="preserve">enables </w:t>
      </w:r>
      <w:r>
        <w:t>the More Errors options of View Next Block and View Previous Block.</w:t>
      </w:r>
    </w:p>
    <w:p w14:paraId="7E34DD87" w14:textId="7EF28832" w:rsidR="000D3944" w:rsidRDefault="005473AD" w:rsidP="000306E8">
      <w:pPr>
        <w:pStyle w:val="Heading3"/>
      </w:pPr>
      <w:bookmarkStart w:id="118" w:name="_Toc417035430"/>
      <w:r w:rsidRPr="006D1531">
        <w:t>Temporary files</w:t>
      </w:r>
      <w:bookmarkEnd w:id="118"/>
    </w:p>
    <w:p w14:paraId="1157715D" w14:textId="1D73DC6A" w:rsidR="005473AD" w:rsidRDefault="005473AD" w:rsidP="0039136B">
      <w:pPr>
        <w:pStyle w:val="BodyText1"/>
        <w:ind w:left="576"/>
      </w:pPr>
      <w:r>
        <w:t xml:space="preserve">Large volumes of data may be parsed in the search for duplicate values.  For instance a user may have up to </w:t>
      </w:r>
      <w:r w:rsidR="00DD6AF3">
        <w:t>six (</w:t>
      </w:r>
      <w:r>
        <w:t>6</w:t>
      </w:r>
      <w:r w:rsidR="00DD6AF3">
        <w:t>)</w:t>
      </w:r>
      <w:r>
        <w:t xml:space="preserve"> attributes that must be checked and the proxyAddresses field can have many values.  The duplicate check count </w:t>
      </w:r>
      <w:r w:rsidR="00DD6AF3">
        <w:t xml:space="preserve">may </w:t>
      </w:r>
      <w:r>
        <w:t xml:space="preserve">routinely exceed </w:t>
      </w:r>
      <w:r w:rsidR="00DD6AF3">
        <w:t>five (</w:t>
      </w:r>
      <w:r>
        <w:t>5</w:t>
      </w:r>
      <w:r w:rsidR="00DD6AF3">
        <w:t>)</w:t>
      </w:r>
      <w:r>
        <w:t xml:space="preserve"> times the number of objects returned. For this reason</w:t>
      </w:r>
      <w:r w:rsidR="00DD6AF3">
        <w:t>,</w:t>
      </w:r>
      <w:r>
        <w:t xml:space="preserve"> data must be written to disk to avoid the out of memory exception on most workstations.</w:t>
      </w:r>
      <w:r w:rsidR="00AE3CE4">
        <w:t xml:space="preserve">  </w:t>
      </w:r>
      <w:r w:rsidR="00AE3CE4" w:rsidRPr="00AE3CE4">
        <w:rPr>
          <w:i/>
        </w:rPr>
        <w:t>Do not delete the temporary files while running.</w:t>
      </w:r>
      <w:r w:rsidR="00AE3CE4">
        <w:t xml:space="preserve">  This will trigger an exception</w:t>
      </w:r>
      <w:r w:rsidR="00467738">
        <w:t xml:space="preserve"> and may cause unpredictable results</w:t>
      </w:r>
      <w:r w:rsidR="00AE3CE4">
        <w:t>.</w:t>
      </w:r>
    </w:p>
    <w:p w14:paraId="662DEE07" w14:textId="2A24ACB8" w:rsidR="000D3944" w:rsidRDefault="007A5D3E" w:rsidP="000306E8">
      <w:pPr>
        <w:pStyle w:val="Heading3"/>
      </w:pPr>
      <w:bookmarkStart w:id="119" w:name="_Toc417035431"/>
      <w:r>
        <w:t>Directory Exceptions</w:t>
      </w:r>
      <w:bookmarkEnd w:id="119"/>
      <w:r w:rsidR="005473AD">
        <w:t xml:space="preserve"> </w:t>
      </w:r>
    </w:p>
    <w:p w14:paraId="62A4B671" w14:textId="766C160D" w:rsidR="005473AD" w:rsidRDefault="007A5D3E" w:rsidP="0039136B">
      <w:pPr>
        <w:pStyle w:val="BodyText1"/>
        <w:ind w:left="576"/>
      </w:pPr>
      <w:r>
        <w:t xml:space="preserve">There are 60 separate LDAP return codes and </w:t>
      </w:r>
      <w:r w:rsidR="00467738">
        <w:t>four (</w:t>
      </w:r>
      <w:r>
        <w:t>4</w:t>
      </w:r>
      <w:r w:rsidR="00467738">
        <w:t>)</w:t>
      </w:r>
      <w:r>
        <w:t xml:space="preserve"> types of </w:t>
      </w:r>
      <w:r w:rsidR="00813B9B">
        <w:t>d</w:t>
      </w:r>
      <w:r>
        <w:t xml:space="preserve">irectory </w:t>
      </w:r>
      <w:r w:rsidR="00813B9B">
        <w:t>e</w:t>
      </w:r>
      <w:r>
        <w:t xml:space="preserve">xceptions that can occur when contacting a directory server.  These should be gracefully handled with a message box and </w:t>
      </w:r>
      <w:r w:rsidR="00467738">
        <w:t xml:space="preserve">an </w:t>
      </w:r>
      <w:r>
        <w:t xml:space="preserve">error written </w:t>
      </w:r>
      <w:r w:rsidR="00467738">
        <w:t xml:space="preserve">to </w:t>
      </w:r>
      <w:r>
        <w:t>the log.  Client</w:t>
      </w:r>
      <w:r w:rsidR="00467738">
        <w:t>-</w:t>
      </w:r>
      <w:r>
        <w:t>server timeout is one example where the condition may be sporadic</w:t>
      </w:r>
      <w:r w:rsidR="005473AD">
        <w:t xml:space="preserve">.  </w:t>
      </w:r>
      <w:r w:rsidR="00DE3CC9" w:rsidRPr="00DE3CC9">
        <w:rPr>
          <w:i/>
        </w:rPr>
        <w:t>To alleviate this issue</w:t>
      </w:r>
      <w:r w:rsidR="00467738">
        <w:rPr>
          <w:i/>
        </w:rPr>
        <w:t>,</w:t>
      </w:r>
      <w:r w:rsidR="00DE3CC9" w:rsidRPr="00DE3CC9">
        <w:rPr>
          <w:i/>
        </w:rPr>
        <w:t xml:space="preserve"> the default LDAP timeout interval has been increased from 30 seconds to </w:t>
      </w:r>
      <w:r w:rsidR="00467738">
        <w:rPr>
          <w:i/>
        </w:rPr>
        <w:t>two (</w:t>
      </w:r>
      <w:r w:rsidR="00DE3CC9" w:rsidRPr="00DE3CC9">
        <w:rPr>
          <w:i/>
        </w:rPr>
        <w:t>2</w:t>
      </w:r>
      <w:r w:rsidR="00467738">
        <w:rPr>
          <w:i/>
        </w:rPr>
        <w:t>)</w:t>
      </w:r>
      <w:r w:rsidR="00DE3CC9" w:rsidRPr="00DE3CC9">
        <w:rPr>
          <w:i/>
        </w:rPr>
        <w:t xml:space="preserve"> minutes.</w:t>
      </w:r>
      <w:r w:rsidR="00DE3CC9">
        <w:t xml:space="preserve">  </w:t>
      </w:r>
      <w:r w:rsidR="005473AD">
        <w:t>This is a server side limitation</w:t>
      </w:r>
      <w:r w:rsidR="00467738">
        <w:t>,</w:t>
      </w:r>
      <w:r w:rsidR="005473AD">
        <w:t xml:space="preserve"> and the application </w:t>
      </w:r>
      <w:r w:rsidR="00467738">
        <w:t xml:space="preserve">respects </w:t>
      </w:r>
      <w:r w:rsidR="005473AD">
        <w:t>all server side limits.  If this should occur</w:t>
      </w:r>
      <w:r w:rsidR="00467738">
        <w:t>,</w:t>
      </w:r>
      <w:r w:rsidR="005473AD">
        <w:t xml:space="preserve"> then wait for a period of time when the </w:t>
      </w:r>
      <w:r w:rsidR="00813B9B">
        <w:t xml:space="preserve">GC </w:t>
      </w:r>
      <w:r w:rsidR="005473AD">
        <w:t xml:space="preserve">is not so heavily </w:t>
      </w:r>
      <w:r w:rsidR="00467738">
        <w:t xml:space="preserve">utilized </w:t>
      </w:r>
      <w:r w:rsidR="005473AD">
        <w:t>and/or launch the application from a lower latency location.</w:t>
      </w:r>
      <w:r w:rsidR="00467738">
        <w:t xml:space="preserve"> For example, directly on a </w:t>
      </w:r>
      <w:r w:rsidR="00813B9B">
        <w:t>global catalog</w:t>
      </w:r>
      <w:r w:rsidR="00641788">
        <w:t xml:space="preserve"> server</w:t>
      </w:r>
      <w:r w:rsidR="00467738">
        <w:t>.</w:t>
      </w:r>
    </w:p>
    <w:p w14:paraId="57C06693" w14:textId="475895FC" w:rsidR="000D3944" w:rsidRDefault="001E1172" w:rsidP="000306E8">
      <w:pPr>
        <w:pStyle w:val="Heading3"/>
      </w:pPr>
      <w:bookmarkStart w:id="120" w:name="_Toc417035432"/>
      <w:r>
        <w:t>Don’t see updates in other domains</w:t>
      </w:r>
      <w:bookmarkEnd w:id="120"/>
      <w:r>
        <w:t xml:space="preserve"> </w:t>
      </w:r>
    </w:p>
    <w:p w14:paraId="63F7F157" w14:textId="52FBFEA5" w:rsidR="001E1172" w:rsidRDefault="001E1172" w:rsidP="0039136B">
      <w:pPr>
        <w:pStyle w:val="BodyText1"/>
        <w:ind w:left="576"/>
        <w:rPr>
          <w:b/>
        </w:rPr>
      </w:pPr>
      <w:r>
        <w:t>If the response to an update was COMPLETE</w:t>
      </w:r>
      <w:r w:rsidR="00641788">
        <w:t>,</w:t>
      </w:r>
      <w:r>
        <w:t xml:space="preserve"> then the value has been applied to the directory</w:t>
      </w:r>
      <w:r w:rsidR="00641788">
        <w:t xml:space="preserve">. However, </w:t>
      </w:r>
      <w:r>
        <w:t xml:space="preserve">you may need to wait for replication to complete.  Attempting to apply the update multiple times in a row may result in an exception </w:t>
      </w:r>
      <w:r w:rsidR="00641788">
        <w:t xml:space="preserve">stating </w:t>
      </w:r>
      <w:r>
        <w:t>the server is unwilling to process</w:t>
      </w:r>
      <w:r w:rsidR="00641788">
        <w:t xml:space="preserve"> the request</w:t>
      </w:r>
      <w:r>
        <w:t xml:space="preserve">.  Run Query again and you should </w:t>
      </w:r>
      <w:r w:rsidR="00641788">
        <w:t xml:space="preserve">observe </w:t>
      </w:r>
      <w:r>
        <w:t>the error has been resolved.</w:t>
      </w:r>
      <w:r w:rsidRPr="001E1172">
        <w:rPr>
          <w:b/>
        </w:rPr>
        <w:t xml:space="preserve"> </w:t>
      </w:r>
    </w:p>
    <w:p w14:paraId="46F26CDD" w14:textId="4E9ED49B" w:rsidR="000D3944" w:rsidRDefault="00435F50" w:rsidP="000306E8">
      <w:pPr>
        <w:pStyle w:val="Heading3"/>
      </w:pPr>
      <w:bookmarkStart w:id="121" w:name="_Toc417035433"/>
      <w:r>
        <w:t xml:space="preserve">FAIL </w:t>
      </w:r>
      <w:r w:rsidR="00BB4817">
        <w:t>(ACTION)</w:t>
      </w:r>
      <w:bookmarkEnd w:id="121"/>
      <w:r>
        <w:t xml:space="preserve"> </w:t>
      </w:r>
    </w:p>
    <w:p w14:paraId="39F2887F" w14:textId="3FC68E1C" w:rsidR="00435F50" w:rsidRDefault="00435F50" w:rsidP="0039136B">
      <w:pPr>
        <w:pStyle w:val="BodyText1"/>
        <w:ind w:left="576"/>
      </w:pPr>
      <w:r>
        <w:t>Extensive efforts have been made to make the schema and value limits of the Active Directory unobtrusive.  With that caveat</w:t>
      </w:r>
      <w:r w:rsidR="00641788">
        <w:t>,</w:t>
      </w:r>
      <w:r>
        <w:t xml:space="preserve"> it is still possible for the value </w:t>
      </w:r>
      <w:r w:rsidR="00641788">
        <w:t xml:space="preserve">entered in </w:t>
      </w:r>
      <w:r>
        <w:t xml:space="preserve">the </w:t>
      </w:r>
      <w:r w:rsidR="00641788">
        <w:t xml:space="preserve">UPDATE </w:t>
      </w:r>
      <w:r>
        <w:t xml:space="preserve">column to conflict with a directory rule within AD.  If the </w:t>
      </w:r>
      <w:r w:rsidR="00BB4817">
        <w:t>ACTION</w:t>
      </w:r>
      <w:r>
        <w:t xml:space="preserve"> value on a row turns to FAIL then there is an unknown conflict between the </w:t>
      </w:r>
      <w:r w:rsidR="00641788">
        <w:t xml:space="preserve">UPDATE </w:t>
      </w:r>
      <w:r>
        <w:t xml:space="preserve">column and the attribute values stored in the directory.  These conflicts will require that the attribute </w:t>
      </w:r>
      <w:r>
        <w:lastRenderedPageBreak/>
        <w:t>values currently stored be examined more closely and may require ADSIEDIT in order to resolve.</w:t>
      </w:r>
    </w:p>
    <w:p w14:paraId="1EBFC013" w14:textId="6460D5AB" w:rsidR="000D3944" w:rsidRDefault="00973A2C" w:rsidP="000306E8">
      <w:pPr>
        <w:pStyle w:val="Heading3"/>
      </w:pPr>
      <w:bookmarkStart w:id="122" w:name="_Toc417035434"/>
      <w:r>
        <w:t>Double Byte Characters</w:t>
      </w:r>
      <w:bookmarkEnd w:id="122"/>
      <w:r>
        <w:t xml:space="preserve"> </w:t>
      </w:r>
    </w:p>
    <w:p w14:paraId="09ED241A" w14:textId="2D20D407" w:rsidR="00973A2C" w:rsidRDefault="00973A2C" w:rsidP="00973A2C">
      <w:pPr>
        <w:pStyle w:val="BodyText1"/>
        <w:ind w:left="576"/>
      </w:pPr>
      <w:r>
        <w:t xml:space="preserve">IdFix has not been localized and double byte characters have not been tested in the application.  Please send any errors of this type to </w:t>
      </w:r>
      <w:hyperlink r:id="rId21" w:history="1">
        <w:r w:rsidRPr="00081D27">
          <w:rPr>
            <w:rStyle w:val="Hyperlink"/>
          </w:rPr>
          <w:t>IdFixSupport@Microsoft.com</w:t>
        </w:r>
      </w:hyperlink>
      <w:r>
        <w:t xml:space="preserve"> for further investigation.</w:t>
      </w:r>
    </w:p>
    <w:p w14:paraId="20D4FD4B" w14:textId="6947C484" w:rsidR="000D3944" w:rsidRDefault="00973A2C" w:rsidP="000306E8">
      <w:pPr>
        <w:pStyle w:val="Heading3"/>
      </w:pPr>
      <w:bookmarkStart w:id="123" w:name="_Toc417035435"/>
      <w:r>
        <w:t>Sorting</w:t>
      </w:r>
      <w:bookmarkEnd w:id="123"/>
      <w:r>
        <w:t xml:space="preserve"> </w:t>
      </w:r>
    </w:p>
    <w:p w14:paraId="235E5675" w14:textId="1F8751BF" w:rsidR="00973A2C" w:rsidRDefault="00973A2C" w:rsidP="00973A2C">
      <w:pPr>
        <w:pStyle w:val="BodyText1"/>
        <w:ind w:left="576"/>
      </w:pPr>
      <w:r>
        <w:t>The data columns can be sorted by clicking on the column header as is standard in dataGridView UX behavior.  Clicking again will reverse the sort.</w:t>
      </w:r>
    </w:p>
    <w:p w14:paraId="355840D9" w14:textId="77777777" w:rsidR="00DA3454" w:rsidRDefault="00DA3454" w:rsidP="00DA3454">
      <w:pPr>
        <w:pStyle w:val="Heading3"/>
      </w:pPr>
      <w:bookmarkStart w:id="124" w:name="_Toc417035436"/>
      <w:r>
        <w:t>Export Data</w:t>
      </w:r>
      <w:bookmarkEnd w:id="124"/>
      <w:r>
        <w:t xml:space="preserve"> </w:t>
      </w:r>
    </w:p>
    <w:p w14:paraId="15BC984E" w14:textId="77777777" w:rsidR="00DA3454" w:rsidRDefault="00DA3454" w:rsidP="00DA3454">
      <w:pPr>
        <w:pStyle w:val="BodyText1"/>
        <w:ind w:left="576"/>
      </w:pPr>
      <w:r>
        <w:t xml:space="preserve">Exporting of data is facilitated via the Export icon.  </w:t>
      </w:r>
    </w:p>
    <w:p w14:paraId="3E341160" w14:textId="77777777" w:rsidR="001A6779" w:rsidRDefault="001A6779" w:rsidP="001A6779">
      <w:pPr>
        <w:pStyle w:val="Heading3"/>
      </w:pPr>
      <w:bookmarkStart w:id="125" w:name="_Toc417035437"/>
      <w:r>
        <w:t>Import Data</w:t>
      </w:r>
      <w:bookmarkEnd w:id="125"/>
      <w:r>
        <w:t xml:space="preserve"> </w:t>
      </w:r>
    </w:p>
    <w:p w14:paraId="6E8B7686" w14:textId="77777777" w:rsidR="001A6779" w:rsidRDefault="001A6779" w:rsidP="001A6779">
      <w:pPr>
        <w:pStyle w:val="BodyText1"/>
        <w:ind w:left="576"/>
      </w:pPr>
      <w:r>
        <w:t>The ability to Import a CSV file is now supported</w:t>
      </w:r>
      <w:r w:rsidRPr="003123FF">
        <w:t>.</w:t>
      </w:r>
      <w:r>
        <w:t xml:space="preserve">  This feature is a use at your own risk option.  While we’ve created error and format handling functions in order to help populate the datagrid correctly there is no way to insure that incorrect errors are not introduced by manually editing the file.</w:t>
      </w:r>
    </w:p>
    <w:p w14:paraId="774EED09" w14:textId="77777777" w:rsidR="001A6779" w:rsidRDefault="001A6779" w:rsidP="001A6779">
      <w:pPr>
        <w:pStyle w:val="BodyText1"/>
        <w:ind w:left="576"/>
      </w:pPr>
      <w:r>
        <w:t>Consider these best practice recommendations:</w:t>
      </w:r>
    </w:p>
    <w:p w14:paraId="29E863F0" w14:textId="77777777" w:rsidR="001A6779" w:rsidRDefault="001A6779" w:rsidP="001A6779">
      <w:pPr>
        <w:pStyle w:val="BodyText1"/>
        <w:numPr>
          <w:ilvl w:val="0"/>
          <w:numId w:val="49"/>
        </w:numPr>
      </w:pPr>
      <w:r>
        <w:t>Use Excel to view and edit the source file.</w:t>
      </w:r>
    </w:p>
    <w:p w14:paraId="534EB6CB" w14:textId="77777777" w:rsidR="001A6779" w:rsidRDefault="001A6779" w:rsidP="001A6779">
      <w:pPr>
        <w:pStyle w:val="BodyText1"/>
        <w:numPr>
          <w:ilvl w:val="0"/>
          <w:numId w:val="49"/>
        </w:numPr>
      </w:pPr>
      <w:r>
        <w:t>Do not change the number of columns, headings, or any field values other than Update or Action.</w:t>
      </w:r>
    </w:p>
    <w:p w14:paraId="0DC763F7" w14:textId="77777777" w:rsidR="001A6779" w:rsidRDefault="001A6779" w:rsidP="001A6779">
      <w:pPr>
        <w:pStyle w:val="BodyText1"/>
        <w:numPr>
          <w:ilvl w:val="0"/>
          <w:numId w:val="49"/>
        </w:numPr>
      </w:pPr>
      <w:r>
        <w:t>Do not save the file with any format other than CSV.</w:t>
      </w:r>
    </w:p>
    <w:p w14:paraId="3552A285" w14:textId="77777777" w:rsidR="001A6779" w:rsidRDefault="001A6779" w:rsidP="001A6779">
      <w:pPr>
        <w:pStyle w:val="BodyText1"/>
        <w:numPr>
          <w:ilvl w:val="0"/>
          <w:numId w:val="49"/>
        </w:numPr>
      </w:pPr>
      <w:r>
        <w:t>Do not use escape characters in the field values.</w:t>
      </w:r>
    </w:p>
    <w:p w14:paraId="3E318D1A" w14:textId="3521AB04" w:rsidR="001A6779" w:rsidRDefault="00AC521E" w:rsidP="001A6779">
      <w:pPr>
        <w:pStyle w:val="Heading3"/>
      </w:pPr>
      <w:bookmarkStart w:id="126" w:name="_Toc417035438"/>
      <w:r>
        <w:t xml:space="preserve">Multiple Forests - </w:t>
      </w:r>
      <w:r w:rsidR="00183767">
        <w:t>GAL Synchronization</w:t>
      </w:r>
      <w:bookmarkEnd w:id="126"/>
      <w:r w:rsidR="001A6779">
        <w:t xml:space="preserve"> </w:t>
      </w:r>
    </w:p>
    <w:p w14:paraId="0DFEEE8C" w14:textId="42894629" w:rsidR="001A6779" w:rsidRDefault="00100679" w:rsidP="001A6779">
      <w:pPr>
        <w:pStyle w:val="BodyText1"/>
        <w:ind w:left="576"/>
      </w:pPr>
      <w:r>
        <w:t>If the customer has configure GAL synchronization between multiple forests then duplicate errors will be generated</w:t>
      </w:r>
      <w:r w:rsidR="001A6779">
        <w:t>.</w:t>
      </w:r>
      <w:r>
        <w:t xml:space="preserve">  For example, a user in Forest A has a corresponding contact in Forest B using the same mail</w:t>
      </w:r>
      <w:r w:rsidR="00051010">
        <w:t xml:space="preserve"> and/or proxyAddress.  Since the uniqueness check reports on the total query results</w:t>
      </w:r>
      <w:r w:rsidR="002D4A25">
        <w:t xml:space="preserve"> these will be flagged as duplicates.  There is no way for the application to know that </w:t>
      </w:r>
      <w:r w:rsidR="00D17770">
        <w:t>this duplication is intentional versus an object that has unintentional duplication.  It will be up to the user to recognize the scenario and ignore the error.</w:t>
      </w:r>
    </w:p>
    <w:p w14:paraId="5CD8034B" w14:textId="7F7232E1" w:rsidR="001A6779" w:rsidRDefault="00AC521E" w:rsidP="001A6779">
      <w:pPr>
        <w:pStyle w:val="Heading3"/>
      </w:pPr>
      <w:bookmarkStart w:id="127" w:name="_Toc417035439"/>
      <w:r>
        <w:t>Multiple Forests – Resource Forest Topology</w:t>
      </w:r>
      <w:bookmarkEnd w:id="127"/>
    </w:p>
    <w:p w14:paraId="66034264" w14:textId="0DADEA01" w:rsidR="001A6779" w:rsidRDefault="00977B5A" w:rsidP="001A6779">
      <w:pPr>
        <w:pStyle w:val="BodyText1"/>
        <w:ind w:left="576"/>
      </w:pPr>
      <w:r>
        <w:t xml:space="preserve">A resource forest topology uses an authentication account in one forest to </w:t>
      </w:r>
      <w:r w:rsidR="0097209A">
        <w:t xml:space="preserve">access a </w:t>
      </w:r>
      <w:r w:rsidR="0097209A">
        <w:lastRenderedPageBreak/>
        <w:t>mailbox enabled account in another forest</w:t>
      </w:r>
      <w:r w:rsidR="001A6779">
        <w:t>.</w:t>
      </w:r>
      <w:r w:rsidR="0097209A">
        <w:t xml:space="preserve">  If the messaging attributes are present on both objects then </w:t>
      </w:r>
      <w:r w:rsidR="0099225D">
        <w:t xml:space="preserve">the application will return a duplicate error.  </w:t>
      </w:r>
      <w:r w:rsidR="00875464">
        <w:t xml:space="preserve"> </w:t>
      </w:r>
      <w:r w:rsidR="00875464" w:rsidRPr="00875464">
        <w:t xml:space="preserve">For example, a user in Forest A has a corresponding </w:t>
      </w:r>
      <w:r w:rsidR="00875464">
        <w:t>mailbox enabled user</w:t>
      </w:r>
      <w:r w:rsidR="00875464" w:rsidRPr="00875464">
        <w:t xml:space="preserve"> in Forest B using the same mail and/or proxyAddress.  Since the uniqueness check reports on the total query results these will be flagged as duplicates.  It will be up to the user to recognize the scenario and ignore the error.</w:t>
      </w:r>
    </w:p>
    <w:p w14:paraId="5A59C5F7" w14:textId="77777777" w:rsidR="00DA03E8" w:rsidRDefault="00DA03E8" w:rsidP="00DA3454">
      <w:pPr>
        <w:pStyle w:val="BodyText1"/>
        <w:ind w:left="576"/>
      </w:pPr>
    </w:p>
    <w:p w14:paraId="378BC749" w14:textId="3D390231" w:rsidR="002B5079" w:rsidRPr="00BD1C71" w:rsidRDefault="002B5079" w:rsidP="00BC0FF5">
      <w:pPr>
        <w:pStyle w:val="Heading2"/>
      </w:pPr>
      <w:bookmarkStart w:id="128" w:name="_Toc417035440"/>
      <w:r>
        <w:t>Supported Errors</w:t>
      </w:r>
      <w:bookmarkEnd w:id="128"/>
    </w:p>
    <w:p w14:paraId="08690EEB" w14:textId="000B17ED" w:rsidR="00091DA4" w:rsidRPr="00B80797" w:rsidRDefault="00091DA4" w:rsidP="00251685">
      <w:pPr>
        <w:pStyle w:val="Heading3"/>
      </w:pPr>
      <w:bookmarkStart w:id="129" w:name="_Toc417035441"/>
      <w:r>
        <w:t>Multi-Tenant Errors</w:t>
      </w:r>
      <w:bookmarkEnd w:id="129"/>
    </w:p>
    <w:p w14:paraId="416E0737" w14:textId="77777777" w:rsidR="00091DA4" w:rsidRDefault="00091DA4" w:rsidP="00A36C3A">
      <w:pPr>
        <w:pStyle w:val="BodyText1"/>
        <w:numPr>
          <w:ilvl w:val="0"/>
          <w:numId w:val="47"/>
        </w:numPr>
      </w:pPr>
      <w:r>
        <w:t>All objects</w:t>
      </w:r>
    </w:p>
    <w:p w14:paraId="3517AB83" w14:textId="77777777" w:rsidR="00091DA4" w:rsidRDefault="00091DA4" w:rsidP="003F4D9D">
      <w:pPr>
        <w:pStyle w:val="BodyText1"/>
      </w:pPr>
      <w:r>
        <w:t>Well known exclusions</w:t>
      </w:r>
    </w:p>
    <w:p w14:paraId="681B94F5" w14:textId="77777777" w:rsidR="00091DA4" w:rsidRDefault="00091DA4" w:rsidP="00A36C3A">
      <w:pPr>
        <w:pStyle w:val="BodyText1"/>
        <w:numPr>
          <w:ilvl w:val="2"/>
          <w:numId w:val="47"/>
        </w:numPr>
      </w:pPr>
      <w:r>
        <w:t>Admini*</w:t>
      </w:r>
    </w:p>
    <w:p w14:paraId="052E6914" w14:textId="77777777" w:rsidR="00091DA4" w:rsidRDefault="00091DA4" w:rsidP="00A36C3A">
      <w:pPr>
        <w:pStyle w:val="BodyText1"/>
        <w:numPr>
          <w:ilvl w:val="2"/>
          <w:numId w:val="47"/>
        </w:numPr>
      </w:pPr>
      <w:r>
        <w:t>CAS_{*</w:t>
      </w:r>
    </w:p>
    <w:p w14:paraId="6081D139" w14:textId="77777777" w:rsidR="00091DA4" w:rsidRDefault="00091DA4" w:rsidP="00A36C3A">
      <w:pPr>
        <w:pStyle w:val="BodyText1"/>
        <w:numPr>
          <w:ilvl w:val="2"/>
          <w:numId w:val="47"/>
        </w:numPr>
      </w:pPr>
      <w:r>
        <w:t>DiscoverySearchMailbox*</w:t>
      </w:r>
    </w:p>
    <w:p w14:paraId="6F4450F2" w14:textId="77777777" w:rsidR="00091DA4" w:rsidRDefault="00091DA4" w:rsidP="00A36C3A">
      <w:pPr>
        <w:pStyle w:val="BodyText1"/>
        <w:numPr>
          <w:ilvl w:val="2"/>
          <w:numId w:val="47"/>
        </w:numPr>
      </w:pPr>
      <w:r>
        <w:t>FederatedEmail*</w:t>
      </w:r>
    </w:p>
    <w:p w14:paraId="2AE23A91" w14:textId="77777777" w:rsidR="00091DA4" w:rsidRDefault="00091DA4" w:rsidP="00A36C3A">
      <w:pPr>
        <w:pStyle w:val="BodyText1"/>
        <w:numPr>
          <w:ilvl w:val="2"/>
          <w:numId w:val="47"/>
        </w:numPr>
      </w:pPr>
      <w:r>
        <w:t>Guest*</w:t>
      </w:r>
    </w:p>
    <w:p w14:paraId="43EDA0D2" w14:textId="77777777" w:rsidR="00091DA4" w:rsidRDefault="00091DA4" w:rsidP="00A36C3A">
      <w:pPr>
        <w:pStyle w:val="BodyText1"/>
        <w:numPr>
          <w:ilvl w:val="2"/>
          <w:numId w:val="47"/>
        </w:numPr>
      </w:pPr>
      <w:r>
        <w:t>HTTPConnector*</w:t>
      </w:r>
    </w:p>
    <w:p w14:paraId="0E3F7175" w14:textId="77777777" w:rsidR="00091DA4" w:rsidRDefault="00091DA4" w:rsidP="00A36C3A">
      <w:pPr>
        <w:pStyle w:val="BodyText1"/>
        <w:numPr>
          <w:ilvl w:val="2"/>
          <w:numId w:val="47"/>
        </w:numPr>
      </w:pPr>
      <w:r>
        <w:t>krbtgt*</w:t>
      </w:r>
    </w:p>
    <w:p w14:paraId="32F04ED3" w14:textId="77777777" w:rsidR="00091DA4" w:rsidRDefault="00091DA4" w:rsidP="00A36C3A">
      <w:pPr>
        <w:pStyle w:val="BodyText1"/>
        <w:numPr>
          <w:ilvl w:val="2"/>
          <w:numId w:val="47"/>
        </w:numPr>
      </w:pPr>
      <w:r>
        <w:t>iusr_*</w:t>
      </w:r>
    </w:p>
    <w:p w14:paraId="480CCCC5" w14:textId="77777777" w:rsidR="00091DA4" w:rsidRDefault="00091DA4" w:rsidP="00A36C3A">
      <w:pPr>
        <w:pStyle w:val="BodyText1"/>
        <w:numPr>
          <w:ilvl w:val="2"/>
          <w:numId w:val="47"/>
        </w:numPr>
      </w:pPr>
      <w:r>
        <w:t>iwam*</w:t>
      </w:r>
    </w:p>
    <w:p w14:paraId="2E186C6C" w14:textId="77777777" w:rsidR="00091DA4" w:rsidRDefault="00091DA4" w:rsidP="00A36C3A">
      <w:pPr>
        <w:pStyle w:val="BodyText1"/>
        <w:numPr>
          <w:ilvl w:val="2"/>
          <w:numId w:val="47"/>
        </w:numPr>
      </w:pPr>
      <w:r>
        <w:t>msol*</w:t>
      </w:r>
    </w:p>
    <w:p w14:paraId="7A043051" w14:textId="77777777" w:rsidR="00091DA4" w:rsidRDefault="00091DA4" w:rsidP="00A36C3A">
      <w:pPr>
        <w:pStyle w:val="BodyText1"/>
        <w:numPr>
          <w:ilvl w:val="2"/>
          <w:numId w:val="47"/>
        </w:numPr>
      </w:pPr>
      <w:r>
        <w:t>support_*</w:t>
      </w:r>
    </w:p>
    <w:p w14:paraId="0DBE7F67" w14:textId="77777777" w:rsidR="00091DA4" w:rsidRDefault="00091DA4" w:rsidP="00A36C3A">
      <w:pPr>
        <w:pStyle w:val="BodyText1"/>
        <w:numPr>
          <w:ilvl w:val="2"/>
          <w:numId w:val="47"/>
        </w:numPr>
      </w:pPr>
      <w:r>
        <w:t>SystemMailbox*</w:t>
      </w:r>
    </w:p>
    <w:p w14:paraId="602A3C27" w14:textId="77777777" w:rsidR="00091DA4" w:rsidRDefault="00091DA4" w:rsidP="00A36C3A">
      <w:pPr>
        <w:pStyle w:val="BodyText1"/>
        <w:numPr>
          <w:ilvl w:val="2"/>
          <w:numId w:val="47"/>
        </w:numPr>
      </w:pPr>
      <w:r>
        <w:t>WWIOadmini*</w:t>
      </w:r>
    </w:p>
    <w:p w14:paraId="4F5284AD" w14:textId="77777777" w:rsidR="00091DA4" w:rsidRDefault="00091DA4" w:rsidP="00A36C3A">
      <w:pPr>
        <w:pStyle w:val="BodyText1"/>
        <w:numPr>
          <w:ilvl w:val="2"/>
          <w:numId w:val="47"/>
        </w:numPr>
      </w:pPr>
      <w:r>
        <w:t>*$</w:t>
      </w:r>
    </w:p>
    <w:p w14:paraId="63F5A984" w14:textId="77777777" w:rsidR="00D43DB5" w:rsidRDefault="00D43DB5" w:rsidP="00D43DB5">
      <w:pPr>
        <w:pStyle w:val="BodyText1"/>
        <w:numPr>
          <w:ilvl w:val="2"/>
          <w:numId w:val="47"/>
        </w:numPr>
      </w:pPr>
      <w:r w:rsidRPr="00D43DB5">
        <w:t>HealthMailbox</w:t>
      </w:r>
      <w:r>
        <w:t>*</w:t>
      </w:r>
    </w:p>
    <w:p w14:paraId="019F5DAF" w14:textId="431B296F" w:rsidR="00D43DB5" w:rsidRDefault="00D43DB5" w:rsidP="00D43DB5">
      <w:pPr>
        <w:pStyle w:val="BodyText1"/>
        <w:numPr>
          <w:ilvl w:val="2"/>
          <w:numId w:val="47"/>
        </w:numPr>
      </w:pPr>
      <w:r w:rsidRPr="00D43DB5">
        <w:t>Exchange Online-ApplicationAccount</w:t>
      </w:r>
      <w:r>
        <w:t>*</w:t>
      </w:r>
    </w:p>
    <w:p w14:paraId="2BB8B8E4" w14:textId="77777777" w:rsidR="00091DA4" w:rsidRDefault="00091DA4" w:rsidP="003F4D9D">
      <w:pPr>
        <w:pStyle w:val="BodyText1"/>
      </w:pPr>
      <w:r>
        <w:t>distinguishedName contains “\0ACNF:”</w:t>
      </w:r>
    </w:p>
    <w:p w14:paraId="6899C6B6" w14:textId="77777777" w:rsidR="00091DA4" w:rsidRDefault="00091DA4" w:rsidP="0039136B">
      <w:pPr>
        <w:pStyle w:val="BodyText1"/>
      </w:pPr>
      <w:r>
        <w:t>contains IsCriticalSystemObject</w:t>
      </w:r>
    </w:p>
    <w:p w14:paraId="6E6923AF" w14:textId="77777777" w:rsidR="00091DA4" w:rsidRDefault="00091DA4" w:rsidP="00A36C3A">
      <w:pPr>
        <w:pStyle w:val="BodyText1"/>
        <w:numPr>
          <w:ilvl w:val="0"/>
          <w:numId w:val="47"/>
        </w:numPr>
      </w:pPr>
      <w:r>
        <w:t>DEPRECATED - c</w:t>
      </w:r>
    </w:p>
    <w:p w14:paraId="528ADC2C" w14:textId="77777777" w:rsidR="00091DA4" w:rsidRDefault="00091DA4" w:rsidP="003F4D9D">
      <w:pPr>
        <w:pStyle w:val="BodyText1"/>
      </w:pPr>
      <w:r>
        <w:t xml:space="preserve">the ISO3166-1 two letter alpha designation for country will be validated as well as </w:t>
      </w:r>
      <w:r>
        <w:lastRenderedPageBreak/>
        <w:t>the associated country name (co)</w:t>
      </w:r>
    </w:p>
    <w:p w14:paraId="342D5788" w14:textId="77777777" w:rsidR="00091DA4" w:rsidRDefault="00091DA4" w:rsidP="00A36C3A">
      <w:pPr>
        <w:pStyle w:val="BodyText1"/>
        <w:numPr>
          <w:ilvl w:val="0"/>
          <w:numId w:val="47"/>
        </w:numPr>
      </w:pPr>
      <w:r>
        <w:t>DEPRECATED - co</w:t>
      </w:r>
    </w:p>
    <w:p w14:paraId="4A83C430" w14:textId="77777777" w:rsidR="00091DA4" w:rsidRDefault="00091DA4" w:rsidP="003F4D9D">
      <w:pPr>
        <w:pStyle w:val="BodyText1"/>
      </w:pPr>
      <w:r>
        <w:t>the ISO3166-1 country name will be validated as wel as the associated two letter alpha designation for country (c)</w:t>
      </w:r>
    </w:p>
    <w:p w14:paraId="3C0A3FBA" w14:textId="207FBCB0" w:rsidR="00091DA4" w:rsidRDefault="000D3944" w:rsidP="00A36C3A">
      <w:pPr>
        <w:pStyle w:val="BodyText1"/>
        <w:numPr>
          <w:ilvl w:val="0"/>
          <w:numId w:val="47"/>
        </w:numPr>
      </w:pPr>
      <w:r>
        <w:t xml:space="preserve">DEPRECATED - </w:t>
      </w:r>
      <w:r w:rsidR="00091DA4">
        <w:t>displayName</w:t>
      </w:r>
    </w:p>
    <w:p w14:paraId="703B97B0" w14:textId="77777777" w:rsidR="00091DA4" w:rsidRDefault="00091DA4" w:rsidP="003F4D9D">
      <w:pPr>
        <w:pStyle w:val="BodyText1"/>
      </w:pPr>
      <w:r>
        <w:t>not blank</w:t>
      </w:r>
    </w:p>
    <w:p w14:paraId="393721F7" w14:textId="19B2EE60" w:rsidR="00091DA4" w:rsidRDefault="00091DA4" w:rsidP="0039136B">
      <w:pPr>
        <w:pStyle w:val="BodyText1"/>
      </w:pPr>
      <w:r>
        <w:t xml:space="preserve">no </w:t>
      </w:r>
      <w:r w:rsidR="0079702A">
        <w:t xml:space="preserve">questionable chars </w:t>
      </w:r>
      <w:r>
        <w:t>?</w:t>
      </w:r>
      <w:r w:rsidR="0079702A">
        <w:t xml:space="preserve"> </w:t>
      </w:r>
      <w:r>
        <w:t>@</w:t>
      </w:r>
      <w:r w:rsidR="0079702A">
        <w:t xml:space="preserve"> </w:t>
      </w:r>
      <w:r>
        <w:t>+</w:t>
      </w:r>
      <w:r w:rsidR="0079702A">
        <w:t xml:space="preserve"> </w:t>
      </w:r>
      <w:r>
        <w:t>\</w:t>
      </w:r>
    </w:p>
    <w:p w14:paraId="131ED148" w14:textId="77777777" w:rsidR="00091DA4" w:rsidRDefault="00091DA4" w:rsidP="0039136B">
      <w:pPr>
        <w:pStyle w:val="BodyText1"/>
      </w:pPr>
      <w:r>
        <w:t>less than 256</w:t>
      </w:r>
    </w:p>
    <w:p w14:paraId="204F74C0" w14:textId="5F76651B" w:rsidR="00091DA4" w:rsidRDefault="000D3944" w:rsidP="00A36C3A">
      <w:pPr>
        <w:pStyle w:val="BodyText1"/>
        <w:numPr>
          <w:ilvl w:val="0"/>
          <w:numId w:val="47"/>
        </w:numPr>
      </w:pPr>
      <w:r>
        <w:t xml:space="preserve">DEPRECATED - </w:t>
      </w:r>
      <w:r w:rsidR="00091DA4">
        <w:t>givenName</w:t>
      </w:r>
    </w:p>
    <w:p w14:paraId="30F9D3B6" w14:textId="77777777" w:rsidR="0079702A" w:rsidRDefault="0079702A" w:rsidP="0039136B">
      <w:pPr>
        <w:pStyle w:val="BodyText1"/>
      </w:pPr>
      <w:r w:rsidRPr="0079702A">
        <w:t>no questionable chars ? @ + \</w:t>
      </w:r>
    </w:p>
    <w:p w14:paraId="35E8B74F" w14:textId="7B3BC082" w:rsidR="00091DA4" w:rsidRDefault="00091DA4" w:rsidP="0039136B">
      <w:pPr>
        <w:pStyle w:val="BodyText1"/>
      </w:pPr>
      <w:r>
        <w:t>less than 64</w:t>
      </w:r>
    </w:p>
    <w:p w14:paraId="3BCD2C23" w14:textId="59C514F9" w:rsidR="00091DA4" w:rsidRDefault="00091DA4" w:rsidP="00A36C3A">
      <w:pPr>
        <w:pStyle w:val="BodyText1"/>
        <w:numPr>
          <w:ilvl w:val="0"/>
          <w:numId w:val="47"/>
        </w:numPr>
      </w:pPr>
      <w:r>
        <w:t>mail</w:t>
      </w:r>
    </w:p>
    <w:p w14:paraId="7A2A73A4" w14:textId="77777777" w:rsidR="00A10BFC" w:rsidRDefault="005D7BD4" w:rsidP="0039136B">
      <w:pPr>
        <w:pStyle w:val="BodyText1"/>
      </w:pPr>
      <w:r w:rsidRPr="005D7BD4">
        <w:t>rfc2822 &amp; routable namespace (smtp only)</w:t>
      </w:r>
    </w:p>
    <w:p w14:paraId="6339ED59" w14:textId="49A34128" w:rsidR="00091DA4" w:rsidRDefault="00091DA4" w:rsidP="0039136B">
      <w:pPr>
        <w:pStyle w:val="BodyText1"/>
      </w:pPr>
      <w:r>
        <w:t xml:space="preserve">no duplicates </w:t>
      </w:r>
    </w:p>
    <w:p w14:paraId="405366EB" w14:textId="77777777" w:rsidR="00091DA4" w:rsidRDefault="00091DA4" w:rsidP="0039136B">
      <w:pPr>
        <w:pStyle w:val="BodyText1"/>
      </w:pPr>
      <w:r>
        <w:t>less than 256</w:t>
      </w:r>
    </w:p>
    <w:p w14:paraId="5AA01B50" w14:textId="77777777" w:rsidR="00091DA4" w:rsidRDefault="00091DA4" w:rsidP="00A36C3A">
      <w:pPr>
        <w:pStyle w:val="BodyText1"/>
        <w:numPr>
          <w:ilvl w:val="0"/>
          <w:numId w:val="47"/>
        </w:numPr>
      </w:pPr>
      <w:r>
        <w:t>mailNickName</w:t>
      </w:r>
    </w:p>
    <w:p w14:paraId="4B44B303" w14:textId="1D8B55D3" w:rsidR="00091DA4" w:rsidRDefault="00091DA4" w:rsidP="003F4D9D">
      <w:pPr>
        <w:pStyle w:val="BodyText1"/>
      </w:pPr>
      <w:r>
        <w:t xml:space="preserve">invalid chars </w:t>
      </w:r>
      <w:r w:rsidR="0079702A">
        <w:t xml:space="preserve">whitespace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&amp;</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&lt;</w:t>
      </w:r>
      <w:r w:rsidR="0079702A">
        <w:t xml:space="preserve"> </w:t>
      </w:r>
      <w:r w:rsidR="000D3944" w:rsidRPr="000D3944">
        <w:t>&gt;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p>
    <w:p w14:paraId="450DB815" w14:textId="3A5BCA48" w:rsidR="000D3944" w:rsidRDefault="000D3944" w:rsidP="0039136B">
      <w:pPr>
        <w:pStyle w:val="BodyText1"/>
      </w:pPr>
      <w:r>
        <w:t>may not begin or end with a period</w:t>
      </w:r>
    </w:p>
    <w:p w14:paraId="259469F6" w14:textId="77777777" w:rsidR="00091DA4" w:rsidRDefault="00091DA4" w:rsidP="0039136B">
      <w:pPr>
        <w:pStyle w:val="BodyText1"/>
      </w:pPr>
      <w:r>
        <w:t>no duplicates</w:t>
      </w:r>
    </w:p>
    <w:p w14:paraId="49B1BD1C" w14:textId="77777777" w:rsidR="00091DA4" w:rsidRDefault="00091DA4" w:rsidP="0039136B">
      <w:pPr>
        <w:pStyle w:val="BodyText1"/>
      </w:pPr>
      <w:r>
        <w:t>less than 64</w:t>
      </w:r>
    </w:p>
    <w:p w14:paraId="42B0C499" w14:textId="77777777" w:rsidR="00091DA4" w:rsidRDefault="00091DA4" w:rsidP="00A36C3A">
      <w:pPr>
        <w:pStyle w:val="BodyText1"/>
        <w:numPr>
          <w:ilvl w:val="0"/>
          <w:numId w:val="47"/>
        </w:numPr>
      </w:pPr>
      <w:r>
        <w:t>proxyAddresses</w:t>
      </w:r>
    </w:p>
    <w:p w14:paraId="1F8F73C2" w14:textId="75E706BC" w:rsidR="0079702A" w:rsidRDefault="005639FA" w:rsidP="0039136B">
      <w:pPr>
        <w:pStyle w:val="BodyText1"/>
      </w:pPr>
      <w:r>
        <w:t xml:space="preserve">DEPRECATED - </w:t>
      </w:r>
      <w:r w:rsidR="0079702A">
        <w:t>invalid chars whitespace</w:t>
      </w:r>
    </w:p>
    <w:p w14:paraId="348546D6" w14:textId="21C1A25E" w:rsidR="002E06BC" w:rsidRDefault="002E06BC" w:rsidP="0039136B">
      <w:pPr>
        <w:pStyle w:val="BodyText1"/>
      </w:pPr>
      <w:r>
        <w:t xml:space="preserve">rfc2822 </w:t>
      </w:r>
      <w:r w:rsidR="0081334B" w:rsidRPr="0081334B">
        <w:t xml:space="preserve">&amp; routable namespace </w:t>
      </w:r>
      <w:r>
        <w:t>(smtp only)</w:t>
      </w:r>
    </w:p>
    <w:p w14:paraId="0418F1AE" w14:textId="77777777" w:rsidR="0079702A" w:rsidRDefault="0079702A" w:rsidP="0079702A">
      <w:pPr>
        <w:pStyle w:val="BodyText1"/>
      </w:pPr>
      <w:r>
        <w:t>no duplicates</w:t>
      </w:r>
    </w:p>
    <w:p w14:paraId="0BA8B727" w14:textId="77777777" w:rsidR="0079702A" w:rsidRDefault="0079702A" w:rsidP="0079702A">
      <w:pPr>
        <w:pStyle w:val="BodyText1"/>
      </w:pPr>
      <w:r>
        <w:t>single value maximum number of characters: 256</w:t>
      </w:r>
    </w:p>
    <w:p w14:paraId="7E021951" w14:textId="54024856" w:rsidR="00091DA4" w:rsidRDefault="00091DA4" w:rsidP="00A36C3A">
      <w:pPr>
        <w:pStyle w:val="BodyText1"/>
        <w:numPr>
          <w:ilvl w:val="0"/>
          <w:numId w:val="47"/>
        </w:numPr>
      </w:pPr>
      <w:r>
        <w:t>sAMAccountName</w:t>
      </w:r>
      <w:r w:rsidR="003B46BA">
        <w:t xml:space="preserve"> (only if no userPrincipalName value)</w:t>
      </w:r>
    </w:p>
    <w:p w14:paraId="319245D1" w14:textId="1D37A26B" w:rsidR="00091DA4" w:rsidRDefault="00091DA4" w:rsidP="003F4D9D">
      <w:pPr>
        <w:pStyle w:val="BodyText1"/>
      </w:pPr>
      <w:r>
        <w:t xml:space="preserve">invalid chars </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&lt;</w:t>
      </w:r>
      <w:r w:rsidR="0079702A">
        <w:t xml:space="preserve"> </w:t>
      </w:r>
      <w:r w:rsidR="000D3944" w:rsidRPr="000D3944">
        <w:t>&gt;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r w:rsidR="0079702A">
        <w:t xml:space="preserve"> </w:t>
      </w:r>
      <w:r w:rsidR="000D3944" w:rsidRPr="000D3944">
        <w:t>*</w:t>
      </w:r>
    </w:p>
    <w:p w14:paraId="538D3379" w14:textId="77777777" w:rsidR="00091DA4" w:rsidRDefault="00091DA4" w:rsidP="0039136B">
      <w:pPr>
        <w:pStyle w:val="BodyText1"/>
      </w:pPr>
      <w:r>
        <w:t>no duplicates</w:t>
      </w:r>
    </w:p>
    <w:p w14:paraId="6AFC8CE9" w14:textId="77777777" w:rsidR="00091DA4" w:rsidRDefault="00091DA4" w:rsidP="0039136B">
      <w:pPr>
        <w:pStyle w:val="BodyText1"/>
      </w:pPr>
      <w:r>
        <w:t>less than 20</w:t>
      </w:r>
    </w:p>
    <w:p w14:paraId="75B6AC52" w14:textId="5C11AD59" w:rsidR="00091DA4" w:rsidRDefault="000D3944" w:rsidP="00A36C3A">
      <w:pPr>
        <w:pStyle w:val="BodyText1"/>
        <w:numPr>
          <w:ilvl w:val="0"/>
          <w:numId w:val="47"/>
        </w:numPr>
      </w:pPr>
      <w:r>
        <w:t xml:space="preserve">DEPRECATED - </w:t>
      </w:r>
      <w:r w:rsidR="00091DA4">
        <w:t>sn</w:t>
      </w:r>
    </w:p>
    <w:p w14:paraId="0C26AB50" w14:textId="77777777" w:rsidR="0079702A" w:rsidRDefault="0079702A" w:rsidP="0039136B">
      <w:pPr>
        <w:pStyle w:val="BodyText1"/>
      </w:pPr>
      <w:r w:rsidRPr="0079702A">
        <w:t>no questionable chars ? @ + \</w:t>
      </w:r>
    </w:p>
    <w:p w14:paraId="4EB054E7" w14:textId="4286DE00" w:rsidR="00091DA4" w:rsidRDefault="00091DA4" w:rsidP="0039136B">
      <w:pPr>
        <w:pStyle w:val="BodyText1"/>
      </w:pPr>
      <w:r>
        <w:lastRenderedPageBreak/>
        <w:t>less than 64</w:t>
      </w:r>
    </w:p>
    <w:p w14:paraId="5DB607E5" w14:textId="77777777" w:rsidR="00091DA4" w:rsidRDefault="00091DA4" w:rsidP="00A36C3A">
      <w:pPr>
        <w:pStyle w:val="BodyText1"/>
        <w:numPr>
          <w:ilvl w:val="0"/>
          <w:numId w:val="47"/>
        </w:numPr>
      </w:pPr>
      <w:r>
        <w:t>targetAddress</w:t>
      </w:r>
    </w:p>
    <w:p w14:paraId="2B59BE33" w14:textId="71AD669A" w:rsidR="00091DA4" w:rsidRDefault="005639FA" w:rsidP="003F4D9D">
      <w:pPr>
        <w:pStyle w:val="BodyText1"/>
      </w:pPr>
      <w:r>
        <w:t xml:space="preserve">DEPRECATED - </w:t>
      </w:r>
      <w:r w:rsidR="0079702A" w:rsidRPr="0079702A">
        <w:t xml:space="preserve">invalid chars </w:t>
      </w:r>
      <w:r w:rsidR="0081334B">
        <w:t>whitespace</w:t>
      </w:r>
    </w:p>
    <w:p w14:paraId="2CE2747C" w14:textId="03535649" w:rsidR="00091DA4" w:rsidRDefault="00091DA4" w:rsidP="0039136B">
      <w:pPr>
        <w:pStyle w:val="BodyText1"/>
      </w:pPr>
      <w:r>
        <w:t>rfc2822</w:t>
      </w:r>
      <w:r w:rsidR="005833DC">
        <w:t xml:space="preserve"> </w:t>
      </w:r>
      <w:r w:rsidR="0081334B">
        <w:t xml:space="preserve">&amp; routable namespace </w:t>
      </w:r>
      <w:r w:rsidR="005833DC">
        <w:t>(smtp only)</w:t>
      </w:r>
    </w:p>
    <w:p w14:paraId="069B773E" w14:textId="50F7F86D" w:rsidR="00091DA4" w:rsidRDefault="003B46BA" w:rsidP="0039136B">
      <w:pPr>
        <w:pStyle w:val="BodyText1"/>
      </w:pPr>
      <w:r>
        <w:t xml:space="preserve">DEPRECATED - </w:t>
      </w:r>
      <w:r w:rsidR="00091DA4">
        <w:t xml:space="preserve">no duplicates </w:t>
      </w:r>
    </w:p>
    <w:p w14:paraId="153A2FDC" w14:textId="77777777" w:rsidR="00091DA4" w:rsidRDefault="00091DA4" w:rsidP="0039136B">
      <w:pPr>
        <w:pStyle w:val="BodyText1"/>
      </w:pPr>
      <w:r>
        <w:t>less than 256</w:t>
      </w:r>
    </w:p>
    <w:p w14:paraId="744AD672" w14:textId="77777777" w:rsidR="00091DA4" w:rsidRDefault="00091DA4" w:rsidP="00A36C3A">
      <w:pPr>
        <w:pStyle w:val="BodyText1"/>
        <w:numPr>
          <w:ilvl w:val="0"/>
          <w:numId w:val="47"/>
        </w:numPr>
      </w:pPr>
      <w:r>
        <w:t>userPrincipalName</w:t>
      </w:r>
    </w:p>
    <w:p w14:paraId="1F022847" w14:textId="2E556ED6" w:rsidR="0079702A" w:rsidRPr="0084464A" w:rsidRDefault="0079702A" w:rsidP="0079702A">
      <w:pPr>
        <w:pStyle w:val="BodyText1"/>
      </w:pPr>
      <w:r>
        <w:t xml:space="preserve">invalid chars whitespace </w:t>
      </w:r>
      <w:r w:rsidRPr="0081334B">
        <w:t>\</w:t>
      </w:r>
      <w:r>
        <w:t xml:space="preserve"> </w:t>
      </w:r>
      <w:r w:rsidRPr="0081334B">
        <w:t>%</w:t>
      </w:r>
      <w:r>
        <w:t xml:space="preserve"> </w:t>
      </w:r>
      <w:r w:rsidRPr="0081334B">
        <w:t>&amp;</w:t>
      </w:r>
      <w:r>
        <w:t xml:space="preserve"> </w:t>
      </w:r>
      <w:r w:rsidRPr="0081334B">
        <w:t>*</w:t>
      </w:r>
      <w:r>
        <w:t xml:space="preserve"> </w:t>
      </w:r>
      <w:r w:rsidRPr="0081334B">
        <w:t>+</w:t>
      </w:r>
      <w:r>
        <w:t xml:space="preserve"> </w:t>
      </w:r>
      <w:r w:rsidRPr="0081334B">
        <w:t>/</w:t>
      </w:r>
      <w:r>
        <w:t xml:space="preserve"> </w:t>
      </w:r>
      <w:r w:rsidRPr="0081334B">
        <w:t>=</w:t>
      </w:r>
      <w:r>
        <w:t xml:space="preserve"> </w:t>
      </w:r>
      <w:r w:rsidRPr="0081334B">
        <w:t>?</w:t>
      </w:r>
      <w:r>
        <w:t xml:space="preserve"> </w:t>
      </w:r>
      <w:r w:rsidRPr="0081334B">
        <w:t>`</w:t>
      </w:r>
      <w:r>
        <w:t xml:space="preserve"> </w:t>
      </w:r>
      <w:r w:rsidRPr="0081334B">
        <w:t>{</w:t>
      </w:r>
      <w:r>
        <w:t xml:space="preserve"> </w:t>
      </w:r>
      <w:r w:rsidRPr="0081334B">
        <w:t>}</w:t>
      </w:r>
      <w:r>
        <w:t xml:space="preserve"> </w:t>
      </w:r>
      <w:r w:rsidRPr="0081334B">
        <w:t>|</w:t>
      </w:r>
      <w:r>
        <w:t xml:space="preserve"> </w:t>
      </w:r>
      <w:r w:rsidRPr="0081334B">
        <w:t>&lt;</w:t>
      </w:r>
      <w:r>
        <w:t xml:space="preserve"> </w:t>
      </w:r>
      <w:r w:rsidRPr="0081334B">
        <w:t>&gt;</w:t>
      </w:r>
      <w:r>
        <w:t xml:space="preserve"> </w:t>
      </w:r>
      <w:r w:rsidRPr="0081334B">
        <w:t>(</w:t>
      </w:r>
      <w:r>
        <w:t xml:space="preserve"> </w:t>
      </w:r>
      <w:r w:rsidRPr="0081334B">
        <w:t>)</w:t>
      </w:r>
      <w:r>
        <w:t xml:space="preserve"> </w:t>
      </w:r>
      <w:r w:rsidRPr="0081334B">
        <w:t>;</w:t>
      </w:r>
      <w:r>
        <w:t xml:space="preserve"> </w:t>
      </w:r>
      <w:r w:rsidRPr="0081334B">
        <w:t>:</w:t>
      </w:r>
      <w:r>
        <w:t xml:space="preserve"> </w:t>
      </w:r>
      <w:r w:rsidRPr="0081334B">
        <w:t>,</w:t>
      </w:r>
      <w:r>
        <w:t xml:space="preserve"> </w:t>
      </w:r>
      <w:r w:rsidRPr="0081334B">
        <w:t>[</w:t>
      </w:r>
      <w:r>
        <w:t xml:space="preserve"> </w:t>
      </w:r>
      <w:r w:rsidRPr="0081334B">
        <w:t>]</w:t>
      </w:r>
      <w:r>
        <w:t xml:space="preserve"> </w:t>
      </w:r>
      <w:r w:rsidRPr="0081334B">
        <w:t>"</w:t>
      </w:r>
    </w:p>
    <w:p w14:paraId="7611D736" w14:textId="70981700" w:rsidR="00091DA4" w:rsidRDefault="00091DA4" w:rsidP="003F4D9D">
      <w:pPr>
        <w:pStyle w:val="BodyText1"/>
      </w:pPr>
      <w:r>
        <w:t>rfc</w:t>
      </w:r>
      <w:r w:rsidR="0081334B">
        <w:t>2</w:t>
      </w:r>
      <w:r>
        <w:t xml:space="preserve">822 </w:t>
      </w:r>
      <w:r w:rsidR="0081334B" w:rsidRPr="0081334B">
        <w:t xml:space="preserve">&amp; routable namespace </w:t>
      </w:r>
      <w:r>
        <w:t>format</w:t>
      </w:r>
    </w:p>
    <w:p w14:paraId="257A1FF1" w14:textId="77777777" w:rsidR="00091DA4" w:rsidRDefault="00091DA4" w:rsidP="0039136B">
      <w:pPr>
        <w:pStyle w:val="BodyText1"/>
      </w:pPr>
      <w:r>
        <w:t xml:space="preserve">no duplicates </w:t>
      </w:r>
    </w:p>
    <w:p w14:paraId="592814A0" w14:textId="77777777" w:rsidR="00091DA4" w:rsidRDefault="00091DA4" w:rsidP="0039136B">
      <w:pPr>
        <w:pStyle w:val="BodyText1"/>
      </w:pPr>
      <w:r>
        <w:t>less than 64 before @</w:t>
      </w:r>
    </w:p>
    <w:p w14:paraId="71AC212D" w14:textId="77777777" w:rsidR="00091DA4" w:rsidRDefault="00091DA4" w:rsidP="0039136B">
      <w:pPr>
        <w:pStyle w:val="BodyText1"/>
      </w:pPr>
      <w:r>
        <w:t>less than 256 after @</w:t>
      </w:r>
    </w:p>
    <w:p w14:paraId="53C2996F" w14:textId="2E33D596" w:rsidR="00091DA4" w:rsidRPr="00B80797" w:rsidRDefault="004C0745" w:rsidP="00251685">
      <w:pPr>
        <w:pStyle w:val="Heading3"/>
      </w:pPr>
      <w:bookmarkStart w:id="130" w:name="_Toc417035442"/>
      <w:r>
        <w:t>Dedicated</w:t>
      </w:r>
      <w:r w:rsidR="00091DA4">
        <w:t xml:space="preserve"> Errors</w:t>
      </w:r>
      <w:bookmarkEnd w:id="130"/>
    </w:p>
    <w:p w14:paraId="6B85144F" w14:textId="77777777" w:rsidR="00091DA4" w:rsidRDefault="00091DA4" w:rsidP="00A36C3A">
      <w:pPr>
        <w:pStyle w:val="BodyText1"/>
        <w:numPr>
          <w:ilvl w:val="0"/>
          <w:numId w:val="47"/>
        </w:numPr>
      </w:pPr>
      <w:r>
        <w:t>All objects</w:t>
      </w:r>
    </w:p>
    <w:p w14:paraId="6B69047F" w14:textId="77777777" w:rsidR="00091DA4" w:rsidRDefault="00091DA4" w:rsidP="003F4D9D">
      <w:pPr>
        <w:pStyle w:val="BodyText1"/>
      </w:pPr>
      <w:r>
        <w:t>Well known exclusions</w:t>
      </w:r>
    </w:p>
    <w:p w14:paraId="36DE6842" w14:textId="77777777" w:rsidR="00091DA4" w:rsidRDefault="00091DA4" w:rsidP="00A36C3A">
      <w:pPr>
        <w:pStyle w:val="BodyText1"/>
        <w:numPr>
          <w:ilvl w:val="2"/>
          <w:numId w:val="47"/>
        </w:numPr>
      </w:pPr>
      <w:r>
        <w:t>Admini*</w:t>
      </w:r>
    </w:p>
    <w:p w14:paraId="0D528A04" w14:textId="77777777" w:rsidR="00091DA4" w:rsidRDefault="00091DA4" w:rsidP="00A36C3A">
      <w:pPr>
        <w:pStyle w:val="BodyText1"/>
        <w:numPr>
          <w:ilvl w:val="2"/>
          <w:numId w:val="47"/>
        </w:numPr>
      </w:pPr>
      <w:r>
        <w:t>CAS_{*</w:t>
      </w:r>
    </w:p>
    <w:p w14:paraId="32856D5B" w14:textId="77777777" w:rsidR="00091DA4" w:rsidRDefault="00091DA4" w:rsidP="00A36C3A">
      <w:pPr>
        <w:pStyle w:val="BodyText1"/>
        <w:numPr>
          <w:ilvl w:val="2"/>
          <w:numId w:val="47"/>
        </w:numPr>
      </w:pPr>
      <w:r>
        <w:t>DiscoverySearchMailbox*</w:t>
      </w:r>
    </w:p>
    <w:p w14:paraId="43C114D9" w14:textId="77777777" w:rsidR="00091DA4" w:rsidRDefault="00091DA4" w:rsidP="00A36C3A">
      <w:pPr>
        <w:pStyle w:val="BodyText1"/>
        <w:numPr>
          <w:ilvl w:val="2"/>
          <w:numId w:val="47"/>
        </w:numPr>
      </w:pPr>
      <w:r>
        <w:t>FederatedEmail*</w:t>
      </w:r>
    </w:p>
    <w:p w14:paraId="6149AC09" w14:textId="77777777" w:rsidR="00091DA4" w:rsidRDefault="00091DA4" w:rsidP="00A36C3A">
      <w:pPr>
        <w:pStyle w:val="BodyText1"/>
        <w:numPr>
          <w:ilvl w:val="2"/>
          <w:numId w:val="47"/>
        </w:numPr>
      </w:pPr>
      <w:r>
        <w:t>Guest*</w:t>
      </w:r>
    </w:p>
    <w:p w14:paraId="6259C1FD" w14:textId="77777777" w:rsidR="00091DA4" w:rsidRDefault="00091DA4" w:rsidP="00A36C3A">
      <w:pPr>
        <w:pStyle w:val="BodyText1"/>
        <w:numPr>
          <w:ilvl w:val="2"/>
          <w:numId w:val="47"/>
        </w:numPr>
      </w:pPr>
      <w:r>
        <w:t>HTTPConnector*</w:t>
      </w:r>
    </w:p>
    <w:p w14:paraId="2873F641" w14:textId="77777777" w:rsidR="00091DA4" w:rsidRDefault="00091DA4" w:rsidP="00A36C3A">
      <w:pPr>
        <w:pStyle w:val="BodyText1"/>
        <w:numPr>
          <w:ilvl w:val="2"/>
          <w:numId w:val="47"/>
        </w:numPr>
      </w:pPr>
      <w:r>
        <w:t>krbtgt*</w:t>
      </w:r>
    </w:p>
    <w:p w14:paraId="03BAF24F" w14:textId="77777777" w:rsidR="00091DA4" w:rsidRDefault="00091DA4" w:rsidP="00A36C3A">
      <w:pPr>
        <w:pStyle w:val="BodyText1"/>
        <w:numPr>
          <w:ilvl w:val="2"/>
          <w:numId w:val="47"/>
        </w:numPr>
      </w:pPr>
      <w:r>
        <w:t>iusr_*</w:t>
      </w:r>
    </w:p>
    <w:p w14:paraId="35EE7A3F" w14:textId="77777777" w:rsidR="00091DA4" w:rsidRDefault="00091DA4" w:rsidP="00A36C3A">
      <w:pPr>
        <w:pStyle w:val="BodyText1"/>
        <w:numPr>
          <w:ilvl w:val="2"/>
          <w:numId w:val="47"/>
        </w:numPr>
      </w:pPr>
      <w:r>
        <w:t>iwam*</w:t>
      </w:r>
    </w:p>
    <w:p w14:paraId="18D4898C" w14:textId="77777777" w:rsidR="00091DA4" w:rsidRDefault="00091DA4" w:rsidP="00A36C3A">
      <w:pPr>
        <w:pStyle w:val="BodyText1"/>
        <w:numPr>
          <w:ilvl w:val="2"/>
          <w:numId w:val="47"/>
        </w:numPr>
      </w:pPr>
      <w:r>
        <w:t>msol*</w:t>
      </w:r>
    </w:p>
    <w:p w14:paraId="2CAD7E5A" w14:textId="77777777" w:rsidR="00091DA4" w:rsidRDefault="00091DA4" w:rsidP="00A36C3A">
      <w:pPr>
        <w:pStyle w:val="BodyText1"/>
        <w:numPr>
          <w:ilvl w:val="2"/>
          <w:numId w:val="47"/>
        </w:numPr>
      </w:pPr>
      <w:r>
        <w:t>support_*</w:t>
      </w:r>
    </w:p>
    <w:p w14:paraId="16D508E8" w14:textId="77777777" w:rsidR="00091DA4" w:rsidRDefault="00091DA4" w:rsidP="00A36C3A">
      <w:pPr>
        <w:pStyle w:val="BodyText1"/>
        <w:numPr>
          <w:ilvl w:val="2"/>
          <w:numId w:val="47"/>
        </w:numPr>
      </w:pPr>
      <w:r>
        <w:t>SystemMailbox*</w:t>
      </w:r>
    </w:p>
    <w:p w14:paraId="05C36754" w14:textId="77777777" w:rsidR="00091DA4" w:rsidRDefault="00091DA4" w:rsidP="00A36C3A">
      <w:pPr>
        <w:pStyle w:val="BodyText1"/>
        <w:numPr>
          <w:ilvl w:val="2"/>
          <w:numId w:val="47"/>
        </w:numPr>
      </w:pPr>
      <w:r>
        <w:t>WWIOadmini*</w:t>
      </w:r>
    </w:p>
    <w:p w14:paraId="345FBA16" w14:textId="77777777" w:rsidR="00091DA4" w:rsidRDefault="00091DA4" w:rsidP="00A36C3A">
      <w:pPr>
        <w:pStyle w:val="BodyText1"/>
        <w:numPr>
          <w:ilvl w:val="2"/>
          <w:numId w:val="47"/>
        </w:numPr>
      </w:pPr>
      <w:r>
        <w:t>*$</w:t>
      </w:r>
    </w:p>
    <w:p w14:paraId="5772BD26" w14:textId="77777777" w:rsidR="00091DA4" w:rsidRDefault="00091DA4" w:rsidP="003F4D9D">
      <w:pPr>
        <w:pStyle w:val="BodyText1"/>
      </w:pPr>
      <w:r>
        <w:t>distinguishedName contains “\0ACNF:”</w:t>
      </w:r>
    </w:p>
    <w:p w14:paraId="67CF4EDE" w14:textId="77777777" w:rsidR="00091DA4" w:rsidRDefault="00091DA4" w:rsidP="0039136B">
      <w:pPr>
        <w:pStyle w:val="BodyText1"/>
      </w:pPr>
      <w:r>
        <w:lastRenderedPageBreak/>
        <w:t>contains IsCriticalSystemObject</w:t>
      </w:r>
    </w:p>
    <w:p w14:paraId="1711825A" w14:textId="77777777" w:rsidR="00091DA4" w:rsidRDefault="00091DA4" w:rsidP="00A36C3A">
      <w:pPr>
        <w:pStyle w:val="BodyText1"/>
        <w:numPr>
          <w:ilvl w:val="0"/>
          <w:numId w:val="47"/>
        </w:numPr>
      </w:pPr>
      <w:r>
        <w:t>displayName</w:t>
      </w:r>
    </w:p>
    <w:p w14:paraId="15C27929" w14:textId="0AEBE34D" w:rsidR="00091DA4" w:rsidRDefault="00091DA4" w:rsidP="003F4D9D">
      <w:pPr>
        <w:pStyle w:val="BodyText1"/>
      </w:pPr>
      <w:r>
        <w:t>not blank</w:t>
      </w:r>
      <w:r w:rsidR="003B46BA">
        <w:t xml:space="preserve"> (group)</w:t>
      </w:r>
    </w:p>
    <w:p w14:paraId="60AED1CA" w14:textId="77777777" w:rsidR="00091DA4" w:rsidRDefault="00091DA4" w:rsidP="0039136B">
      <w:pPr>
        <w:pStyle w:val="BodyText1"/>
      </w:pPr>
      <w:r>
        <w:t>no leading or trailing white space</w:t>
      </w:r>
    </w:p>
    <w:p w14:paraId="2DB31F8E" w14:textId="77777777" w:rsidR="00091DA4" w:rsidRDefault="00091DA4" w:rsidP="0039136B">
      <w:pPr>
        <w:pStyle w:val="BodyText1"/>
      </w:pPr>
      <w:r>
        <w:t>less than 256</w:t>
      </w:r>
    </w:p>
    <w:p w14:paraId="4BCE5703" w14:textId="77777777" w:rsidR="00091DA4" w:rsidRDefault="00091DA4" w:rsidP="00A36C3A">
      <w:pPr>
        <w:pStyle w:val="BodyText1"/>
        <w:numPr>
          <w:ilvl w:val="0"/>
          <w:numId w:val="47"/>
        </w:numPr>
      </w:pPr>
      <w:r>
        <w:t>mail</w:t>
      </w:r>
    </w:p>
    <w:p w14:paraId="3A5F12B7" w14:textId="22394A80" w:rsidR="0079702A" w:rsidRDefault="0079702A" w:rsidP="0079702A">
      <w:pPr>
        <w:pStyle w:val="BodyText1"/>
      </w:pPr>
      <w:r>
        <w:t>no white space</w:t>
      </w:r>
    </w:p>
    <w:p w14:paraId="45ECF26B" w14:textId="64A46D6B" w:rsidR="00091DA4" w:rsidRDefault="00091DA4" w:rsidP="003F4D9D">
      <w:pPr>
        <w:pStyle w:val="BodyText1"/>
      </w:pPr>
      <w:r>
        <w:t>rfc2822</w:t>
      </w:r>
      <w:r w:rsidR="00B27C11">
        <w:t xml:space="preserve"> </w:t>
      </w:r>
      <w:r w:rsidR="0081334B" w:rsidRPr="0081334B">
        <w:t>&amp; routable namespace</w:t>
      </w:r>
    </w:p>
    <w:p w14:paraId="23254570" w14:textId="77777777" w:rsidR="00091DA4" w:rsidRDefault="00091DA4" w:rsidP="0039136B">
      <w:pPr>
        <w:pStyle w:val="BodyText1"/>
      </w:pPr>
      <w:r>
        <w:t xml:space="preserve">no duplicates </w:t>
      </w:r>
    </w:p>
    <w:p w14:paraId="67E58FA2" w14:textId="77777777" w:rsidR="00091DA4" w:rsidRDefault="00091DA4" w:rsidP="0039136B">
      <w:pPr>
        <w:pStyle w:val="BodyText1"/>
      </w:pPr>
      <w:r>
        <w:t>less than 256</w:t>
      </w:r>
    </w:p>
    <w:p w14:paraId="6CC431A9" w14:textId="77777777" w:rsidR="00091DA4" w:rsidRDefault="00091DA4" w:rsidP="00A36C3A">
      <w:pPr>
        <w:pStyle w:val="BodyText1"/>
        <w:numPr>
          <w:ilvl w:val="0"/>
          <w:numId w:val="47"/>
        </w:numPr>
      </w:pPr>
      <w:r>
        <w:t>mailNickName</w:t>
      </w:r>
    </w:p>
    <w:p w14:paraId="3DB20B3E" w14:textId="77777777" w:rsidR="00091DA4" w:rsidRDefault="00091DA4" w:rsidP="003F4D9D">
      <w:pPr>
        <w:pStyle w:val="BodyText1"/>
      </w:pPr>
      <w:r>
        <w:t>not blank (</w:t>
      </w:r>
      <w:r w:rsidR="004C0745">
        <w:t xml:space="preserve">contact and </w:t>
      </w:r>
      <w:r>
        <w:t>user)</w:t>
      </w:r>
    </w:p>
    <w:p w14:paraId="69D52E72" w14:textId="2D4C26F0" w:rsidR="0081334B" w:rsidRDefault="0081334B" w:rsidP="0039136B">
      <w:pPr>
        <w:pStyle w:val="BodyText1"/>
      </w:pPr>
      <w:r w:rsidRPr="0081334B">
        <w:t xml:space="preserve">invalid chars </w:t>
      </w:r>
      <w:r w:rsidR="0079702A">
        <w:t xml:space="preserve">whitespace </w:t>
      </w:r>
      <w:r w:rsidRPr="0081334B">
        <w:t>\</w:t>
      </w:r>
      <w:r w:rsidR="0079702A">
        <w:t xml:space="preserve"> </w:t>
      </w:r>
      <w:r w:rsidRPr="0081334B">
        <w:t>!</w:t>
      </w:r>
      <w:r w:rsidR="0079702A">
        <w:t xml:space="preserve"> </w:t>
      </w:r>
      <w:r w:rsidRPr="0081334B">
        <w:t>#</w:t>
      </w:r>
      <w:r w:rsidR="0079702A">
        <w:t xml:space="preserve"> </w:t>
      </w:r>
      <w:r w:rsidRPr="0081334B">
        <w:t>$</w:t>
      </w:r>
      <w:r w:rsidR="0079702A">
        <w:t xml:space="preserve"> </w:t>
      </w:r>
      <w:r w:rsidRPr="0081334B">
        <w:t>%</w:t>
      </w:r>
      <w:r w:rsidR="0079702A">
        <w:t xml:space="preserve"> </w:t>
      </w:r>
      <w:r w:rsidRPr="0081334B">
        <w:t>&amp;</w:t>
      </w:r>
      <w:r w:rsidR="0079702A">
        <w:t xml:space="preserve"> </w:t>
      </w:r>
      <w:r w:rsidRPr="0081334B">
        <w:t>*</w:t>
      </w:r>
      <w:r w:rsidR="0079702A">
        <w:t xml:space="preserve"> </w:t>
      </w:r>
      <w:r w:rsidRPr="0081334B">
        <w:t>+</w:t>
      </w:r>
      <w:r w:rsidR="0079702A">
        <w:t xml:space="preserve"> </w:t>
      </w:r>
      <w:r w:rsidRPr="0081334B">
        <w:t>/</w:t>
      </w:r>
      <w:r w:rsidR="0079702A">
        <w:t xml:space="preserve"> </w:t>
      </w:r>
      <w:r w:rsidRPr="0081334B">
        <w:t>=</w:t>
      </w:r>
      <w:r w:rsidR="0079702A">
        <w:t xml:space="preserve"> </w:t>
      </w:r>
      <w:r w:rsidRPr="0081334B">
        <w:t>?</w:t>
      </w:r>
      <w:r w:rsidR="0079702A">
        <w:t xml:space="preserve"> </w:t>
      </w:r>
      <w:r w:rsidRPr="0081334B">
        <w:t>^</w:t>
      </w:r>
      <w:r w:rsidR="0079702A">
        <w:t xml:space="preserve"> </w:t>
      </w:r>
      <w:r w:rsidRPr="0081334B">
        <w:t>`</w:t>
      </w:r>
      <w:r w:rsidR="0079702A">
        <w:t xml:space="preserve"> </w:t>
      </w:r>
      <w:r w:rsidRPr="0081334B">
        <w:t>{</w:t>
      </w:r>
      <w:r w:rsidR="0079702A">
        <w:t xml:space="preserve"> </w:t>
      </w:r>
      <w:r w:rsidRPr="0081334B">
        <w:t>}</w:t>
      </w:r>
      <w:r w:rsidR="0079702A">
        <w:t xml:space="preserve"> </w:t>
      </w:r>
      <w:r w:rsidRPr="0081334B">
        <w:t>|</w:t>
      </w:r>
      <w:r w:rsidR="0079702A">
        <w:t xml:space="preserve"> </w:t>
      </w:r>
      <w:r w:rsidRPr="0081334B">
        <w:t>~</w:t>
      </w:r>
      <w:r w:rsidR="0079702A">
        <w:t xml:space="preserve"> </w:t>
      </w:r>
      <w:r w:rsidRPr="0081334B">
        <w:t>&lt;</w:t>
      </w:r>
      <w:r w:rsidR="0079702A">
        <w:t xml:space="preserve"> </w:t>
      </w:r>
      <w:r w:rsidRPr="0081334B">
        <w:t>&gt;</w:t>
      </w:r>
      <w:r w:rsidR="0079702A">
        <w:t xml:space="preserve"> </w:t>
      </w:r>
      <w:r w:rsidRPr="0081334B">
        <w:t>(</w:t>
      </w:r>
      <w:r w:rsidR="0079702A">
        <w:t xml:space="preserve"> </w:t>
      </w:r>
      <w:r w:rsidRPr="0081334B">
        <w:t>)</w:t>
      </w:r>
      <w:r w:rsidR="0079702A">
        <w:t xml:space="preserve"> </w:t>
      </w:r>
      <w:r w:rsidRPr="0081334B">
        <w:t>'</w:t>
      </w:r>
      <w:r w:rsidR="0079702A">
        <w:t xml:space="preserve"> </w:t>
      </w:r>
      <w:r w:rsidRPr="0081334B">
        <w:t>;</w:t>
      </w:r>
      <w:r w:rsidR="0079702A">
        <w:t xml:space="preserve"> </w:t>
      </w:r>
      <w:r w:rsidRPr="0081334B">
        <w:t>:</w:t>
      </w:r>
      <w:r w:rsidR="0079702A">
        <w:t xml:space="preserve"> </w:t>
      </w:r>
      <w:r w:rsidRPr="0081334B">
        <w:t>,</w:t>
      </w:r>
      <w:r w:rsidR="0079702A">
        <w:t xml:space="preserve"> </w:t>
      </w:r>
      <w:r w:rsidRPr="0081334B">
        <w:t>[</w:t>
      </w:r>
      <w:r w:rsidR="0079702A">
        <w:t xml:space="preserve"> </w:t>
      </w:r>
      <w:r w:rsidRPr="0081334B">
        <w:t>]</w:t>
      </w:r>
      <w:r w:rsidR="0079702A">
        <w:t xml:space="preserve"> </w:t>
      </w:r>
      <w:r w:rsidRPr="0081334B">
        <w:t>"</w:t>
      </w:r>
      <w:r w:rsidR="0079702A">
        <w:t xml:space="preserve"> </w:t>
      </w:r>
      <w:r w:rsidRPr="0081334B">
        <w:t>@</w:t>
      </w:r>
    </w:p>
    <w:p w14:paraId="25888C0B" w14:textId="77777777" w:rsidR="003B46BA" w:rsidRDefault="003B46BA" w:rsidP="003B46BA">
      <w:pPr>
        <w:pStyle w:val="BodyText1"/>
      </w:pPr>
      <w:r>
        <w:t>may not begin or end with a period</w:t>
      </w:r>
    </w:p>
    <w:p w14:paraId="5389F6E7" w14:textId="77777777" w:rsidR="00091DA4" w:rsidRDefault="00091DA4" w:rsidP="0039136B">
      <w:pPr>
        <w:pStyle w:val="BodyText1"/>
      </w:pPr>
      <w:r>
        <w:t>less than 64</w:t>
      </w:r>
    </w:p>
    <w:p w14:paraId="6ED1F0BB" w14:textId="77777777" w:rsidR="00091DA4" w:rsidRDefault="00091DA4" w:rsidP="00A36C3A">
      <w:pPr>
        <w:pStyle w:val="BodyText1"/>
        <w:numPr>
          <w:ilvl w:val="0"/>
          <w:numId w:val="47"/>
        </w:numPr>
      </w:pPr>
      <w:r>
        <w:t>proxyAddresses</w:t>
      </w:r>
    </w:p>
    <w:p w14:paraId="4082B2B4" w14:textId="1593539D" w:rsidR="0079702A" w:rsidRDefault="005639FA" w:rsidP="0079702A">
      <w:pPr>
        <w:pStyle w:val="BodyText1"/>
      </w:pPr>
      <w:r>
        <w:t xml:space="preserve">DEPRECATED - </w:t>
      </w:r>
      <w:r w:rsidR="0079702A">
        <w:t>no leading or trailing white space</w:t>
      </w:r>
    </w:p>
    <w:p w14:paraId="710E6F11" w14:textId="77777777" w:rsidR="0079702A" w:rsidRDefault="0079702A" w:rsidP="0079702A">
      <w:pPr>
        <w:pStyle w:val="BodyText1"/>
      </w:pPr>
      <w:r>
        <w:t xml:space="preserve">rfc2822 </w:t>
      </w:r>
      <w:r w:rsidRPr="0081334B">
        <w:t xml:space="preserve">&amp; routable namespace </w:t>
      </w:r>
      <w:r>
        <w:t>(smtp only)</w:t>
      </w:r>
    </w:p>
    <w:p w14:paraId="1C2884FC" w14:textId="77777777" w:rsidR="00091DA4" w:rsidRDefault="00091DA4" w:rsidP="0039136B">
      <w:pPr>
        <w:pStyle w:val="BodyText1"/>
      </w:pPr>
      <w:r>
        <w:t>no duplicates</w:t>
      </w:r>
    </w:p>
    <w:p w14:paraId="78B241EF" w14:textId="77777777" w:rsidR="0079702A" w:rsidRDefault="0079702A" w:rsidP="0079702A">
      <w:pPr>
        <w:pStyle w:val="BodyText1"/>
      </w:pPr>
      <w:r>
        <w:t>single value maximum number of characters: 256</w:t>
      </w:r>
    </w:p>
    <w:p w14:paraId="70DC0854" w14:textId="77777777" w:rsidR="00091DA4" w:rsidRDefault="00091DA4" w:rsidP="00A36C3A">
      <w:pPr>
        <w:pStyle w:val="BodyText1"/>
        <w:numPr>
          <w:ilvl w:val="0"/>
          <w:numId w:val="47"/>
        </w:numPr>
      </w:pPr>
      <w:r>
        <w:t>targetAddress</w:t>
      </w:r>
    </w:p>
    <w:p w14:paraId="4CD80C39" w14:textId="69454325" w:rsidR="003B46BA" w:rsidRDefault="003B46BA" w:rsidP="003F4D9D">
      <w:pPr>
        <w:pStyle w:val="BodyText1"/>
      </w:pPr>
      <w:r>
        <w:t>not blank (contact and user without homeMdb)</w:t>
      </w:r>
    </w:p>
    <w:p w14:paraId="44386E89" w14:textId="30C52118" w:rsidR="002E06BC" w:rsidRDefault="005639FA" w:rsidP="003F4D9D">
      <w:pPr>
        <w:pStyle w:val="BodyText1"/>
      </w:pPr>
      <w:r>
        <w:t xml:space="preserve">DEPRECATED - </w:t>
      </w:r>
      <w:r w:rsidR="0079702A">
        <w:t xml:space="preserve">invalid chars </w:t>
      </w:r>
      <w:r w:rsidR="0081334B">
        <w:t>w</w:t>
      </w:r>
      <w:r w:rsidR="002E06BC">
        <w:t>hitespace</w:t>
      </w:r>
    </w:p>
    <w:p w14:paraId="43F54686" w14:textId="6ED366E4" w:rsidR="00091DA4" w:rsidRDefault="00091DA4" w:rsidP="003F4D9D">
      <w:pPr>
        <w:pStyle w:val="BodyText1"/>
      </w:pPr>
      <w:r>
        <w:t>rfc2822</w:t>
      </w:r>
      <w:r w:rsidR="0079702A">
        <w:t xml:space="preserve"> </w:t>
      </w:r>
      <w:r w:rsidR="0081334B" w:rsidRPr="0081334B">
        <w:t>&amp; routable namespace</w:t>
      </w:r>
      <w:r w:rsidR="0081334B">
        <w:t xml:space="preserve"> (smtp only)</w:t>
      </w:r>
    </w:p>
    <w:p w14:paraId="339F6AD5" w14:textId="02713A59" w:rsidR="00091DA4" w:rsidRDefault="003B46BA" w:rsidP="0039136B">
      <w:pPr>
        <w:pStyle w:val="BodyText1"/>
      </w:pPr>
      <w:r>
        <w:t xml:space="preserve">DEPRECATED - </w:t>
      </w:r>
      <w:r w:rsidR="00091DA4">
        <w:t xml:space="preserve">no duplicates </w:t>
      </w:r>
    </w:p>
    <w:p w14:paraId="05D2334A" w14:textId="77777777" w:rsidR="00091DA4" w:rsidRDefault="00091DA4" w:rsidP="0039136B">
      <w:pPr>
        <w:pStyle w:val="BodyText1"/>
      </w:pPr>
      <w:r>
        <w:t>less than 256</w:t>
      </w:r>
    </w:p>
    <w:p w14:paraId="6C06636A" w14:textId="48BE843A" w:rsidR="002E06BC" w:rsidRDefault="002E06BC" w:rsidP="0039136B">
      <w:pPr>
        <w:pStyle w:val="BodyText1"/>
      </w:pPr>
      <w:r>
        <w:t>value = mail (contact and user</w:t>
      </w:r>
      <w:r w:rsidR="004C0745">
        <w:t xml:space="preserve"> [if no homeMdb]</w:t>
      </w:r>
      <w:r>
        <w:t>)</w:t>
      </w:r>
    </w:p>
    <w:sectPr w:rsidR="002E06BC" w:rsidSect="009A6EDF">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C62ED" w14:textId="77777777" w:rsidR="0055343E" w:rsidRDefault="0055343E">
      <w:pPr>
        <w:spacing w:after="0"/>
      </w:pPr>
      <w:r>
        <w:separator/>
      </w:r>
    </w:p>
  </w:endnote>
  <w:endnote w:type="continuationSeparator" w:id="0">
    <w:p w14:paraId="651EDDFB" w14:textId="77777777" w:rsidR="0055343E" w:rsidRDefault="005534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00000000"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Light">
    <w:altName w:val="Arial"/>
    <w:charset w:val="00"/>
    <w:family w:val="swiss"/>
    <w:pitch w:val="variable"/>
    <w:sig w:usb0="00000001" w:usb1="4000205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Normal">
    <w:panose1 w:val="00000000000000000000"/>
    <w:charset w:val="00"/>
    <w:family w:val="roman"/>
    <w:notTrueType/>
    <w:pitch w:val="default"/>
    <w:sig w:usb0="06079CD3" w:usb1="00009716" w:usb2="00000000" w:usb3="00000000" w:csb0="00000001" w:csb1="009E370C"/>
  </w:font>
  <w:font w:name="Consolas">
    <w:panose1 w:val="020B0609020204030204"/>
    <w:charset w:val="00"/>
    <w:family w:val="modern"/>
    <w:pitch w:val="fixed"/>
    <w:sig w:usb0="E10002FF" w:usb1="4000FCFF" w:usb2="00000009" w:usb3="00000000" w:csb0="0000019F" w:csb1="00000000"/>
  </w:font>
  <w:font w:name="Franklin Gothic Medium Cond">
    <w:panose1 w:val="020B06060304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6309F" w14:textId="77777777" w:rsidR="00AC3B3C" w:rsidRDefault="00AC3B3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6548031"/>
      <w:docPartObj>
        <w:docPartGallery w:val="Page Numbers (Bottom of Page)"/>
        <w:docPartUnique/>
      </w:docPartObj>
    </w:sdtPr>
    <w:sdtEndPr>
      <w:rPr>
        <w:noProof/>
      </w:rPr>
    </w:sdtEndPr>
    <w:sdtContent>
      <w:p w14:paraId="492BF224" w14:textId="77777777" w:rsidR="00236D8E" w:rsidRDefault="00236D8E">
        <w:pPr>
          <w:pStyle w:val="Footer"/>
          <w:jc w:val="right"/>
        </w:pPr>
        <w:r>
          <w:fldChar w:fldCharType="begin"/>
        </w:r>
        <w:r>
          <w:instrText xml:space="preserve"> PAGE   \* MERGEFORMAT </w:instrText>
        </w:r>
        <w:r>
          <w:fldChar w:fldCharType="separate"/>
        </w:r>
        <w:r w:rsidR="00ED77A9">
          <w:rPr>
            <w:noProof/>
          </w:rPr>
          <w:t>12</w:t>
        </w:r>
        <w:r>
          <w:rPr>
            <w:noProof/>
          </w:rPr>
          <w:fldChar w:fldCharType="end"/>
        </w:r>
      </w:p>
    </w:sdtContent>
  </w:sdt>
  <w:p w14:paraId="35F51C1B" w14:textId="77777777" w:rsidR="00236D8E" w:rsidRDefault="00236D8E">
    <w:pPr>
      <w:pStyle w:val="Footer"/>
    </w:pPr>
    <w:r>
      <w:rPr>
        <w:noProof/>
      </w:rPr>
      <mc:AlternateContent>
        <mc:Choice Requires="wps">
          <w:drawing>
            <wp:anchor distT="0" distB="0" distL="114300" distR="114300" simplePos="0" relativeHeight="251659264" behindDoc="0" locked="0" layoutInCell="1" allowOverlap="1" wp14:anchorId="75A60D84" wp14:editId="7E616774">
              <wp:simplePos x="0" y="0"/>
              <wp:positionH relativeFrom="column">
                <wp:posOffset>1295400</wp:posOffset>
              </wp:positionH>
              <wp:positionV relativeFrom="paragraph">
                <wp:posOffset>25400</wp:posOffset>
              </wp:positionV>
              <wp:extent cx="46863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403985"/>
                      </a:xfrm>
                      <a:prstGeom prst="rect">
                        <a:avLst/>
                      </a:prstGeom>
                      <a:solidFill>
                        <a:srgbClr val="FFFFFF"/>
                      </a:solidFill>
                      <a:ln w="9525">
                        <a:noFill/>
                        <a:miter lim="800000"/>
                        <a:headEnd/>
                        <a:tailEnd/>
                      </a:ln>
                    </wps:spPr>
                    <wps:txbx>
                      <w:txbxContent>
                        <w:p w14:paraId="63B76BC7" w14:textId="63688E40" w:rsidR="00236D8E" w:rsidRDefault="00236D8E">
                          <w:r>
                            <w:t xml:space="preserve">Directory Error Remediation Guide | </w:t>
                          </w:r>
                          <w:r w:rsidR="00AC3B3C">
                            <w:t>June</w:t>
                          </w:r>
                          <w:r>
                            <w:t xml:space="preserve">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A60D84" id="_x0000_t202" coordsize="21600,21600" o:spt="202" path="m,l,21600r21600,l21600,xe">
              <v:stroke joinstyle="miter"/>
              <v:path gradientshapeok="t" o:connecttype="rect"/>
            </v:shapetype>
            <v:shape id="Text Box 2" o:spid="_x0000_s1026" type="#_x0000_t202" style="position:absolute;margin-left:102pt;margin-top:2pt;width:369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" stroked="f">
              <v:textbox style="mso-fit-shape-to-text:t">
                <w:txbxContent>
                  <w:p w14:paraId="63B76BC7" w14:textId="63688E40" w:rsidR="00236D8E" w:rsidRDefault="00236D8E">
                    <w:r>
                      <w:t xml:space="preserve">Directory Error Remediation Guide | </w:t>
                    </w:r>
                    <w:r w:rsidR="00AC3B3C">
                      <w:t>June</w:t>
                    </w:r>
                    <w:r>
                      <w:t xml:space="preserve"> 2015</w:t>
                    </w:r>
                  </w:p>
                </w:txbxContent>
              </v:textbox>
            </v:shape>
          </w:pict>
        </mc:Fallback>
      </mc:AlternateContent>
    </w:r>
    <w:r w:rsidRPr="00273640">
      <w:rPr>
        <w:noProof/>
        <w:szCs w:val="18"/>
      </w:rPr>
      <w:drawing>
        <wp:anchor distT="0" distB="0" distL="114300" distR="114300" simplePos="0" relativeHeight="251661312" behindDoc="0" locked="0" layoutInCell="1" allowOverlap="1" wp14:anchorId="79CAB98F" wp14:editId="713D9CDB">
          <wp:simplePos x="0" y="0"/>
          <wp:positionH relativeFrom="column">
            <wp:posOffset>-14605</wp:posOffset>
          </wp:positionH>
          <wp:positionV relativeFrom="paragraph">
            <wp:posOffset>74930</wp:posOffset>
          </wp:positionV>
          <wp:extent cx="1041400" cy="201295"/>
          <wp:effectExtent l="0" t="0" r="6350" b="8255"/>
          <wp:wrapSquare wrapText="bothSides"/>
          <wp:docPr id="15" name="Picture 22" descr="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slogo"/>
                  <pic:cNvPicPr>
                    <a:picLocks noChangeAspect="1" noChangeArrowheads="1"/>
                  </pic:cNvPicPr>
                </pic:nvPicPr>
                <pic:blipFill>
                  <a:blip r:embed="rId1"/>
                  <a:srcRect/>
                  <a:stretch>
                    <a:fillRect/>
                  </a:stretch>
                </pic:blipFill>
                <pic:spPr bwMode="auto">
                  <a:xfrm>
                    <a:off x="0" y="0"/>
                    <a:ext cx="1041400" cy="2012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D80CB" w14:textId="77777777" w:rsidR="00AC3B3C" w:rsidRDefault="00AC3B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40F71" w14:textId="77777777" w:rsidR="0055343E" w:rsidRDefault="0055343E">
      <w:pPr>
        <w:spacing w:after="0"/>
      </w:pPr>
      <w:r>
        <w:separator/>
      </w:r>
    </w:p>
  </w:footnote>
  <w:footnote w:type="continuationSeparator" w:id="0">
    <w:p w14:paraId="51832F6F" w14:textId="77777777" w:rsidR="0055343E" w:rsidRDefault="0055343E">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883B8" w14:textId="77777777" w:rsidR="00AC3B3C" w:rsidRDefault="00AC3B3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B9A75" w14:textId="77777777" w:rsidR="00236D8E" w:rsidRPr="00A27047" w:rsidRDefault="00236D8E" w:rsidP="00A27047">
    <w:r w:rsidRPr="00DE2E77">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F2B23" w14:textId="77777777" w:rsidR="00AC3B3C" w:rsidRDefault="00AC3B3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Description: Note" style="width:9.75pt;height:9.75pt;visibility:visible" o:bullet="t">
        <v:imagedata r:id="rId1" o:title="Note"/>
      </v:shape>
    </w:pict>
  </w:numPicBullet>
  <w:abstractNum w:abstractNumId="0" w15:restartNumberingAfterBreak="0">
    <w:nsid w:val="FFFFFF80"/>
    <w:multiLevelType w:val="singleLevel"/>
    <w:tmpl w:val="BFB0336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6D302DB2"/>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8"/>
    <w:multiLevelType w:val="singleLevel"/>
    <w:tmpl w:val="CE621034"/>
    <w:lvl w:ilvl="0">
      <w:start w:val="1"/>
      <w:numFmt w:val="decimal"/>
      <w:pStyle w:val="ListLetter"/>
      <w:lvlText w:val="%1."/>
      <w:lvlJc w:val="left"/>
      <w:pPr>
        <w:tabs>
          <w:tab w:val="num" w:pos="360"/>
        </w:tabs>
        <w:ind w:left="360" w:hanging="360"/>
      </w:pPr>
    </w:lvl>
  </w:abstractNum>
  <w:abstractNum w:abstractNumId="3" w15:restartNumberingAfterBreak="0">
    <w:nsid w:val="FFFFFF89"/>
    <w:multiLevelType w:val="singleLevel"/>
    <w:tmpl w:val="ED964DE4"/>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1C0609D"/>
    <w:multiLevelType w:val="hybridMultilevel"/>
    <w:tmpl w:val="95463122"/>
    <w:lvl w:ilvl="0" w:tplc="1C6A81F2">
      <w:start w:val="1"/>
      <w:numFmt w:val="bullet"/>
      <w:pStyle w:val="Checklist"/>
      <w:lvlText w:val=""/>
      <w:lvlJc w:val="left"/>
      <w:pPr>
        <w:ind w:left="720" w:hanging="360"/>
      </w:pPr>
      <w:rPr>
        <w:rFonts w:ascii="ZapfDingbats" w:hAnsi="ZapfDingbats" w:hint="default"/>
      </w:rPr>
    </w:lvl>
    <w:lvl w:ilvl="1" w:tplc="8BBE8EF8">
      <w:start w:val="1"/>
      <w:numFmt w:val="bullet"/>
      <w:lvlText w:val="o"/>
      <w:lvlJc w:val="left"/>
      <w:pPr>
        <w:ind w:left="1440" w:hanging="360"/>
      </w:pPr>
      <w:rPr>
        <w:rFonts w:ascii="Courier New" w:hAnsi="Courier New" w:cs="Courier New" w:hint="default"/>
      </w:rPr>
    </w:lvl>
    <w:lvl w:ilvl="2" w:tplc="64CEBA60" w:tentative="1">
      <w:start w:val="1"/>
      <w:numFmt w:val="bullet"/>
      <w:lvlText w:val=""/>
      <w:lvlJc w:val="left"/>
      <w:pPr>
        <w:ind w:left="2160" w:hanging="360"/>
      </w:pPr>
      <w:rPr>
        <w:rFonts w:ascii="Wingdings" w:hAnsi="Wingdings" w:hint="default"/>
      </w:rPr>
    </w:lvl>
    <w:lvl w:ilvl="3" w:tplc="A8B827F0" w:tentative="1">
      <w:start w:val="1"/>
      <w:numFmt w:val="bullet"/>
      <w:lvlText w:val=""/>
      <w:lvlJc w:val="left"/>
      <w:pPr>
        <w:ind w:left="2880" w:hanging="360"/>
      </w:pPr>
      <w:rPr>
        <w:rFonts w:ascii="Symbol" w:hAnsi="Symbol" w:hint="default"/>
      </w:rPr>
    </w:lvl>
    <w:lvl w:ilvl="4" w:tplc="A5DEA7F4" w:tentative="1">
      <w:start w:val="1"/>
      <w:numFmt w:val="bullet"/>
      <w:lvlText w:val="o"/>
      <w:lvlJc w:val="left"/>
      <w:pPr>
        <w:ind w:left="3600" w:hanging="360"/>
      </w:pPr>
      <w:rPr>
        <w:rFonts w:ascii="Courier New" w:hAnsi="Courier New" w:cs="Courier New" w:hint="default"/>
      </w:rPr>
    </w:lvl>
    <w:lvl w:ilvl="5" w:tplc="C80AE606" w:tentative="1">
      <w:start w:val="1"/>
      <w:numFmt w:val="bullet"/>
      <w:lvlText w:val=""/>
      <w:lvlJc w:val="left"/>
      <w:pPr>
        <w:ind w:left="4320" w:hanging="360"/>
      </w:pPr>
      <w:rPr>
        <w:rFonts w:ascii="Wingdings" w:hAnsi="Wingdings" w:hint="default"/>
      </w:rPr>
    </w:lvl>
    <w:lvl w:ilvl="6" w:tplc="F35CAE84" w:tentative="1">
      <w:start w:val="1"/>
      <w:numFmt w:val="bullet"/>
      <w:lvlText w:val=""/>
      <w:lvlJc w:val="left"/>
      <w:pPr>
        <w:ind w:left="5040" w:hanging="360"/>
      </w:pPr>
      <w:rPr>
        <w:rFonts w:ascii="Symbol" w:hAnsi="Symbol" w:hint="default"/>
      </w:rPr>
    </w:lvl>
    <w:lvl w:ilvl="7" w:tplc="7278C0EE" w:tentative="1">
      <w:start w:val="1"/>
      <w:numFmt w:val="bullet"/>
      <w:lvlText w:val="o"/>
      <w:lvlJc w:val="left"/>
      <w:pPr>
        <w:ind w:left="5760" w:hanging="360"/>
      </w:pPr>
      <w:rPr>
        <w:rFonts w:ascii="Courier New" w:hAnsi="Courier New" w:cs="Courier New" w:hint="default"/>
      </w:rPr>
    </w:lvl>
    <w:lvl w:ilvl="8" w:tplc="0430FA74" w:tentative="1">
      <w:start w:val="1"/>
      <w:numFmt w:val="bullet"/>
      <w:lvlText w:val=""/>
      <w:lvlJc w:val="left"/>
      <w:pPr>
        <w:ind w:left="6480" w:hanging="360"/>
      </w:pPr>
      <w:rPr>
        <w:rFonts w:ascii="Wingdings" w:hAnsi="Wingdings" w:hint="default"/>
      </w:rPr>
    </w:lvl>
  </w:abstractNum>
  <w:abstractNum w:abstractNumId="5" w15:restartNumberingAfterBreak="0">
    <w:nsid w:val="062A2FA7"/>
    <w:multiLevelType w:val="hybridMultilevel"/>
    <w:tmpl w:val="BA9E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7E417C"/>
    <w:multiLevelType w:val="multilevel"/>
    <w:tmpl w:val="0409001D"/>
    <w:name w:val="A22"/>
    <w:styleLink w:val="Heading2-Appendix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9EA7E28"/>
    <w:multiLevelType w:val="multilevel"/>
    <w:tmpl w:val="04090027"/>
    <w:styleLink w:val="Heading2A-Appendix"/>
    <w:lvl w:ilvl="0">
      <w:start w:val="1"/>
      <w:numFmt w:val="upperLetter"/>
      <w:lvlText w:val="%1."/>
      <w:lvlJc w:val="left"/>
      <w:pPr>
        <w:ind w:left="0" w:firstLine="0"/>
      </w:pPr>
      <w:rPr>
        <w:rFonts w:ascii="Arial" w:hAnsi="Arial"/>
        <w:b/>
        <w:color w:val="0F243E" w:themeColor="text2" w:themeShade="80"/>
        <w:sz w:val="28"/>
      </w:rPr>
    </w:lvl>
    <w:lvl w:ilvl="1">
      <w:start w:val="1"/>
      <w:numFmt w:val="decimal"/>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09FC4680"/>
    <w:multiLevelType w:val="hybridMultilevel"/>
    <w:tmpl w:val="D2FEE17A"/>
    <w:lvl w:ilvl="0" w:tplc="6C684D46">
      <w:start w:val="1"/>
      <w:numFmt w:val="bullet"/>
      <w:lvlText w:val="•"/>
      <w:lvlJc w:val="left"/>
      <w:pPr>
        <w:tabs>
          <w:tab w:val="num" w:pos="720"/>
        </w:tabs>
        <w:ind w:left="720" w:hanging="360"/>
      </w:pPr>
      <w:rPr>
        <w:rFonts w:ascii="Times New Roman" w:hAnsi="Times New Roman" w:cs="Times New Roman" w:hint="default"/>
      </w:rPr>
    </w:lvl>
    <w:lvl w:ilvl="1" w:tplc="E7E6F7B0">
      <w:start w:val="1292"/>
      <w:numFmt w:val="bullet"/>
      <w:pStyle w:val="IndentedBulletedList"/>
      <w:lvlText w:val="–"/>
      <w:lvlJc w:val="left"/>
      <w:pPr>
        <w:tabs>
          <w:tab w:val="num" w:pos="1440"/>
        </w:tabs>
        <w:ind w:left="1440" w:hanging="360"/>
      </w:pPr>
      <w:rPr>
        <w:rFonts w:ascii="Times New Roman" w:hAnsi="Times New Roman" w:cs="Times New Roman" w:hint="default"/>
      </w:rPr>
    </w:lvl>
    <w:lvl w:ilvl="2" w:tplc="E3DAB576">
      <w:start w:val="1"/>
      <w:numFmt w:val="bullet"/>
      <w:lvlText w:val="•"/>
      <w:lvlJc w:val="left"/>
      <w:pPr>
        <w:tabs>
          <w:tab w:val="num" w:pos="2160"/>
        </w:tabs>
        <w:ind w:left="2160" w:hanging="360"/>
      </w:pPr>
      <w:rPr>
        <w:rFonts w:ascii="Times New Roman" w:hAnsi="Times New Roman" w:cs="Times New Roman" w:hint="default"/>
      </w:rPr>
    </w:lvl>
    <w:lvl w:ilvl="3" w:tplc="268AFD28">
      <w:start w:val="1"/>
      <w:numFmt w:val="decimal"/>
      <w:lvlText w:val="%4."/>
      <w:lvlJc w:val="left"/>
      <w:pPr>
        <w:tabs>
          <w:tab w:val="num" w:pos="2880"/>
        </w:tabs>
        <w:ind w:left="2880" w:hanging="360"/>
      </w:pPr>
    </w:lvl>
    <w:lvl w:ilvl="4" w:tplc="8E98C54E">
      <w:start w:val="1"/>
      <w:numFmt w:val="decimal"/>
      <w:lvlText w:val="%5."/>
      <w:lvlJc w:val="left"/>
      <w:pPr>
        <w:tabs>
          <w:tab w:val="num" w:pos="3600"/>
        </w:tabs>
        <w:ind w:left="3600" w:hanging="360"/>
      </w:pPr>
    </w:lvl>
    <w:lvl w:ilvl="5" w:tplc="DCE24638">
      <w:start w:val="1"/>
      <w:numFmt w:val="decimal"/>
      <w:lvlText w:val="%6."/>
      <w:lvlJc w:val="left"/>
      <w:pPr>
        <w:tabs>
          <w:tab w:val="num" w:pos="4320"/>
        </w:tabs>
        <w:ind w:left="4320" w:hanging="360"/>
      </w:pPr>
    </w:lvl>
    <w:lvl w:ilvl="6" w:tplc="5DE0BC4C">
      <w:start w:val="1"/>
      <w:numFmt w:val="decimal"/>
      <w:lvlText w:val="%7."/>
      <w:lvlJc w:val="left"/>
      <w:pPr>
        <w:tabs>
          <w:tab w:val="num" w:pos="5040"/>
        </w:tabs>
        <w:ind w:left="5040" w:hanging="360"/>
      </w:pPr>
    </w:lvl>
    <w:lvl w:ilvl="7" w:tplc="61DA71B8">
      <w:start w:val="1"/>
      <w:numFmt w:val="decimal"/>
      <w:lvlText w:val="%8."/>
      <w:lvlJc w:val="left"/>
      <w:pPr>
        <w:tabs>
          <w:tab w:val="num" w:pos="5760"/>
        </w:tabs>
        <w:ind w:left="5760" w:hanging="360"/>
      </w:pPr>
    </w:lvl>
    <w:lvl w:ilvl="8" w:tplc="2FC03840">
      <w:start w:val="1"/>
      <w:numFmt w:val="decimal"/>
      <w:lvlText w:val="%9."/>
      <w:lvlJc w:val="left"/>
      <w:pPr>
        <w:tabs>
          <w:tab w:val="num" w:pos="6480"/>
        </w:tabs>
        <w:ind w:left="6480" w:hanging="360"/>
      </w:pPr>
    </w:lvl>
  </w:abstractNum>
  <w:abstractNum w:abstractNumId="9" w15:restartNumberingAfterBreak="0">
    <w:nsid w:val="0AE76BDF"/>
    <w:multiLevelType w:val="hybridMultilevel"/>
    <w:tmpl w:val="36A23ACE"/>
    <w:name w:val="A22222222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AE4727"/>
    <w:multiLevelType w:val="hybridMultilevel"/>
    <w:tmpl w:val="8F8679A4"/>
    <w:lvl w:ilvl="0" w:tplc="E49262C2">
      <w:start w:val="1"/>
      <w:numFmt w:val="bullet"/>
      <w:pStyle w:val="ListBulletedItemFIRSTLEVEL"/>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05B1D74"/>
    <w:multiLevelType w:val="hybridMultilevel"/>
    <w:tmpl w:val="8160BF8A"/>
    <w:lvl w:ilvl="0" w:tplc="04090001">
      <w:start w:val="1"/>
      <w:numFmt w:val="bullet"/>
      <w:lvlText w:val=""/>
      <w:lvlJc w:val="left"/>
      <w:pPr>
        <w:ind w:left="720" w:hanging="360"/>
      </w:pPr>
      <w:rPr>
        <w:rFonts w:ascii="Symbol" w:hAnsi="Symbol" w:hint="default"/>
      </w:rPr>
    </w:lvl>
    <w:lvl w:ilvl="1" w:tplc="D62CCC74">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AC6885"/>
    <w:multiLevelType w:val="hybridMultilevel"/>
    <w:tmpl w:val="5D08687E"/>
    <w:lvl w:ilvl="0" w:tplc="AD54DD40">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9A1031"/>
    <w:multiLevelType w:val="hybridMultilevel"/>
    <w:tmpl w:val="63C046F4"/>
    <w:lvl w:ilvl="0" w:tplc="04090001">
      <w:start w:val="1"/>
      <w:numFmt w:val="bullet"/>
      <w:pStyle w:val="bulletintable"/>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rPr>
        <w:rFonts w:cs="Times New Roman"/>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14" w15:restartNumberingAfterBreak="0">
    <w:nsid w:val="1CF04C70"/>
    <w:multiLevelType w:val="hybridMultilevel"/>
    <w:tmpl w:val="75887F3C"/>
    <w:lvl w:ilvl="0" w:tplc="EE46925C">
      <w:start w:val="1"/>
      <w:numFmt w:val="bullet"/>
      <w:pStyle w:val="ListBulletedItem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0F487C"/>
    <w:multiLevelType w:val="hybridMultilevel"/>
    <w:tmpl w:val="49688886"/>
    <w:lvl w:ilvl="0" w:tplc="258837E8">
      <w:start w:val="1"/>
      <w:numFmt w:val="decimal"/>
      <w:pStyle w:val="WorkplanList"/>
      <w:lvlText w:val="%1."/>
      <w:lvlJc w:val="left"/>
      <w:pPr>
        <w:ind w:left="720" w:hanging="360"/>
      </w:pPr>
      <w:rPr>
        <w:rFonts w:hint="default"/>
      </w:rPr>
    </w:lvl>
    <w:lvl w:ilvl="1" w:tplc="7FB4B2B2">
      <w:start w:val="1"/>
      <w:numFmt w:val="bullet"/>
      <w:lvlText w:val="o"/>
      <w:lvlJc w:val="left"/>
      <w:pPr>
        <w:ind w:left="1440" w:hanging="360"/>
      </w:pPr>
      <w:rPr>
        <w:rFonts w:ascii="Courier New" w:hAnsi="Courier New" w:cs="Courier New" w:hint="default"/>
      </w:rPr>
    </w:lvl>
    <w:lvl w:ilvl="2" w:tplc="31C47258">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00A5BD8"/>
    <w:multiLevelType w:val="hybridMultilevel"/>
    <w:tmpl w:val="8CEE2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28730E48"/>
    <w:multiLevelType w:val="hybridMultilevel"/>
    <w:tmpl w:val="AE8A81F2"/>
    <w:lvl w:ilvl="0" w:tplc="8BB2A184">
      <w:start w:val="1"/>
      <w:numFmt w:val="upperLetter"/>
      <w:pStyle w:val="Follow-upQuestion-Proofing"/>
      <w:lvlText w:val="%1."/>
      <w:lvlJc w:val="left"/>
      <w:pPr>
        <w:ind w:left="1440" w:hanging="360"/>
      </w:pPr>
    </w:lvl>
    <w:lvl w:ilvl="1" w:tplc="CBCCE152">
      <w:start w:val="1"/>
      <w:numFmt w:val="lowerLetter"/>
      <w:lvlText w:val="%2."/>
      <w:lvlJc w:val="left"/>
      <w:pPr>
        <w:ind w:left="2160" w:hanging="360"/>
      </w:pPr>
    </w:lvl>
    <w:lvl w:ilvl="2" w:tplc="B3BA9450">
      <w:start w:val="1"/>
      <w:numFmt w:val="lowerRoman"/>
      <w:lvlText w:val="%3."/>
      <w:lvlJc w:val="right"/>
      <w:pPr>
        <w:ind w:left="2880" w:hanging="180"/>
      </w:pPr>
    </w:lvl>
    <w:lvl w:ilvl="3" w:tplc="2B76ADB4" w:tentative="1">
      <w:start w:val="1"/>
      <w:numFmt w:val="decimal"/>
      <w:lvlText w:val="%4."/>
      <w:lvlJc w:val="left"/>
      <w:pPr>
        <w:ind w:left="3600" w:hanging="360"/>
      </w:pPr>
    </w:lvl>
    <w:lvl w:ilvl="4" w:tplc="7A8478C6" w:tentative="1">
      <w:start w:val="1"/>
      <w:numFmt w:val="lowerLetter"/>
      <w:lvlText w:val="%5."/>
      <w:lvlJc w:val="left"/>
      <w:pPr>
        <w:ind w:left="4320" w:hanging="360"/>
      </w:pPr>
    </w:lvl>
    <w:lvl w:ilvl="5" w:tplc="D3CCCBB8" w:tentative="1">
      <w:start w:val="1"/>
      <w:numFmt w:val="lowerRoman"/>
      <w:lvlText w:val="%6."/>
      <w:lvlJc w:val="right"/>
      <w:pPr>
        <w:ind w:left="5040" w:hanging="180"/>
      </w:pPr>
    </w:lvl>
    <w:lvl w:ilvl="6" w:tplc="D26649D6" w:tentative="1">
      <w:start w:val="1"/>
      <w:numFmt w:val="decimal"/>
      <w:lvlText w:val="%7."/>
      <w:lvlJc w:val="left"/>
      <w:pPr>
        <w:ind w:left="5760" w:hanging="360"/>
      </w:pPr>
    </w:lvl>
    <w:lvl w:ilvl="7" w:tplc="0EA640A2" w:tentative="1">
      <w:start w:val="1"/>
      <w:numFmt w:val="lowerLetter"/>
      <w:lvlText w:val="%8."/>
      <w:lvlJc w:val="left"/>
      <w:pPr>
        <w:ind w:left="6480" w:hanging="360"/>
      </w:pPr>
    </w:lvl>
    <w:lvl w:ilvl="8" w:tplc="F482C942" w:tentative="1">
      <w:start w:val="1"/>
      <w:numFmt w:val="lowerRoman"/>
      <w:lvlText w:val="%9."/>
      <w:lvlJc w:val="right"/>
      <w:pPr>
        <w:ind w:left="7200" w:hanging="180"/>
      </w:pPr>
    </w:lvl>
  </w:abstractNum>
  <w:abstractNum w:abstractNumId="19" w15:restartNumberingAfterBreak="0">
    <w:nsid w:val="2A814985"/>
    <w:multiLevelType w:val="hybridMultilevel"/>
    <w:tmpl w:val="5BF665A8"/>
    <w:lvl w:ilvl="0" w:tplc="F8C0941C">
      <w:start w:val="1"/>
      <w:numFmt w:val="bullet"/>
      <w:pStyle w:val="NoteIcon1"/>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2B4CF5"/>
    <w:multiLevelType w:val="hybridMultilevel"/>
    <w:tmpl w:val="25929F90"/>
    <w:lvl w:ilvl="0" w:tplc="05387268">
      <w:start w:val="1"/>
      <w:numFmt w:val="bullet"/>
      <w:pStyle w:val="ListBullet3"/>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C76975"/>
    <w:multiLevelType w:val="hybridMultilevel"/>
    <w:tmpl w:val="1C1E3008"/>
    <w:lvl w:ilvl="0" w:tplc="04090001">
      <w:start w:val="1"/>
      <w:numFmt w:val="bullet"/>
      <w:pStyle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9C54FB"/>
    <w:multiLevelType w:val="hybridMultilevel"/>
    <w:tmpl w:val="E74CD650"/>
    <w:lvl w:ilvl="0" w:tplc="23F49556">
      <w:start w:val="1"/>
      <w:numFmt w:val="decimal"/>
      <w:pStyle w:val="ListNumberSpeci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8121C6"/>
    <w:multiLevelType w:val="hybridMultilevel"/>
    <w:tmpl w:val="F078D942"/>
    <w:lvl w:ilvl="0" w:tplc="442A7184">
      <w:start w:val="1"/>
      <w:numFmt w:val="bullet"/>
      <w:pStyle w:val="StyleListBullet210ptAfter0p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74D3CD5"/>
    <w:multiLevelType w:val="hybridMultilevel"/>
    <w:tmpl w:val="C9741F9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3E5A441F"/>
    <w:multiLevelType w:val="hybridMultilevel"/>
    <w:tmpl w:val="428EBD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414B0EAD"/>
    <w:multiLevelType w:val="hybridMultilevel"/>
    <w:tmpl w:val="7BE80ABA"/>
    <w:lvl w:ilvl="0" w:tplc="BD04CC3E">
      <w:start w:val="1"/>
      <w:numFmt w:val="decimal"/>
      <w:pStyle w:val="ListNumber1"/>
      <w:lvlText w:val="%1."/>
      <w:lvlJc w:val="righ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453D70D5"/>
    <w:multiLevelType w:val="singleLevel"/>
    <w:tmpl w:val="C9428E04"/>
    <w:lvl w:ilvl="0">
      <w:start w:val="1"/>
      <w:numFmt w:val="bullet"/>
      <w:pStyle w:val="BulletedList1"/>
      <w:lvlText w:val=""/>
      <w:lvlJc w:val="left"/>
      <w:pPr>
        <w:tabs>
          <w:tab w:val="num" w:pos="360"/>
        </w:tabs>
        <w:ind w:left="360" w:hanging="360"/>
      </w:pPr>
      <w:rPr>
        <w:rFonts w:ascii="Symbol" w:hAnsi="Symbol" w:hint="default"/>
      </w:rPr>
    </w:lvl>
  </w:abstractNum>
  <w:abstractNum w:abstractNumId="29" w15:restartNumberingAfterBreak="0">
    <w:nsid w:val="474847DD"/>
    <w:multiLevelType w:val="multilevel"/>
    <w:tmpl w:val="67326C50"/>
    <w:styleLink w:val="StyleBulleted"/>
    <w:lvl w:ilvl="0">
      <w:start w:val="1"/>
      <w:numFmt w:val="lowerLetter"/>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0" w15:restartNumberingAfterBreak="0">
    <w:nsid w:val="4B1F263F"/>
    <w:multiLevelType w:val="multilevel"/>
    <w:tmpl w:val="03E85ED6"/>
    <w:styleLink w:val="SpecNumberedList"/>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4D020BEA"/>
    <w:multiLevelType w:val="hybridMultilevel"/>
    <w:tmpl w:val="755A59B0"/>
    <w:lvl w:ilvl="0" w:tplc="BE44DD76">
      <w:start w:val="1"/>
      <w:numFmt w:val="bullet"/>
      <w:pStyle w:val="StyleListParagraph10pt1"/>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0144C8D"/>
    <w:multiLevelType w:val="hybridMultilevel"/>
    <w:tmpl w:val="A7445C9E"/>
    <w:lvl w:ilvl="0" w:tplc="04090011">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3" w15:restartNumberingAfterBreak="0">
    <w:nsid w:val="506B6C6B"/>
    <w:multiLevelType w:val="multilevel"/>
    <w:tmpl w:val="BDBC8E7E"/>
    <w:lvl w:ilvl="0">
      <w:start w:val="1"/>
      <w:numFmt w:val="decimal"/>
      <w:pStyle w:val="TableHeaderRow"/>
      <w:lvlText w:val="%1."/>
      <w:lvlJc w:val="left"/>
      <w:pPr>
        <w:tabs>
          <w:tab w:val="num" w:pos="360"/>
        </w:tabs>
        <w:ind w:left="360" w:hanging="360"/>
      </w:pPr>
    </w:lvl>
    <w:lvl w:ilvl="1">
      <w:start w:val="1"/>
      <w:numFmt w:val="decimal"/>
      <w:pStyle w:val="StyleCaptionCentered"/>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508252C9"/>
    <w:multiLevelType w:val="multilevel"/>
    <w:tmpl w:val="F0708180"/>
    <w:styleLink w:val="BulletNotePicture"/>
    <w:lvl w:ilvl="0">
      <w:start w:val="1"/>
      <w:numFmt w:val="bullet"/>
      <w:lvlText w:val=""/>
      <w:lvlPicBulletId w:val="0"/>
      <w:lvlJc w:val="left"/>
      <w:pPr>
        <w:ind w:left="720" w:hanging="360"/>
      </w:pPr>
      <w:rPr>
        <w:rFonts w:ascii="Symbol" w:hAnsi="Symbol"/>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2AA7889"/>
    <w:multiLevelType w:val="hybridMultilevel"/>
    <w:tmpl w:val="6FD6EC82"/>
    <w:lvl w:ilvl="0" w:tplc="7034EC5A">
      <w:start w:val="1"/>
      <w:numFmt w:val="bullet"/>
      <w:pStyle w:val="TableTextbullet"/>
      <w:lvlText w:val=""/>
      <w:lvlJc w:val="left"/>
      <w:pPr>
        <w:ind w:left="720" w:hanging="360"/>
      </w:pPr>
      <w:rPr>
        <w:rFonts w:ascii="Symbol" w:hAnsi="Symbol" w:hint="default"/>
      </w:rPr>
    </w:lvl>
    <w:lvl w:ilvl="1" w:tplc="F8462DF0" w:tentative="1">
      <w:start w:val="1"/>
      <w:numFmt w:val="bullet"/>
      <w:lvlText w:val="o"/>
      <w:lvlJc w:val="left"/>
      <w:pPr>
        <w:ind w:left="1440" w:hanging="360"/>
      </w:pPr>
      <w:rPr>
        <w:rFonts w:ascii="Courier New" w:hAnsi="Courier New" w:cs="Courier New" w:hint="default"/>
      </w:rPr>
    </w:lvl>
    <w:lvl w:ilvl="2" w:tplc="D79649F6" w:tentative="1">
      <w:start w:val="1"/>
      <w:numFmt w:val="bullet"/>
      <w:lvlText w:val=""/>
      <w:lvlJc w:val="left"/>
      <w:pPr>
        <w:ind w:left="2160" w:hanging="360"/>
      </w:pPr>
      <w:rPr>
        <w:rFonts w:ascii="Wingdings" w:hAnsi="Wingdings" w:hint="default"/>
      </w:rPr>
    </w:lvl>
    <w:lvl w:ilvl="3" w:tplc="EA00A5CE" w:tentative="1">
      <w:start w:val="1"/>
      <w:numFmt w:val="bullet"/>
      <w:lvlText w:val=""/>
      <w:lvlJc w:val="left"/>
      <w:pPr>
        <w:ind w:left="2880" w:hanging="360"/>
      </w:pPr>
      <w:rPr>
        <w:rFonts w:ascii="Symbol" w:hAnsi="Symbol" w:hint="default"/>
      </w:rPr>
    </w:lvl>
    <w:lvl w:ilvl="4" w:tplc="5EC2D362" w:tentative="1">
      <w:start w:val="1"/>
      <w:numFmt w:val="bullet"/>
      <w:lvlText w:val="o"/>
      <w:lvlJc w:val="left"/>
      <w:pPr>
        <w:ind w:left="3600" w:hanging="360"/>
      </w:pPr>
      <w:rPr>
        <w:rFonts w:ascii="Courier New" w:hAnsi="Courier New" w:cs="Courier New" w:hint="default"/>
      </w:rPr>
    </w:lvl>
    <w:lvl w:ilvl="5" w:tplc="001EBE82" w:tentative="1">
      <w:start w:val="1"/>
      <w:numFmt w:val="bullet"/>
      <w:lvlText w:val=""/>
      <w:lvlJc w:val="left"/>
      <w:pPr>
        <w:ind w:left="4320" w:hanging="360"/>
      </w:pPr>
      <w:rPr>
        <w:rFonts w:ascii="Wingdings" w:hAnsi="Wingdings" w:hint="default"/>
      </w:rPr>
    </w:lvl>
    <w:lvl w:ilvl="6" w:tplc="0596B69A" w:tentative="1">
      <w:start w:val="1"/>
      <w:numFmt w:val="bullet"/>
      <w:lvlText w:val=""/>
      <w:lvlJc w:val="left"/>
      <w:pPr>
        <w:ind w:left="5040" w:hanging="360"/>
      </w:pPr>
      <w:rPr>
        <w:rFonts w:ascii="Symbol" w:hAnsi="Symbol" w:hint="default"/>
      </w:rPr>
    </w:lvl>
    <w:lvl w:ilvl="7" w:tplc="E8D006B8" w:tentative="1">
      <w:start w:val="1"/>
      <w:numFmt w:val="bullet"/>
      <w:lvlText w:val="o"/>
      <w:lvlJc w:val="left"/>
      <w:pPr>
        <w:ind w:left="5760" w:hanging="360"/>
      </w:pPr>
      <w:rPr>
        <w:rFonts w:ascii="Courier New" w:hAnsi="Courier New" w:cs="Courier New" w:hint="default"/>
      </w:rPr>
    </w:lvl>
    <w:lvl w:ilvl="8" w:tplc="0A7A4DF4" w:tentative="1">
      <w:start w:val="1"/>
      <w:numFmt w:val="bullet"/>
      <w:lvlText w:val=""/>
      <w:lvlJc w:val="left"/>
      <w:pPr>
        <w:ind w:left="6480" w:hanging="360"/>
      </w:pPr>
      <w:rPr>
        <w:rFonts w:ascii="Wingdings" w:hAnsi="Wingdings" w:hint="default"/>
      </w:rPr>
    </w:lvl>
  </w:abstractNum>
  <w:abstractNum w:abstractNumId="36" w15:restartNumberingAfterBreak="0">
    <w:nsid w:val="553B0460"/>
    <w:multiLevelType w:val="hybridMultilevel"/>
    <w:tmpl w:val="7C16E176"/>
    <w:lvl w:ilvl="0" w:tplc="3B4E7BD8">
      <w:start w:val="1"/>
      <w:numFmt w:val="bullet"/>
      <w:pStyle w:val="dash"/>
      <w:lvlText w:val="o"/>
      <w:lvlJc w:val="left"/>
      <w:pPr>
        <w:ind w:left="1440" w:hanging="360"/>
      </w:pPr>
      <w:rPr>
        <w:rFonts w:ascii="Courier New" w:hAnsi="Courier New" w:cs="Courier New"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7856475"/>
    <w:multiLevelType w:val="hybridMultilevel"/>
    <w:tmpl w:val="585AFE6C"/>
    <w:lvl w:ilvl="0" w:tplc="3B4E7BD8">
      <w:start w:val="1"/>
      <w:numFmt w:val="bullet"/>
      <w:pStyle w:val="StyleListBullet210p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8A73A73"/>
    <w:multiLevelType w:val="hybridMultilevel"/>
    <w:tmpl w:val="7CC88E60"/>
    <w:lvl w:ilvl="0" w:tplc="33AEE7CC">
      <w:start w:val="1"/>
      <w:numFmt w:val="bullet"/>
      <w:pStyle w:val="ListNumber"/>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A0053D"/>
    <w:multiLevelType w:val="hybridMultilevel"/>
    <w:tmpl w:val="9F560ED8"/>
    <w:lvl w:ilvl="0" w:tplc="4D40E556">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07E1CD7"/>
    <w:multiLevelType w:val="hybridMultilevel"/>
    <w:tmpl w:val="12CA5556"/>
    <w:lvl w:ilvl="0" w:tplc="938CDEBE">
      <w:start w:val="1"/>
      <w:numFmt w:val="bullet"/>
      <w:pStyle w:val="NormalNOTE2"/>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291150A"/>
    <w:multiLevelType w:val="hybridMultilevel"/>
    <w:tmpl w:val="B7B4EA6A"/>
    <w:name w:val="A222222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B44CAA"/>
    <w:multiLevelType w:val="hybridMultilevel"/>
    <w:tmpl w:val="6178A270"/>
    <w:lvl w:ilvl="0" w:tplc="462EE978">
      <w:start w:val="1"/>
      <w:numFmt w:val="bullet"/>
      <w:pStyle w:val="NOTENormal"/>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F11956"/>
    <w:multiLevelType w:val="hybridMultilevel"/>
    <w:tmpl w:val="2DBE57C0"/>
    <w:lvl w:ilvl="0" w:tplc="E9AE7A54">
      <w:start w:val="1"/>
      <w:numFmt w:val="bullet"/>
      <w:pStyle w:val="WhitePaperTitleSub-Heading"/>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6686F62"/>
    <w:multiLevelType w:val="multilevel"/>
    <w:tmpl w:val="1C962CDC"/>
    <w:styleLink w:val="StyleBulletedSymbolsymbolLeft025Hanging025"/>
    <w:lvl w:ilvl="0">
      <w:start w:val="1"/>
      <w:numFmt w:val="bullet"/>
      <w:lvlText w:val=""/>
      <w:lvlJc w:val="left"/>
      <w:pPr>
        <w:ind w:left="1080" w:hanging="360"/>
      </w:pPr>
      <w:rPr>
        <w:rFonts w:ascii="Symbol" w:hAnsi="Symbol"/>
        <w:sz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5"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46" w15:restartNumberingAfterBreak="0">
    <w:nsid w:val="6E347E87"/>
    <w:multiLevelType w:val="hybridMultilevel"/>
    <w:tmpl w:val="9DDEE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5F6095"/>
    <w:multiLevelType w:val="hybridMultilevel"/>
    <w:tmpl w:val="8FCE5924"/>
    <w:lvl w:ilvl="0" w:tplc="4D60BA3E">
      <w:start w:val="1"/>
      <w:numFmt w:val="bullet"/>
      <w:pStyle w:val="NormalNOTE"/>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1E539E"/>
    <w:multiLevelType w:val="hybridMultilevel"/>
    <w:tmpl w:val="3EC6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563969"/>
    <w:multiLevelType w:val="hybridMultilevel"/>
    <w:tmpl w:val="40709D0A"/>
    <w:lvl w:ilvl="0" w:tplc="04090001">
      <w:start w:val="1"/>
      <w:numFmt w:val="bullet"/>
      <w:pStyle w:val="ListChecklist1"/>
      <w:lvlText w:val=""/>
      <w:lvlJc w:val="left"/>
      <w:pPr>
        <w:ind w:left="1080" w:hanging="360"/>
      </w:pPr>
      <w:rPr>
        <w:rFonts w:ascii="Wingdings" w:hAnsi="Wingdings" w:hint="default"/>
      </w:rPr>
    </w:lvl>
    <w:lvl w:ilvl="1" w:tplc="8BBE8EF8" w:tentative="1">
      <w:start w:val="1"/>
      <w:numFmt w:val="bullet"/>
      <w:lvlText w:val="o"/>
      <w:lvlJc w:val="left"/>
      <w:pPr>
        <w:ind w:left="1800" w:hanging="360"/>
      </w:pPr>
      <w:rPr>
        <w:rFonts w:ascii="Courier New" w:hAnsi="Courier New" w:cs="Courier New" w:hint="default"/>
      </w:rPr>
    </w:lvl>
    <w:lvl w:ilvl="2" w:tplc="64CEBA60" w:tentative="1">
      <w:start w:val="1"/>
      <w:numFmt w:val="bullet"/>
      <w:lvlText w:val=""/>
      <w:lvlJc w:val="left"/>
      <w:pPr>
        <w:ind w:left="2520" w:hanging="360"/>
      </w:pPr>
      <w:rPr>
        <w:rFonts w:ascii="Wingdings" w:hAnsi="Wingdings" w:hint="default"/>
      </w:rPr>
    </w:lvl>
    <w:lvl w:ilvl="3" w:tplc="A8B827F0" w:tentative="1">
      <w:start w:val="1"/>
      <w:numFmt w:val="bullet"/>
      <w:lvlText w:val=""/>
      <w:lvlJc w:val="left"/>
      <w:pPr>
        <w:ind w:left="3240" w:hanging="360"/>
      </w:pPr>
      <w:rPr>
        <w:rFonts w:ascii="Symbol" w:hAnsi="Symbol" w:hint="default"/>
      </w:rPr>
    </w:lvl>
    <w:lvl w:ilvl="4" w:tplc="A5DEA7F4" w:tentative="1">
      <w:start w:val="1"/>
      <w:numFmt w:val="bullet"/>
      <w:lvlText w:val="o"/>
      <w:lvlJc w:val="left"/>
      <w:pPr>
        <w:ind w:left="3960" w:hanging="360"/>
      </w:pPr>
      <w:rPr>
        <w:rFonts w:ascii="Courier New" w:hAnsi="Courier New" w:cs="Courier New" w:hint="default"/>
      </w:rPr>
    </w:lvl>
    <w:lvl w:ilvl="5" w:tplc="C80AE606" w:tentative="1">
      <w:start w:val="1"/>
      <w:numFmt w:val="bullet"/>
      <w:lvlText w:val=""/>
      <w:lvlJc w:val="left"/>
      <w:pPr>
        <w:ind w:left="4680" w:hanging="360"/>
      </w:pPr>
      <w:rPr>
        <w:rFonts w:ascii="Wingdings" w:hAnsi="Wingdings" w:hint="default"/>
      </w:rPr>
    </w:lvl>
    <w:lvl w:ilvl="6" w:tplc="F35CAE84" w:tentative="1">
      <w:start w:val="1"/>
      <w:numFmt w:val="bullet"/>
      <w:lvlText w:val=""/>
      <w:lvlJc w:val="left"/>
      <w:pPr>
        <w:ind w:left="5400" w:hanging="360"/>
      </w:pPr>
      <w:rPr>
        <w:rFonts w:ascii="Symbol" w:hAnsi="Symbol" w:hint="default"/>
      </w:rPr>
    </w:lvl>
    <w:lvl w:ilvl="7" w:tplc="7278C0EE" w:tentative="1">
      <w:start w:val="1"/>
      <w:numFmt w:val="bullet"/>
      <w:lvlText w:val="o"/>
      <w:lvlJc w:val="left"/>
      <w:pPr>
        <w:ind w:left="6120" w:hanging="360"/>
      </w:pPr>
      <w:rPr>
        <w:rFonts w:ascii="Courier New" w:hAnsi="Courier New" w:cs="Courier New" w:hint="default"/>
      </w:rPr>
    </w:lvl>
    <w:lvl w:ilvl="8" w:tplc="0430FA74" w:tentative="1">
      <w:start w:val="1"/>
      <w:numFmt w:val="bullet"/>
      <w:lvlText w:val=""/>
      <w:lvlJc w:val="left"/>
      <w:pPr>
        <w:ind w:left="6840" w:hanging="360"/>
      </w:pPr>
      <w:rPr>
        <w:rFonts w:ascii="Wingdings" w:hAnsi="Wingdings" w:hint="default"/>
      </w:rPr>
    </w:lvl>
  </w:abstractNum>
  <w:abstractNum w:abstractNumId="50" w15:restartNumberingAfterBreak="0">
    <w:nsid w:val="76560A30"/>
    <w:multiLevelType w:val="hybridMultilevel"/>
    <w:tmpl w:val="177A05C6"/>
    <w:name w:val="A2222222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D110B9"/>
    <w:multiLevelType w:val="hybridMultilevel"/>
    <w:tmpl w:val="78D05DF0"/>
    <w:lvl w:ilvl="0" w:tplc="25DA8134">
      <w:start w:val="1"/>
      <w:numFmt w:val="bullet"/>
      <w:pStyle w:val="Bulletednormal"/>
      <w:lvlText w:val=""/>
      <w:lvlJc w:val="left"/>
      <w:pPr>
        <w:ind w:left="720" w:hanging="360"/>
      </w:pPr>
      <w:rPr>
        <w:rFonts w:ascii="Symbol" w:hAnsi="Symbol" w:hint="default"/>
      </w:rPr>
    </w:lvl>
    <w:lvl w:ilvl="1" w:tplc="26E812EE">
      <w:start w:val="1"/>
      <w:numFmt w:val="bullet"/>
      <w:lvlText w:val="o"/>
      <w:lvlJc w:val="left"/>
      <w:pPr>
        <w:ind w:left="1440" w:hanging="360"/>
      </w:pPr>
      <w:rPr>
        <w:rFonts w:ascii="Courier New" w:hAnsi="Courier New" w:cs="Courier New" w:hint="default"/>
      </w:rPr>
    </w:lvl>
    <w:lvl w:ilvl="2" w:tplc="7B8E98B8">
      <w:start w:val="1"/>
      <w:numFmt w:val="bullet"/>
      <w:lvlText w:val=""/>
      <w:lvlJc w:val="left"/>
      <w:pPr>
        <w:ind w:left="2160" w:hanging="360"/>
      </w:pPr>
      <w:rPr>
        <w:rFonts w:ascii="Wingdings" w:hAnsi="Wingdings" w:hint="default"/>
      </w:rPr>
    </w:lvl>
    <w:lvl w:ilvl="3" w:tplc="45702D3C">
      <w:start w:val="1"/>
      <w:numFmt w:val="bullet"/>
      <w:lvlText w:val=""/>
      <w:lvlJc w:val="left"/>
      <w:pPr>
        <w:ind w:left="2880" w:hanging="360"/>
      </w:pPr>
      <w:rPr>
        <w:rFonts w:ascii="Symbol" w:hAnsi="Symbol" w:hint="default"/>
      </w:rPr>
    </w:lvl>
    <w:lvl w:ilvl="4" w:tplc="BEB835CC" w:tentative="1">
      <w:start w:val="1"/>
      <w:numFmt w:val="bullet"/>
      <w:lvlText w:val="o"/>
      <w:lvlJc w:val="left"/>
      <w:pPr>
        <w:ind w:left="3600" w:hanging="360"/>
      </w:pPr>
      <w:rPr>
        <w:rFonts w:ascii="Courier New" w:hAnsi="Courier New" w:cs="Courier New" w:hint="default"/>
      </w:rPr>
    </w:lvl>
    <w:lvl w:ilvl="5" w:tplc="4C7CC6BE" w:tentative="1">
      <w:start w:val="1"/>
      <w:numFmt w:val="bullet"/>
      <w:lvlText w:val=""/>
      <w:lvlJc w:val="left"/>
      <w:pPr>
        <w:ind w:left="4320" w:hanging="360"/>
      </w:pPr>
      <w:rPr>
        <w:rFonts w:ascii="Wingdings" w:hAnsi="Wingdings" w:hint="default"/>
      </w:rPr>
    </w:lvl>
    <w:lvl w:ilvl="6" w:tplc="E3722C2C" w:tentative="1">
      <w:start w:val="1"/>
      <w:numFmt w:val="bullet"/>
      <w:lvlText w:val=""/>
      <w:lvlJc w:val="left"/>
      <w:pPr>
        <w:ind w:left="5040" w:hanging="360"/>
      </w:pPr>
      <w:rPr>
        <w:rFonts w:ascii="Symbol" w:hAnsi="Symbol" w:hint="default"/>
      </w:rPr>
    </w:lvl>
    <w:lvl w:ilvl="7" w:tplc="E14478A0" w:tentative="1">
      <w:start w:val="1"/>
      <w:numFmt w:val="bullet"/>
      <w:lvlText w:val="o"/>
      <w:lvlJc w:val="left"/>
      <w:pPr>
        <w:ind w:left="5760" w:hanging="360"/>
      </w:pPr>
      <w:rPr>
        <w:rFonts w:ascii="Courier New" w:hAnsi="Courier New" w:cs="Courier New" w:hint="default"/>
      </w:rPr>
    </w:lvl>
    <w:lvl w:ilvl="8" w:tplc="227E9E1C" w:tentative="1">
      <w:start w:val="1"/>
      <w:numFmt w:val="bullet"/>
      <w:lvlText w:val=""/>
      <w:lvlJc w:val="left"/>
      <w:pPr>
        <w:ind w:left="6480" w:hanging="360"/>
      </w:pPr>
      <w:rPr>
        <w:rFonts w:ascii="Wingdings" w:hAnsi="Wingdings" w:hint="default"/>
      </w:rPr>
    </w:lvl>
  </w:abstractNum>
  <w:abstractNum w:abstractNumId="52" w15:restartNumberingAfterBreak="0">
    <w:nsid w:val="77956F8B"/>
    <w:multiLevelType w:val="hybridMultilevel"/>
    <w:tmpl w:val="A73A01F2"/>
    <w:lvl w:ilvl="0" w:tplc="C6344816">
      <w:start w:val="1"/>
      <w:numFmt w:val="bullet"/>
      <w:pStyle w:val="Bold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B4483E"/>
    <w:multiLevelType w:val="multilevel"/>
    <w:tmpl w:val="DC844F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4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3"/>
  </w:num>
  <w:num w:numId="2">
    <w:abstractNumId w:val="27"/>
  </w:num>
  <w:num w:numId="3">
    <w:abstractNumId w:val="18"/>
  </w:num>
  <w:num w:numId="4">
    <w:abstractNumId w:val="4"/>
  </w:num>
  <w:num w:numId="5">
    <w:abstractNumId w:val="17"/>
  </w:num>
  <w:num w:numId="6">
    <w:abstractNumId w:val="28"/>
  </w:num>
  <w:num w:numId="7">
    <w:abstractNumId w:val="35"/>
  </w:num>
  <w:num w:numId="8">
    <w:abstractNumId w:val="49"/>
  </w:num>
  <w:num w:numId="9">
    <w:abstractNumId w:val="10"/>
  </w:num>
  <w:num w:numId="10">
    <w:abstractNumId w:val="26"/>
  </w:num>
  <w:num w:numId="11">
    <w:abstractNumId w:val="29"/>
  </w:num>
  <w:num w:numId="12">
    <w:abstractNumId w:val="30"/>
  </w:num>
  <w:num w:numId="1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3"/>
  </w:num>
  <w:num w:numId="15">
    <w:abstractNumId w:val="34"/>
  </w:num>
  <w:num w:numId="16">
    <w:abstractNumId w:val="42"/>
  </w:num>
  <w:num w:numId="17">
    <w:abstractNumId w:val="44"/>
  </w:num>
  <w:num w:numId="18">
    <w:abstractNumId w:val="15"/>
  </w:num>
  <w:num w:numId="19">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6"/>
  </w:num>
  <w:num w:numId="21">
    <w:abstractNumId w:val="12"/>
  </w:num>
  <w:num w:numId="22">
    <w:abstractNumId w:val="45"/>
  </w:num>
  <w:num w:numId="23">
    <w:abstractNumId w:val="31"/>
  </w:num>
  <w:num w:numId="24">
    <w:abstractNumId w:val="7"/>
  </w:num>
  <w:num w:numId="25">
    <w:abstractNumId w:val="6"/>
  </w:num>
  <w:num w:numId="26">
    <w:abstractNumId w:val="19"/>
  </w:num>
  <w:num w:numId="27">
    <w:abstractNumId w:val="3"/>
  </w:num>
  <w:num w:numId="28">
    <w:abstractNumId w:val="1"/>
  </w:num>
  <w:num w:numId="29">
    <w:abstractNumId w:val="14"/>
  </w:num>
  <w:num w:numId="30">
    <w:abstractNumId w:val="0"/>
  </w:num>
  <w:num w:numId="31">
    <w:abstractNumId w:val="37"/>
  </w:num>
  <w:num w:numId="32">
    <w:abstractNumId w:val="23"/>
  </w:num>
  <w:num w:numId="33">
    <w:abstractNumId w:val="21"/>
  </w:num>
  <w:num w:numId="34">
    <w:abstractNumId w:val="39"/>
  </w:num>
  <w:num w:numId="35">
    <w:abstractNumId w:val="2"/>
  </w:num>
  <w:num w:numId="36">
    <w:abstractNumId w:val="40"/>
  </w:num>
  <w:num w:numId="37">
    <w:abstractNumId w:val="47"/>
  </w:num>
  <w:num w:numId="38">
    <w:abstractNumId w:val="51"/>
  </w:num>
  <w:num w:numId="39">
    <w:abstractNumId w:val="52"/>
  </w:num>
  <w:num w:numId="40">
    <w:abstractNumId w:val="22"/>
  </w:num>
  <w:num w:numId="41">
    <w:abstractNumId w:val="20"/>
  </w:num>
  <w:num w:numId="42">
    <w:abstractNumId w:val="38"/>
  </w:num>
  <w:num w:numId="43">
    <w:abstractNumId w:val="53"/>
  </w:num>
  <w:num w:numId="44">
    <w:abstractNumId w:val="53"/>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num>
  <w:num w:numId="47">
    <w:abstractNumId w:val="11"/>
  </w:num>
  <w:num w:numId="48">
    <w:abstractNumId w:val="48"/>
  </w:num>
  <w:num w:numId="49">
    <w:abstractNumId w:val="24"/>
  </w:num>
  <w:num w:numId="50">
    <w:abstractNumId w:val="5"/>
  </w:num>
  <w:num w:numId="51">
    <w:abstractNumId w:val="46"/>
  </w:num>
  <w:num w:numId="52">
    <w:abstractNumId w:val="25"/>
  </w:num>
  <w:num w:numId="53">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7F7"/>
    <w:rsid w:val="000028E0"/>
    <w:rsid w:val="00011A78"/>
    <w:rsid w:val="000121DB"/>
    <w:rsid w:val="00014F4C"/>
    <w:rsid w:val="00017F3B"/>
    <w:rsid w:val="00022843"/>
    <w:rsid w:val="00024F4B"/>
    <w:rsid w:val="00025749"/>
    <w:rsid w:val="000306E8"/>
    <w:rsid w:val="00030808"/>
    <w:rsid w:val="00031487"/>
    <w:rsid w:val="00032E66"/>
    <w:rsid w:val="000353DE"/>
    <w:rsid w:val="00037F47"/>
    <w:rsid w:val="00043C45"/>
    <w:rsid w:val="00043DC8"/>
    <w:rsid w:val="00045095"/>
    <w:rsid w:val="00045485"/>
    <w:rsid w:val="000454B2"/>
    <w:rsid w:val="0004696B"/>
    <w:rsid w:val="00047115"/>
    <w:rsid w:val="00047F58"/>
    <w:rsid w:val="00051010"/>
    <w:rsid w:val="0005123B"/>
    <w:rsid w:val="00051A68"/>
    <w:rsid w:val="00051D9E"/>
    <w:rsid w:val="00053D47"/>
    <w:rsid w:val="000552E9"/>
    <w:rsid w:val="0005663E"/>
    <w:rsid w:val="00057CE6"/>
    <w:rsid w:val="000604A7"/>
    <w:rsid w:val="00060FC5"/>
    <w:rsid w:val="0006102F"/>
    <w:rsid w:val="000671F6"/>
    <w:rsid w:val="00070454"/>
    <w:rsid w:val="00071869"/>
    <w:rsid w:val="00071B8D"/>
    <w:rsid w:val="00080525"/>
    <w:rsid w:val="00080F72"/>
    <w:rsid w:val="00081FE7"/>
    <w:rsid w:val="00082A3B"/>
    <w:rsid w:val="00085D43"/>
    <w:rsid w:val="00087676"/>
    <w:rsid w:val="00091045"/>
    <w:rsid w:val="00091DA4"/>
    <w:rsid w:val="00096272"/>
    <w:rsid w:val="000A1906"/>
    <w:rsid w:val="000A5677"/>
    <w:rsid w:val="000A5834"/>
    <w:rsid w:val="000A5857"/>
    <w:rsid w:val="000A5B6D"/>
    <w:rsid w:val="000B0103"/>
    <w:rsid w:val="000B1DF7"/>
    <w:rsid w:val="000B5588"/>
    <w:rsid w:val="000B5857"/>
    <w:rsid w:val="000B7A27"/>
    <w:rsid w:val="000C30DE"/>
    <w:rsid w:val="000C30F4"/>
    <w:rsid w:val="000C3BB9"/>
    <w:rsid w:val="000C5563"/>
    <w:rsid w:val="000C5DAA"/>
    <w:rsid w:val="000D219F"/>
    <w:rsid w:val="000D27AE"/>
    <w:rsid w:val="000D3944"/>
    <w:rsid w:val="000D3C7B"/>
    <w:rsid w:val="000D4842"/>
    <w:rsid w:val="000D4AE8"/>
    <w:rsid w:val="000E0495"/>
    <w:rsid w:val="000E2B89"/>
    <w:rsid w:val="000E39B4"/>
    <w:rsid w:val="000E5A6C"/>
    <w:rsid w:val="000E7641"/>
    <w:rsid w:val="000F12D1"/>
    <w:rsid w:val="000F1951"/>
    <w:rsid w:val="000F2609"/>
    <w:rsid w:val="000F27B2"/>
    <w:rsid w:val="000F31CB"/>
    <w:rsid w:val="000F3507"/>
    <w:rsid w:val="000F4323"/>
    <w:rsid w:val="000F4AB5"/>
    <w:rsid w:val="00100679"/>
    <w:rsid w:val="00102371"/>
    <w:rsid w:val="00102EDD"/>
    <w:rsid w:val="001064FA"/>
    <w:rsid w:val="001073C1"/>
    <w:rsid w:val="00110EF6"/>
    <w:rsid w:val="00114565"/>
    <w:rsid w:val="00114C7A"/>
    <w:rsid w:val="00114E1E"/>
    <w:rsid w:val="0011504C"/>
    <w:rsid w:val="001153D2"/>
    <w:rsid w:val="0011540F"/>
    <w:rsid w:val="001176ED"/>
    <w:rsid w:val="00117A27"/>
    <w:rsid w:val="00120488"/>
    <w:rsid w:val="00123C6F"/>
    <w:rsid w:val="0012444A"/>
    <w:rsid w:val="00124885"/>
    <w:rsid w:val="00124AA7"/>
    <w:rsid w:val="001260DE"/>
    <w:rsid w:val="00130B56"/>
    <w:rsid w:val="00131F0A"/>
    <w:rsid w:val="00131FFA"/>
    <w:rsid w:val="00134762"/>
    <w:rsid w:val="00135AE9"/>
    <w:rsid w:val="00143B15"/>
    <w:rsid w:val="00144BBF"/>
    <w:rsid w:val="00145408"/>
    <w:rsid w:val="00145525"/>
    <w:rsid w:val="0014554B"/>
    <w:rsid w:val="00145750"/>
    <w:rsid w:val="00145A2E"/>
    <w:rsid w:val="001464AE"/>
    <w:rsid w:val="00155845"/>
    <w:rsid w:val="00160C0D"/>
    <w:rsid w:val="00171CDA"/>
    <w:rsid w:val="001731CC"/>
    <w:rsid w:val="001756BB"/>
    <w:rsid w:val="0017613B"/>
    <w:rsid w:val="00180BD2"/>
    <w:rsid w:val="00182386"/>
    <w:rsid w:val="00182EEC"/>
    <w:rsid w:val="00183767"/>
    <w:rsid w:val="0018392E"/>
    <w:rsid w:val="00184FB8"/>
    <w:rsid w:val="00187956"/>
    <w:rsid w:val="00187D6D"/>
    <w:rsid w:val="00190EBB"/>
    <w:rsid w:val="001916F5"/>
    <w:rsid w:val="00193925"/>
    <w:rsid w:val="00193CBB"/>
    <w:rsid w:val="001941D8"/>
    <w:rsid w:val="00194CF4"/>
    <w:rsid w:val="00195F77"/>
    <w:rsid w:val="00197984"/>
    <w:rsid w:val="001A1731"/>
    <w:rsid w:val="001A23AB"/>
    <w:rsid w:val="001A4AA4"/>
    <w:rsid w:val="001A5294"/>
    <w:rsid w:val="001A5338"/>
    <w:rsid w:val="001A5506"/>
    <w:rsid w:val="001A57B4"/>
    <w:rsid w:val="001A6779"/>
    <w:rsid w:val="001B3475"/>
    <w:rsid w:val="001B4490"/>
    <w:rsid w:val="001B73C3"/>
    <w:rsid w:val="001C2B59"/>
    <w:rsid w:val="001C3CFC"/>
    <w:rsid w:val="001C3DD5"/>
    <w:rsid w:val="001C566D"/>
    <w:rsid w:val="001D39F2"/>
    <w:rsid w:val="001D49A2"/>
    <w:rsid w:val="001D6718"/>
    <w:rsid w:val="001E014B"/>
    <w:rsid w:val="001E07C5"/>
    <w:rsid w:val="001E0B1E"/>
    <w:rsid w:val="001E0B7A"/>
    <w:rsid w:val="001E1172"/>
    <w:rsid w:val="001E23C4"/>
    <w:rsid w:val="001E28C5"/>
    <w:rsid w:val="001E394B"/>
    <w:rsid w:val="001E3A02"/>
    <w:rsid w:val="001E4D08"/>
    <w:rsid w:val="001E6152"/>
    <w:rsid w:val="001E6D59"/>
    <w:rsid w:val="001F0A1B"/>
    <w:rsid w:val="001F1C70"/>
    <w:rsid w:val="001F2097"/>
    <w:rsid w:val="001F20FF"/>
    <w:rsid w:val="001F42F7"/>
    <w:rsid w:val="001F5FA0"/>
    <w:rsid w:val="001F5FFB"/>
    <w:rsid w:val="001F73F8"/>
    <w:rsid w:val="00201F1E"/>
    <w:rsid w:val="0020308E"/>
    <w:rsid w:val="0020309D"/>
    <w:rsid w:val="002046C4"/>
    <w:rsid w:val="0020688B"/>
    <w:rsid w:val="00206D70"/>
    <w:rsid w:val="00207C99"/>
    <w:rsid w:val="00210197"/>
    <w:rsid w:val="00210222"/>
    <w:rsid w:val="0021297E"/>
    <w:rsid w:val="00215B6A"/>
    <w:rsid w:val="00216393"/>
    <w:rsid w:val="00217795"/>
    <w:rsid w:val="002205DB"/>
    <w:rsid w:val="00221B2E"/>
    <w:rsid w:val="00224632"/>
    <w:rsid w:val="00225605"/>
    <w:rsid w:val="00227CB8"/>
    <w:rsid w:val="00230229"/>
    <w:rsid w:val="002315C8"/>
    <w:rsid w:val="00232192"/>
    <w:rsid w:val="002350BF"/>
    <w:rsid w:val="00235942"/>
    <w:rsid w:val="00235F34"/>
    <w:rsid w:val="002360BF"/>
    <w:rsid w:val="00236D8E"/>
    <w:rsid w:val="00237469"/>
    <w:rsid w:val="00237B51"/>
    <w:rsid w:val="002418AE"/>
    <w:rsid w:val="002427F3"/>
    <w:rsid w:val="00243FBE"/>
    <w:rsid w:val="002452EB"/>
    <w:rsid w:val="002504A0"/>
    <w:rsid w:val="002507C7"/>
    <w:rsid w:val="00250F7B"/>
    <w:rsid w:val="00251643"/>
    <w:rsid w:val="00251685"/>
    <w:rsid w:val="00251844"/>
    <w:rsid w:val="00253EEC"/>
    <w:rsid w:val="00257A85"/>
    <w:rsid w:val="00260A89"/>
    <w:rsid w:val="002640E0"/>
    <w:rsid w:val="002663AB"/>
    <w:rsid w:val="00266754"/>
    <w:rsid w:val="00267A38"/>
    <w:rsid w:val="00267E54"/>
    <w:rsid w:val="00271242"/>
    <w:rsid w:val="00271E3C"/>
    <w:rsid w:val="00272E77"/>
    <w:rsid w:val="00274418"/>
    <w:rsid w:val="002754E2"/>
    <w:rsid w:val="00275A8A"/>
    <w:rsid w:val="00276871"/>
    <w:rsid w:val="00280889"/>
    <w:rsid w:val="002816E4"/>
    <w:rsid w:val="00281A14"/>
    <w:rsid w:val="0028213B"/>
    <w:rsid w:val="00282608"/>
    <w:rsid w:val="00283425"/>
    <w:rsid w:val="00285859"/>
    <w:rsid w:val="00286347"/>
    <w:rsid w:val="00290451"/>
    <w:rsid w:val="002914A6"/>
    <w:rsid w:val="00291A67"/>
    <w:rsid w:val="00293A7B"/>
    <w:rsid w:val="00295C8B"/>
    <w:rsid w:val="0029662F"/>
    <w:rsid w:val="002A0593"/>
    <w:rsid w:val="002A05CB"/>
    <w:rsid w:val="002A23B0"/>
    <w:rsid w:val="002A2C1D"/>
    <w:rsid w:val="002A4BD2"/>
    <w:rsid w:val="002A5BEF"/>
    <w:rsid w:val="002A6FA1"/>
    <w:rsid w:val="002A72E5"/>
    <w:rsid w:val="002A734B"/>
    <w:rsid w:val="002B2C00"/>
    <w:rsid w:val="002B2D20"/>
    <w:rsid w:val="002B376C"/>
    <w:rsid w:val="002B4B8E"/>
    <w:rsid w:val="002B5079"/>
    <w:rsid w:val="002B6216"/>
    <w:rsid w:val="002B6E78"/>
    <w:rsid w:val="002C03AD"/>
    <w:rsid w:val="002C3378"/>
    <w:rsid w:val="002C3DA9"/>
    <w:rsid w:val="002C4AE9"/>
    <w:rsid w:val="002C5E67"/>
    <w:rsid w:val="002D00B0"/>
    <w:rsid w:val="002D2C0B"/>
    <w:rsid w:val="002D34D0"/>
    <w:rsid w:val="002D4A25"/>
    <w:rsid w:val="002D55E1"/>
    <w:rsid w:val="002D7727"/>
    <w:rsid w:val="002E0421"/>
    <w:rsid w:val="002E06BC"/>
    <w:rsid w:val="002E08A4"/>
    <w:rsid w:val="002E09AA"/>
    <w:rsid w:val="002E4CE0"/>
    <w:rsid w:val="002E5E41"/>
    <w:rsid w:val="002F187E"/>
    <w:rsid w:val="002F238F"/>
    <w:rsid w:val="002F5032"/>
    <w:rsid w:val="002F7359"/>
    <w:rsid w:val="00300006"/>
    <w:rsid w:val="003015D8"/>
    <w:rsid w:val="00301690"/>
    <w:rsid w:val="003019B1"/>
    <w:rsid w:val="00301AE3"/>
    <w:rsid w:val="00304F6E"/>
    <w:rsid w:val="003053B3"/>
    <w:rsid w:val="00310A96"/>
    <w:rsid w:val="003120E9"/>
    <w:rsid w:val="003123FF"/>
    <w:rsid w:val="00312FC0"/>
    <w:rsid w:val="0031449E"/>
    <w:rsid w:val="003147CD"/>
    <w:rsid w:val="00315690"/>
    <w:rsid w:val="00317FB5"/>
    <w:rsid w:val="0032405D"/>
    <w:rsid w:val="00326CD7"/>
    <w:rsid w:val="0033201C"/>
    <w:rsid w:val="00335224"/>
    <w:rsid w:val="00341BB1"/>
    <w:rsid w:val="00342B14"/>
    <w:rsid w:val="00343769"/>
    <w:rsid w:val="003538A9"/>
    <w:rsid w:val="00354E2B"/>
    <w:rsid w:val="00355710"/>
    <w:rsid w:val="00363529"/>
    <w:rsid w:val="00363BD2"/>
    <w:rsid w:val="00364155"/>
    <w:rsid w:val="00365F50"/>
    <w:rsid w:val="003707D3"/>
    <w:rsid w:val="003708B9"/>
    <w:rsid w:val="00371DE4"/>
    <w:rsid w:val="0037500F"/>
    <w:rsid w:val="003770A9"/>
    <w:rsid w:val="003801D5"/>
    <w:rsid w:val="00380B68"/>
    <w:rsid w:val="00382469"/>
    <w:rsid w:val="00383A53"/>
    <w:rsid w:val="00384769"/>
    <w:rsid w:val="003910A3"/>
    <w:rsid w:val="0039136B"/>
    <w:rsid w:val="00391988"/>
    <w:rsid w:val="0039255E"/>
    <w:rsid w:val="00392FA5"/>
    <w:rsid w:val="00394DC6"/>
    <w:rsid w:val="00396CA9"/>
    <w:rsid w:val="003A0393"/>
    <w:rsid w:val="003A11C7"/>
    <w:rsid w:val="003A2648"/>
    <w:rsid w:val="003A38F2"/>
    <w:rsid w:val="003A4BD8"/>
    <w:rsid w:val="003A5885"/>
    <w:rsid w:val="003A7967"/>
    <w:rsid w:val="003B06E4"/>
    <w:rsid w:val="003B0F93"/>
    <w:rsid w:val="003B0FE1"/>
    <w:rsid w:val="003B11BD"/>
    <w:rsid w:val="003B30C6"/>
    <w:rsid w:val="003B392F"/>
    <w:rsid w:val="003B46BA"/>
    <w:rsid w:val="003B5D5B"/>
    <w:rsid w:val="003B6997"/>
    <w:rsid w:val="003C127C"/>
    <w:rsid w:val="003C13DA"/>
    <w:rsid w:val="003C445F"/>
    <w:rsid w:val="003D0976"/>
    <w:rsid w:val="003D0DBC"/>
    <w:rsid w:val="003D10FB"/>
    <w:rsid w:val="003D1BA9"/>
    <w:rsid w:val="003D1C20"/>
    <w:rsid w:val="003D2319"/>
    <w:rsid w:val="003D2F6F"/>
    <w:rsid w:val="003D451B"/>
    <w:rsid w:val="003D4B8D"/>
    <w:rsid w:val="003D6B2F"/>
    <w:rsid w:val="003E3798"/>
    <w:rsid w:val="003E59FF"/>
    <w:rsid w:val="003F018C"/>
    <w:rsid w:val="003F4D9D"/>
    <w:rsid w:val="003F6B1F"/>
    <w:rsid w:val="004012B5"/>
    <w:rsid w:val="00401A91"/>
    <w:rsid w:val="00402A31"/>
    <w:rsid w:val="00406613"/>
    <w:rsid w:val="0040787C"/>
    <w:rsid w:val="00407A99"/>
    <w:rsid w:val="00410269"/>
    <w:rsid w:val="004127C3"/>
    <w:rsid w:val="00412E85"/>
    <w:rsid w:val="004176FA"/>
    <w:rsid w:val="00417855"/>
    <w:rsid w:val="00420303"/>
    <w:rsid w:val="00427457"/>
    <w:rsid w:val="004275BD"/>
    <w:rsid w:val="00433ED6"/>
    <w:rsid w:val="004340D6"/>
    <w:rsid w:val="004348BE"/>
    <w:rsid w:val="00435F50"/>
    <w:rsid w:val="00436718"/>
    <w:rsid w:val="00437100"/>
    <w:rsid w:val="00440908"/>
    <w:rsid w:val="00443CDA"/>
    <w:rsid w:val="0044480C"/>
    <w:rsid w:val="00454290"/>
    <w:rsid w:val="00454D63"/>
    <w:rsid w:val="004574A5"/>
    <w:rsid w:val="00460F1C"/>
    <w:rsid w:val="004636DA"/>
    <w:rsid w:val="00463F80"/>
    <w:rsid w:val="00464618"/>
    <w:rsid w:val="0046497B"/>
    <w:rsid w:val="00464CA5"/>
    <w:rsid w:val="00467118"/>
    <w:rsid w:val="00467738"/>
    <w:rsid w:val="00470558"/>
    <w:rsid w:val="004710E5"/>
    <w:rsid w:val="00471181"/>
    <w:rsid w:val="004738D3"/>
    <w:rsid w:val="00473B62"/>
    <w:rsid w:val="00473F94"/>
    <w:rsid w:val="004755B3"/>
    <w:rsid w:val="0047777B"/>
    <w:rsid w:val="00477ABF"/>
    <w:rsid w:val="004837B8"/>
    <w:rsid w:val="00493DC0"/>
    <w:rsid w:val="00496D4C"/>
    <w:rsid w:val="004A182A"/>
    <w:rsid w:val="004A1943"/>
    <w:rsid w:val="004A1C32"/>
    <w:rsid w:val="004A2442"/>
    <w:rsid w:val="004A327B"/>
    <w:rsid w:val="004A38C6"/>
    <w:rsid w:val="004A565E"/>
    <w:rsid w:val="004A6D83"/>
    <w:rsid w:val="004B1A59"/>
    <w:rsid w:val="004B2C7F"/>
    <w:rsid w:val="004B4548"/>
    <w:rsid w:val="004B572D"/>
    <w:rsid w:val="004C065E"/>
    <w:rsid w:val="004C0745"/>
    <w:rsid w:val="004C4D6B"/>
    <w:rsid w:val="004C6A91"/>
    <w:rsid w:val="004C6D35"/>
    <w:rsid w:val="004C78FB"/>
    <w:rsid w:val="004D238C"/>
    <w:rsid w:val="004D26DF"/>
    <w:rsid w:val="004D6421"/>
    <w:rsid w:val="004E200D"/>
    <w:rsid w:val="004E5129"/>
    <w:rsid w:val="004E5F76"/>
    <w:rsid w:val="004E79BC"/>
    <w:rsid w:val="004F22AD"/>
    <w:rsid w:val="0050227C"/>
    <w:rsid w:val="0050395F"/>
    <w:rsid w:val="005041D0"/>
    <w:rsid w:val="00505DC7"/>
    <w:rsid w:val="00511A59"/>
    <w:rsid w:val="00511DCD"/>
    <w:rsid w:val="00511F35"/>
    <w:rsid w:val="00524DC7"/>
    <w:rsid w:val="00525A5B"/>
    <w:rsid w:val="0052695F"/>
    <w:rsid w:val="00526B8A"/>
    <w:rsid w:val="005273E4"/>
    <w:rsid w:val="00531079"/>
    <w:rsid w:val="00532CFC"/>
    <w:rsid w:val="00532FF7"/>
    <w:rsid w:val="00533A75"/>
    <w:rsid w:val="005344E8"/>
    <w:rsid w:val="00534686"/>
    <w:rsid w:val="00537B6E"/>
    <w:rsid w:val="005400E0"/>
    <w:rsid w:val="005409B0"/>
    <w:rsid w:val="00542CC4"/>
    <w:rsid w:val="005433CE"/>
    <w:rsid w:val="00545442"/>
    <w:rsid w:val="005456E8"/>
    <w:rsid w:val="005473AD"/>
    <w:rsid w:val="0055336C"/>
    <w:rsid w:val="0055343E"/>
    <w:rsid w:val="00555B5F"/>
    <w:rsid w:val="00556E76"/>
    <w:rsid w:val="00557226"/>
    <w:rsid w:val="005573F9"/>
    <w:rsid w:val="0056078A"/>
    <w:rsid w:val="00562C4D"/>
    <w:rsid w:val="005639FA"/>
    <w:rsid w:val="005657BD"/>
    <w:rsid w:val="005727D6"/>
    <w:rsid w:val="00572B6E"/>
    <w:rsid w:val="00572EDB"/>
    <w:rsid w:val="0057478F"/>
    <w:rsid w:val="00575203"/>
    <w:rsid w:val="0057521A"/>
    <w:rsid w:val="00575994"/>
    <w:rsid w:val="00575A6C"/>
    <w:rsid w:val="00577DFF"/>
    <w:rsid w:val="005829A9"/>
    <w:rsid w:val="005833DC"/>
    <w:rsid w:val="00583D44"/>
    <w:rsid w:val="00584952"/>
    <w:rsid w:val="00584FC3"/>
    <w:rsid w:val="005858BC"/>
    <w:rsid w:val="00594E02"/>
    <w:rsid w:val="00595641"/>
    <w:rsid w:val="00595C6E"/>
    <w:rsid w:val="005973A7"/>
    <w:rsid w:val="005976F1"/>
    <w:rsid w:val="005A33DD"/>
    <w:rsid w:val="005A3421"/>
    <w:rsid w:val="005A3CE0"/>
    <w:rsid w:val="005A533C"/>
    <w:rsid w:val="005A6D77"/>
    <w:rsid w:val="005A77EC"/>
    <w:rsid w:val="005B0DD6"/>
    <w:rsid w:val="005B1C94"/>
    <w:rsid w:val="005B49EA"/>
    <w:rsid w:val="005B74FC"/>
    <w:rsid w:val="005B7EBE"/>
    <w:rsid w:val="005C0F9E"/>
    <w:rsid w:val="005C151B"/>
    <w:rsid w:val="005C2BF7"/>
    <w:rsid w:val="005C33C0"/>
    <w:rsid w:val="005C42EC"/>
    <w:rsid w:val="005C4931"/>
    <w:rsid w:val="005C4C13"/>
    <w:rsid w:val="005C4EED"/>
    <w:rsid w:val="005C5997"/>
    <w:rsid w:val="005C7825"/>
    <w:rsid w:val="005C7E06"/>
    <w:rsid w:val="005D26B6"/>
    <w:rsid w:val="005D5E17"/>
    <w:rsid w:val="005D6ECD"/>
    <w:rsid w:val="005D7BD4"/>
    <w:rsid w:val="005E19F5"/>
    <w:rsid w:val="005E1A9D"/>
    <w:rsid w:val="005E20E2"/>
    <w:rsid w:val="005E4169"/>
    <w:rsid w:val="005E42E7"/>
    <w:rsid w:val="005E66A5"/>
    <w:rsid w:val="005F5E0D"/>
    <w:rsid w:val="005F5F0A"/>
    <w:rsid w:val="005F653A"/>
    <w:rsid w:val="005F79E7"/>
    <w:rsid w:val="005F7A5C"/>
    <w:rsid w:val="00600F9C"/>
    <w:rsid w:val="006012DA"/>
    <w:rsid w:val="0060150D"/>
    <w:rsid w:val="006077F8"/>
    <w:rsid w:val="0061207F"/>
    <w:rsid w:val="0061292E"/>
    <w:rsid w:val="00612D12"/>
    <w:rsid w:val="00613930"/>
    <w:rsid w:val="0061537A"/>
    <w:rsid w:val="00620477"/>
    <w:rsid w:val="00621015"/>
    <w:rsid w:val="0062259E"/>
    <w:rsid w:val="00623E7D"/>
    <w:rsid w:val="006248EB"/>
    <w:rsid w:val="006255FC"/>
    <w:rsid w:val="00626811"/>
    <w:rsid w:val="00631D02"/>
    <w:rsid w:val="0063226F"/>
    <w:rsid w:val="0063260D"/>
    <w:rsid w:val="006360C4"/>
    <w:rsid w:val="0063688C"/>
    <w:rsid w:val="00637115"/>
    <w:rsid w:val="00641788"/>
    <w:rsid w:val="0064303A"/>
    <w:rsid w:val="00645905"/>
    <w:rsid w:val="006465A8"/>
    <w:rsid w:val="006476C5"/>
    <w:rsid w:val="00647CF5"/>
    <w:rsid w:val="0065149D"/>
    <w:rsid w:val="0065343E"/>
    <w:rsid w:val="0065363E"/>
    <w:rsid w:val="00653D82"/>
    <w:rsid w:val="00653F00"/>
    <w:rsid w:val="006541F7"/>
    <w:rsid w:val="00656D03"/>
    <w:rsid w:val="00656D2E"/>
    <w:rsid w:val="00661A6E"/>
    <w:rsid w:val="006622CD"/>
    <w:rsid w:val="00663251"/>
    <w:rsid w:val="006661C8"/>
    <w:rsid w:val="00670294"/>
    <w:rsid w:val="00672A43"/>
    <w:rsid w:val="00676B48"/>
    <w:rsid w:val="00676E08"/>
    <w:rsid w:val="00680403"/>
    <w:rsid w:val="0068160E"/>
    <w:rsid w:val="00683BE0"/>
    <w:rsid w:val="00683D63"/>
    <w:rsid w:val="00685D7A"/>
    <w:rsid w:val="006936D2"/>
    <w:rsid w:val="00693C13"/>
    <w:rsid w:val="00695171"/>
    <w:rsid w:val="00695E0C"/>
    <w:rsid w:val="00696319"/>
    <w:rsid w:val="006A0FBC"/>
    <w:rsid w:val="006A132E"/>
    <w:rsid w:val="006A1B57"/>
    <w:rsid w:val="006A277A"/>
    <w:rsid w:val="006A375E"/>
    <w:rsid w:val="006A3F75"/>
    <w:rsid w:val="006A693B"/>
    <w:rsid w:val="006B0A5D"/>
    <w:rsid w:val="006B12F0"/>
    <w:rsid w:val="006B2740"/>
    <w:rsid w:val="006B367B"/>
    <w:rsid w:val="006B671C"/>
    <w:rsid w:val="006B6FFF"/>
    <w:rsid w:val="006B72EF"/>
    <w:rsid w:val="006C1A1F"/>
    <w:rsid w:val="006C3861"/>
    <w:rsid w:val="006C5D50"/>
    <w:rsid w:val="006C72C9"/>
    <w:rsid w:val="006C776E"/>
    <w:rsid w:val="006D0F18"/>
    <w:rsid w:val="006D1531"/>
    <w:rsid w:val="006D3B53"/>
    <w:rsid w:val="006D4318"/>
    <w:rsid w:val="006D4DCD"/>
    <w:rsid w:val="006D52A9"/>
    <w:rsid w:val="006D6C2E"/>
    <w:rsid w:val="006D7829"/>
    <w:rsid w:val="006E2478"/>
    <w:rsid w:val="006E3334"/>
    <w:rsid w:val="006F0ECC"/>
    <w:rsid w:val="006F22F2"/>
    <w:rsid w:val="006F2652"/>
    <w:rsid w:val="006F412F"/>
    <w:rsid w:val="006F457C"/>
    <w:rsid w:val="006F4581"/>
    <w:rsid w:val="00701B5F"/>
    <w:rsid w:val="007113E7"/>
    <w:rsid w:val="0071207C"/>
    <w:rsid w:val="0071374E"/>
    <w:rsid w:val="00716FAC"/>
    <w:rsid w:val="00722C61"/>
    <w:rsid w:val="007235D8"/>
    <w:rsid w:val="00723E03"/>
    <w:rsid w:val="00724C2E"/>
    <w:rsid w:val="007251B2"/>
    <w:rsid w:val="007259C0"/>
    <w:rsid w:val="00726409"/>
    <w:rsid w:val="0073028F"/>
    <w:rsid w:val="00731420"/>
    <w:rsid w:val="007338C1"/>
    <w:rsid w:val="00733C7C"/>
    <w:rsid w:val="00735C5C"/>
    <w:rsid w:val="00736EA1"/>
    <w:rsid w:val="00740CC5"/>
    <w:rsid w:val="00743472"/>
    <w:rsid w:val="00743C4C"/>
    <w:rsid w:val="00743DE5"/>
    <w:rsid w:val="00745346"/>
    <w:rsid w:val="00745C4F"/>
    <w:rsid w:val="007512CB"/>
    <w:rsid w:val="00756D53"/>
    <w:rsid w:val="007605C4"/>
    <w:rsid w:val="00762F84"/>
    <w:rsid w:val="0076666C"/>
    <w:rsid w:val="0077070B"/>
    <w:rsid w:val="00771B92"/>
    <w:rsid w:val="00772841"/>
    <w:rsid w:val="0077333F"/>
    <w:rsid w:val="00773B48"/>
    <w:rsid w:val="00774481"/>
    <w:rsid w:val="007744C4"/>
    <w:rsid w:val="007760B6"/>
    <w:rsid w:val="00777178"/>
    <w:rsid w:val="00777489"/>
    <w:rsid w:val="00780390"/>
    <w:rsid w:val="00782404"/>
    <w:rsid w:val="00784C32"/>
    <w:rsid w:val="007860D5"/>
    <w:rsid w:val="007864D2"/>
    <w:rsid w:val="0079051A"/>
    <w:rsid w:val="00790CB7"/>
    <w:rsid w:val="00793343"/>
    <w:rsid w:val="00793459"/>
    <w:rsid w:val="00796AFD"/>
    <w:rsid w:val="0079702A"/>
    <w:rsid w:val="007A0ADB"/>
    <w:rsid w:val="007A171E"/>
    <w:rsid w:val="007A1DF3"/>
    <w:rsid w:val="007A28AD"/>
    <w:rsid w:val="007A5D3E"/>
    <w:rsid w:val="007A71E6"/>
    <w:rsid w:val="007A7A26"/>
    <w:rsid w:val="007B0B9D"/>
    <w:rsid w:val="007B1747"/>
    <w:rsid w:val="007B31F8"/>
    <w:rsid w:val="007B35C6"/>
    <w:rsid w:val="007B3D0C"/>
    <w:rsid w:val="007B7692"/>
    <w:rsid w:val="007B7D2D"/>
    <w:rsid w:val="007C1E0F"/>
    <w:rsid w:val="007C1EFF"/>
    <w:rsid w:val="007C45EA"/>
    <w:rsid w:val="007C53F8"/>
    <w:rsid w:val="007C61D0"/>
    <w:rsid w:val="007C6D0E"/>
    <w:rsid w:val="007C7155"/>
    <w:rsid w:val="007D0F54"/>
    <w:rsid w:val="007D1CF6"/>
    <w:rsid w:val="007D2E0A"/>
    <w:rsid w:val="007D2F68"/>
    <w:rsid w:val="007D3BF2"/>
    <w:rsid w:val="007D5C6D"/>
    <w:rsid w:val="007D685D"/>
    <w:rsid w:val="007E1D97"/>
    <w:rsid w:val="007E2096"/>
    <w:rsid w:val="007E4FD0"/>
    <w:rsid w:val="007E722A"/>
    <w:rsid w:val="007E76E2"/>
    <w:rsid w:val="007E7F4A"/>
    <w:rsid w:val="007F086A"/>
    <w:rsid w:val="007F186D"/>
    <w:rsid w:val="00801155"/>
    <w:rsid w:val="00803279"/>
    <w:rsid w:val="008038A9"/>
    <w:rsid w:val="00803946"/>
    <w:rsid w:val="00803E63"/>
    <w:rsid w:val="0080403A"/>
    <w:rsid w:val="00804C9F"/>
    <w:rsid w:val="00807947"/>
    <w:rsid w:val="008108C6"/>
    <w:rsid w:val="00810D25"/>
    <w:rsid w:val="008127E7"/>
    <w:rsid w:val="0081334B"/>
    <w:rsid w:val="00813ABD"/>
    <w:rsid w:val="00813B9B"/>
    <w:rsid w:val="0081443F"/>
    <w:rsid w:val="00820206"/>
    <w:rsid w:val="00820664"/>
    <w:rsid w:val="0082142D"/>
    <w:rsid w:val="00823E10"/>
    <w:rsid w:val="00824FBC"/>
    <w:rsid w:val="008273DE"/>
    <w:rsid w:val="0083148D"/>
    <w:rsid w:val="008360FB"/>
    <w:rsid w:val="0083655D"/>
    <w:rsid w:val="0084048E"/>
    <w:rsid w:val="008438E5"/>
    <w:rsid w:val="0084464A"/>
    <w:rsid w:val="00845A6B"/>
    <w:rsid w:val="0084747F"/>
    <w:rsid w:val="00847EE9"/>
    <w:rsid w:val="00850197"/>
    <w:rsid w:val="00851342"/>
    <w:rsid w:val="00855EF5"/>
    <w:rsid w:val="00856D6B"/>
    <w:rsid w:val="008570B5"/>
    <w:rsid w:val="00860FA7"/>
    <w:rsid w:val="00861FE6"/>
    <w:rsid w:val="00865513"/>
    <w:rsid w:val="00870BAE"/>
    <w:rsid w:val="00870F25"/>
    <w:rsid w:val="00870FA7"/>
    <w:rsid w:val="0087142C"/>
    <w:rsid w:val="00872519"/>
    <w:rsid w:val="008741AD"/>
    <w:rsid w:val="00874F8D"/>
    <w:rsid w:val="00875464"/>
    <w:rsid w:val="0088001E"/>
    <w:rsid w:val="008806D7"/>
    <w:rsid w:val="00882EB3"/>
    <w:rsid w:val="008839B8"/>
    <w:rsid w:val="008841F4"/>
    <w:rsid w:val="00884C64"/>
    <w:rsid w:val="008853E0"/>
    <w:rsid w:val="0088627C"/>
    <w:rsid w:val="00886E52"/>
    <w:rsid w:val="00887C67"/>
    <w:rsid w:val="0089186A"/>
    <w:rsid w:val="0089315A"/>
    <w:rsid w:val="008A0035"/>
    <w:rsid w:val="008A1B9E"/>
    <w:rsid w:val="008A22B1"/>
    <w:rsid w:val="008A3A94"/>
    <w:rsid w:val="008B02FE"/>
    <w:rsid w:val="008B1CBD"/>
    <w:rsid w:val="008B1F18"/>
    <w:rsid w:val="008B263F"/>
    <w:rsid w:val="008B60C6"/>
    <w:rsid w:val="008B7158"/>
    <w:rsid w:val="008C0883"/>
    <w:rsid w:val="008C08F5"/>
    <w:rsid w:val="008C1971"/>
    <w:rsid w:val="008C6CD5"/>
    <w:rsid w:val="008C6ED4"/>
    <w:rsid w:val="008C7E8B"/>
    <w:rsid w:val="008D0778"/>
    <w:rsid w:val="008D5C07"/>
    <w:rsid w:val="008E0C91"/>
    <w:rsid w:val="008E137C"/>
    <w:rsid w:val="008E337F"/>
    <w:rsid w:val="008F7D63"/>
    <w:rsid w:val="008F7D6E"/>
    <w:rsid w:val="00900629"/>
    <w:rsid w:val="00900877"/>
    <w:rsid w:val="00901C52"/>
    <w:rsid w:val="00902132"/>
    <w:rsid w:val="00903120"/>
    <w:rsid w:val="00903787"/>
    <w:rsid w:val="009058AC"/>
    <w:rsid w:val="009105AC"/>
    <w:rsid w:val="00913DD2"/>
    <w:rsid w:val="009144D9"/>
    <w:rsid w:val="00914765"/>
    <w:rsid w:val="00914C58"/>
    <w:rsid w:val="00914EB2"/>
    <w:rsid w:val="00916175"/>
    <w:rsid w:val="00916307"/>
    <w:rsid w:val="00917AF0"/>
    <w:rsid w:val="00920401"/>
    <w:rsid w:val="00920E2C"/>
    <w:rsid w:val="00922C92"/>
    <w:rsid w:val="009238EB"/>
    <w:rsid w:val="00924364"/>
    <w:rsid w:val="009250D0"/>
    <w:rsid w:val="00925815"/>
    <w:rsid w:val="00926FA8"/>
    <w:rsid w:val="00931199"/>
    <w:rsid w:val="009338EB"/>
    <w:rsid w:val="00934BA4"/>
    <w:rsid w:val="0093591D"/>
    <w:rsid w:val="00937365"/>
    <w:rsid w:val="009379F4"/>
    <w:rsid w:val="009411D0"/>
    <w:rsid w:val="0094170A"/>
    <w:rsid w:val="00941F89"/>
    <w:rsid w:val="009427A5"/>
    <w:rsid w:val="00942C72"/>
    <w:rsid w:val="009473A5"/>
    <w:rsid w:val="00953247"/>
    <w:rsid w:val="00954109"/>
    <w:rsid w:val="00954EBC"/>
    <w:rsid w:val="00956085"/>
    <w:rsid w:val="00957908"/>
    <w:rsid w:val="00961664"/>
    <w:rsid w:val="0096434E"/>
    <w:rsid w:val="00964352"/>
    <w:rsid w:val="00966A2E"/>
    <w:rsid w:val="00966C4E"/>
    <w:rsid w:val="0097209A"/>
    <w:rsid w:val="009725F9"/>
    <w:rsid w:val="0097328E"/>
    <w:rsid w:val="00973A2C"/>
    <w:rsid w:val="009741D9"/>
    <w:rsid w:val="00974BC4"/>
    <w:rsid w:val="00974FC5"/>
    <w:rsid w:val="0097539F"/>
    <w:rsid w:val="00976BAB"/>
    <w:rsid w:val="00977755"/>
    <w:rsid w:val="00977B5A"/>
    <w:rsid w:val="00980E06"/>
    <w:rsid w:val="00982518"/>
    <w:rsid w:val="00983A9F"/>
    <w:rsid w:val="00983D33"/>
    <w:rsid w:val="00984349"/>
    <w:rsid w:val="00984F14"/>
    <w:rsid w:val="00985568"/>
    <w:rsid w:val="009871F0"/>
    <w:rsid w:val="009878C9"/>
    <w:rsid w:val="00991861"/>
    <w:rsid w:val="0099225D"/>
    <w:rsid w:val="00993679"/>
    <w:rsid w:val="009A1353"/>
    <w:rsid w:val="009A26BB"/>
    <w:rsid w:val="009A2B2B"/>
    <w:rsid w:val="009A438F"/>
    <w:rsid w:val="009A5B8F"/>
    <w:rsid w:val="009A6EDF"/>
    <w:rsid w:val="009B2283"/>
    <w:rsid w:val="009B3FB1"/>
    <w:rsid w:val="009B5CF1"/>
    <w:rsid w:val="009B703E"/>
    <w:rsid w:val="009B7176"/>
    <w:rsid w:val="009C081A"/>
    <w:rsid w:val="009C0CA1"/>
    <w:rsid w:val="009C2066"/>
    <w:rsid w:val="009C2E55"/>
    <w:rsid w:val="009C2F47"/>
    <w:rsid w:val="009C57C7"/>
    <w:rsid w:val="009C64EB"/>
    <w:rsid w:val="009D0199"/>
    <w:rsid w:val="009D23C7"/>
    <w:rsid w:val="009D3340"/>
    <w:rsid w:val="009D4437"/>
    <w:rsid w:val="009D4E88"/>
    <w:rsid w:val="009E00CB"/>
    <w:rsid w:val="009E403E"/>
    <w:rsid w:val="009E539F"/>
    <w:rsid w:val="009E6E99"/>
    <w:rsid w:val="009F10D3"/>
    <w:rsid w:val="009F2899"/>
    <w:rsid w:val="009F3D60"/>
    <w:rsid w:val="009F5BFD"/>
    <w:rsid w:val="00A004A5"/>
    <w:rsid w:val="00A0346C"/>
    <w:rsid w:val="00A039B6"/>
    <w:rsid w:val="00A05DF3"/>
    <w:rsid w:val="00A07BD1"/>
    <w:rsid w:val="00A100F2"/>
    <w:rsid w:val="00A10BFC"/>
    <w:rsid w:val="00A10EEC"/>
    <w:rsid w:val="00A11487"/>
    <w:rsid w:val="00A122C2"/>
    <w:rsid w:val="00A127E2"/>
    <w:rsid w:val="00A20F6C"/>
    <w:rsid w:val="00A22D88"/>
    <w:rsid w:val="00A2669E"/>
    <w:rsid w:val="00A266B2"/>
    <w:rsid w:val="00A26E6D"/>
    <w:rsid w:val="00A27047"/>
    <w:rsid w:val="00A30458"/>
    <w:rsid w:val="00A30F4F"/>
    <w:rsid w:val="00A36C3A"/>
    <w:rsid w:val="00A4068E"/>
    <w:rsid w:val="00A412A0"/>
    <w:rsid w:val="00A45DFF"/>
    <w:rsid w:val="00A50F2A"/>
    <w:rsid w:val="00A56F26"/>
    <w:rsid w:val="00A575E2"/>
    <w:rsid w:val="00A601E3"/>
    <w:rsid w:val="00A612F3"/>
    <w:rsid w:val="00A61F6F"/>
    <w:rsid w:val="00A63BAB"/>
    <w:rsid w:val="00A64D11"/>
    <w:rsid w:val="00A66FFB"/>
    <w:rsid w:val="00A70671"/>
    <w:rsid w:val="00A70E9F"/>
    <w:rsid w:val="00A71526"/>
    <w:rsid w:val="00A74339"/>
    <w:rsid w:val="00A74822"/>
    <w:rsid w:val="00A758B5"/>
    <w:rsid w:val="00A76539"/>
    <w:rsid w:val="00A76A88"/>
    <w:rsid w:val="00A76AED"/>
    <w:rsid w:val="00A775C8"/>
    <w:rsid w:val="00A808CC"/>
    <w:rsid w:val="00A81A6A"/>
    <w:rsid w:val="00A859D6"/>
    <w:rsid w:val="00A93F62"/>
    <w:rsid w:val="00A9402D"/>
    <w:rsid w:val="00A94F04"/>
    <w:rsid w:val="00A97F71"/>
    <w:rsid w:val="00AA2062"/>
    <w:rsid w:val="00AA2B50"/>
    <w:rsid w:val="00AA2DE1"/>
    <w:rsid w:val="00AA2E26"/>
    <w:rsid w:val="00AA4FB2"/>
    <w:rsid w:val="00AA5FB5"/>
    <w:rsid w:val="00AA6D0F"/>
    <w:rsid w:val="00AA7A8F"/>
    <w:rsid w:val="00AB03E9"/>
    <w:rsid w:val="00AB0BFB"/>
    <w:rsid w:val="00AB1E81"/>
    <w:rsid w:val="00AB513A"/>
    <w:rsid w:val="00AB7D53"/>
    <w:rsid w:val="00AC1981"/>
    <w:rsid w:val="00AC343B"/>
    <w:rsid w:val="00AC3B3C"/>
    <w:rsid w:val="00AC521E"/>
    <w:rsid w:val="00AC5C28"/>
    <w:rsid w:val="00AC6DC9"/>
    <w:rsid w:val="00AD2AEF"/>
    <w:rsid w:val="00AD3DD9"/>
    <w:rsid w:val="00AD5C75"/>
    <w:rsid w:val="00AD7CA0"/>
    <w:rsid w:val="00AE3CE4"/>
    <w:rsid w:val="00AE3F85"/>
    <w:rsid w:val="00AF1214"/>
    <w:rsid w:val="00AF2713"/>
    <w:rsid w:val="00AF4637"/>
    <w:rsid w:val="00B00D6A"/>
    <w:rsid w:val="00B03598"/>
    <w:rsid w:val="00B05003"/>
    <w:rsid w:val="00B050A0"/>
    <w:rsid w:val="00B06A74"/>
    <w:rsid w:val="00B10D81"/>
    <w:rsid w:val="00B11F87"/>
    <w:rsid w:val="00B14F7A"/>
    <w:rsid w:val="00B1513A"/>
    <w:rsid w:val="00B156D5"/>
    <w:rsid w:val="00B161F8"/>
    <w:rsid w:val="00B16353"/>
    <w:rsid w:val="00B16AD9"/>
    <w:rsid w:val="00B209A7"/>
    <w:rsid w:val="00B23748"/>
    <w:rsid w:val="00B237A1"/>
    <w:rsid w:val="00B23B2F"/>
    <w:rsid w:val="00B24C32"/>
    <w:rsid w:val="00B25421"/>
    <w:rsid w:val="00B25AD8"/>
    <w:rsid w:val="00B26690"/>
    <w:rsid w:val="00B26D50"/>
    <w:rsid w:val="00B270B5"/>
    <w:rsid w:val="00B27820"/>
    <w:rsid w:val="00B27C11"/>
    <w:rsid w:val="00B30543"/>
    <w:rsid w:val="00B32076"/>
    <w:rsid w:val="00B33305"/>
    <w:rsid w:val="00B3375A"/>
    <w:rsid w:val="00B34D46"/>
    <w:rsid w:val="00B35691"/>
    <w:rsid w:val="00B35B0F"/>
    <w:rsid w:val="00B3692D"/>
    <w:rsid w:val="00B407BB"/>
    <w:rsid w:val="00B40805"/>
    <w:rsid w:val="00B40DEC"/>
    <w:rsid w:val="00B438EA"/>
    <w:rsid w:val="00B4454F"/>
    <w:rsid w:val="00B52B36"/>
    <w:rsid w:val="00B52BAF"/>
    <w:rsid w:val="00B52E7A"/>
    <w:rsid w:val="00B54493"/>
    <w:rsid w:val="00B54C92"/>
    <w:rsid w:val="00B619B0"/>
    <w:rsid w:val="00B63602"/>
    <w:rsid w:val="00B6475A"/>
    <w:rsid w:val="00B67516"/>
    <w:rsid w:val="00B742C1"/>
    <w:rsid w:val="00B75C57"/>
    <w:rsid w:val="00B7690C"/>
    <w:rsid w:val="00B80797"/>
    <w:rsid w:val="00B83C31"/>
    <w:rsid w:val="00B85436"/>
    <w:rsid w:val="00B857B0"/>
    <w:rsid w:val="00B86E41"/>
    <w:rsid w:val="00B87D88"/>
    <w:rsid w:val="00B92731"/>
    <w:rsid w:val="00B950DF"/>
    <w:rsid w:val="00B96295"/>
    <w:rsid w:val="00B966EC"/>
    <w:rsid w:val="00B96A81"/>
    <w:rsid w:val="00BA2A8C"/>
    <w:rsid w:val="00BA3465"/>
    <w:rsid w:val="00BA4191"/>
    <w:rsid w:val="00BA5B93"/>
    <w:rsid w:val="00BA5DA3"/>
    <w:rsid w:val="00BA76BE"/>
    <w:rsid w:val="00BB01EF"/>
    <w:rsid w:val="00BB042B"/>
    <w:rsid w:val="00BB40AB"/>
    <w:rsid w:val="00BB464B"/>
    <w:rsid w:val="00BB4817"/>
    <w:rsid w:val="00BB5298"/>
    <w:rsid w:val="00BB5C45"/>
    <w:rsid w:val="00BB65E9"/>
    <w:rsid w:val="00BC0FF5"/>
    <w:rsid w:val="00BC2EEB"/>
    <w:rsid w:val="00BC4E49"/>
    <w:rsid w:val="00BC5399"/>
    <w:rsid w:val="00BC7A73"/>
    <w:rsid w:val="00BC7DA3"/>
    <w:rsid w:val="00BD0C83"/>
    <w:rsid w:val="00BD1878"/>
    <w:rsid w:val="00BD1C71"/>
    <w:rsid w:val="00BD23A7"/>
    <w:rsid w:val="00BD4044"/>
    <w:rsid w:val="00BD6105"/>
    <w:rsid w:val="00BD6E18"/>
    <w:rsid w:val="00BE2A64"/>
    <w:rsid w:val="00BE528A"/>
    <w:rsid w:val="00BE574E"/>
    <w:rsid w:val="00BF50FF"/>
    <w:rsid w:val="00BF60FC"/>
    <w:rsid w:val="00BF673B"/>
    <w:rsid w:val="00C01020"/>
    <w:rsid w:val="00C02BDC"/>
    <w:rsid w:val="00C033F7"/>
    <w:rsid w:val="00C0526A"/>
    <w:rsid w:val="00C0550F"/>
    <w:rsid w:val="00C05616"/>
    <w:rsid w:val="00C05B83"/>
    <w:rsid w:val="00C10120"/>
    <w:rsid w:val="00C10EA7"/>
    <w:rsid w:val="00C125E6"/>
    <w:rsid w:val="00C15234"/>
    <w:rsid w:val="00C15917"/>
    <w:rsid w:val="00C1770C"/>
    <w:rsid w:val="00C17DB3"/>
    <w:rsid w:val="00C22872"/>
    <w:rsid w:val="00C22BDD"/>
    <w:rsid w:val="00C236D0"/>
    <w:rsid w:val="00C273F3"/>
    <w:rsid w:val="00C274C9"/>
    <w:rsid w:val="00C31041"/>
    <w:rsid w:val="00C316FC"/>
    <w:rsid w:val="00C31BFF"/>
    <w:rsid w:val="00C32F85"/>
    <w:rsid w:val="00C3321C"/>
    <w:rsid w:val="00C347DB"/>
    <w:rsid w:val="00C41C74"/>
    <w:rsid w:val="00C46311"/>
    <w:rsid w:val="00C512C5"/>
    <w:rsid w:val="00C524C8"/>
    <w:rsid w:val="00C52B61"/>
    <w:rsid w:val="00C52BC6"/>
    <w:rsid w:val="00C54BDC"/>
    <w:rsid w:val="00C55A4F"/>
    <w:rsid w:val="00C575D7"/>
    <w:rsid w:val="00C57C33"/>
    <w:rsid w:val="00C611A7"/>
    <w:rsid w:val="00C617F2"/>
    <w:rsid w:val="00C62DD3"/>
    <w:rsid w:val="00C6518F"/>
    <w:rsid w:val="00C65A98"/>
    <w:rsid w:val="00C66F76"/>
    <w:rsid w:val="00C67D08"/>
    <w:rsid w:val="00C67D6A"/>
    <w:rsid w:val="00C7310F"/>
    <w:rsid w:val="00C7487C"/>
    <w:rsid w:val="00C74962"/>
    <w:rsid w:val="00C74AF2"/>
    <w:rsid w:val="00C7501A"/>
    <w:rsid w:val="00C75B9A"/>
    <w:rsid w:val="00C76128"/>
    <w:rsid w:val="00C7628E"/>
    <w:rsid w:val="00C76FED"/>
    <w:rsid w:val="00C826F5"/>
    <w:rsid w:val="00C86274"/>
    <w:rsid w:val="00C87945"/>
    <w:rsid w:val="00C90BAD"/>
    <w:rsid w:val="00C92546"/>
    <w:rsid w:val="00C935F9"/>
    <w:rsid w:val="00C93BB1"/>
    <w:rsid w:val="00C94F53"/>
    <w:rsid w:val="00C97E51"/>
    <w:rsid w:val="00CA05B2"/>
    <w:rsid w:val="00CA24B3"/>
    <w:rsid w:val="00CA28FD"/>
    <w:rsid w:val="00CA56B7"/>
    <w:rsid w:val="00CB018D"/>
    <w:rsid w:val="00CB01DF"/>
    <w:rsid w:val="00CB0C9B"/>
    <w:rsid w:val="00CB3E67"/>
    <w:rsid w:val="00CB708C"/>
    <w:rsid w:val="00CC06E4"/>
    <w:rsid w:val="00CC15CD"/>
    <w:rsid w:val="00CC252F"/>
    <w:rsid w:val="00CC25F3"/>
    <w:rsid w:val="00CC26C8"/>
    <w:rsid w:val="00CC2D0C"/>
    <w:rsid w:val="00CC2FAC"/>
    <w:rsid w:val="00CC54AA"/>
    <w:rsid w:val="00CC6014"/>
    <w:rsid w:val="00CD1597"/>
    <w:rsid w:val="00CD2198"/>
    <w:rsid w:val="00CD2CB2"/>
    <w:rsid w:val="00CD43E6"/>
    <w:rsid w:val="00CD4D7B"/>
    <w:rsid w:val="00CD4DC2"/>
    <w:rsid w:val="00CD64D5"/>
    <w:rsid w:val="00CD6EA2"/>
    <w:rsid w:val="00CD7C64"/>
    <w:rsid w:val="00CE0030"/>
    <w:rsid w:val="00CE0A41"/>
    <w:rsid w:val="00CE1968"/>
    <w:rsid w:val="00CE2FDC"/>
    <w:rsid w:val="00CE3490"/>
    <w:rsid w:val="00CE3511"/>
    <w:rsid w:val="00CE4DDC"/>
    <w:rsid w:val="00CE6860"/>
    <w:rsid w:val="00CE799C"/>
    <w:rsid w:val="00CF2BB0"/>
    <w:rsid w:val="00CF6FF6"/>
    <w:rsid w:val="00CF7FB3"/>
    <w:rsid w:val="00D0023E"/>
    <w:rsid w:val="00D02AFE"/>
    <w:rsid w:val="00D02FCD"/>
    <w:rsid w:val="00D064AB"/>
    <w:rsid w:val="00D069BB"/>
    <w:rsid w:val="00D14195"/>
    <w:rsid w:val="00D1533B"/>
    <w:rsid w:val="00D15ADE"/>
    <w:rsid w:val="00D17084"/>
    <w:rsid w:val="00D17770"/>
    <w:rsid w:val="00D20B4E"/>
    <w:rsid w:val="00D23A7D"/>
    <w:rsid w:val="00D25235"/>
    <w:rsid w:val="00D25D12"/>
    <w:rsid w:val="00D27537"/>
    <w:rsid w:val="00D30D4D"/>
    <w:rsid w:val="00D343F9"/>
    <w:rsid w:val="00D362FF"/>
    <w:rsid w:val="00D403E4"/>
    <w:rsid w:val="00D41DEC"/>
    <w:rsid w:val="00D43B88"/>
    <w:rsid w:val="00D43DB5"/>
    <w:rsid w:val="00D4426F"/>
    <w:rsid w:val="00D44AE7"/>
    <w:rsid w:val="00D4579F"/>
    <w:rsid w:val="00D465DA"/>
    <w:rsid w:val="00D5169D"/>
    <w:rsid w:val="00D516B9"/>
    <w:rsid w:val="00D523C8"/>
    <w:rsid w:val="00D53378"/>
    <w:rsid w:val="00D557F7"/>
    <w:rsid w:val="00D56945"/>
    <w:rsid w:val="00D57311"/>
    <w:rsid w:val="00D57DE1"/>
    <w:rsid w:val="00D62CAC"/>
    <w:rsid w:val="00D63698"/>
    <w:rsid w:val="00D64203"/>
    <w:rsid w:val="00D64864"/>
    <w:rsid w:val="00D64BD6"/>
    <w:rsid w:val="00D64FE4"/>
    <w:rsid w:val="00D651FC"/>
    <w:rsid w:val="00D65407"/>
    <w:rsid w:val="00D65EE7"/>
    <w:rsid w:val="00D67151"/>
    <w:rsid w:val="00D67BBC"/>
    <w:rsid w:val="00D70898"/>
    <w:rsid w:val="00D71255"/>
    <w:rsid w:val="00D712EC"/>
    <w:rsid w:val="00D728D0"/>
    <w:rsid w:val="00D744CD"/>
    <w:rsid w:val="00D745A0"/>
    <w:rsid w:val="00D76ED2"/>
    <w:rsid w:val="00D77C51"/>
    <w:rsid w:val="00D80EB7"/>
    <w:rsid w:val="00D8104A"/>
    <w:rsid w:val="00D8201C"/>
    <w:rsid w:val="00D82C8D"/>
    <w:rsid w:val="00D8583B"/>
    <w:rsid w:val="00D861AF"/>
    <w:rsid w:val="00D8670D"/>
    <w:rsid w:val="00D86AAA"/>
    <w:rsid w:val="00D87934"/>
    <w:rsid w:val="00D940E6"/>
    <w:rsid w:val="00D95839"/>
    <w:rsid w:val="00DA03E8"/>
    <w:rsid w:val="00DA3454"/>
    <w:rsid w:val="00DA3D44"/>
    <w:rsid w:val="00DA5E03"/>
    <w:rsid w:val="00DA6BB3"/>
    <w:rsid w:val="00DA7C9E"/>
    <w:rsid w:val="00DB0918"/>
    <w:rsid w:val="00DC0417"/>
    <w:rsid w:val="00DC14C2"/>
    <w:rsid w:val="00DC3B5C"/>
    <w:rsid w:val="00DC3B7C"/>
    <w:rsid w:val="00DC564C"/>
    <w:rsid w:val="00DC5A31"/>
    <w:rsid w:val="00DD1F14"/>
    <w:rsid w:val="00DD2B9F"/>
    <w:rsid w:val="00DD6AF3"/>
    <w:rsid w:val="00DE2251"/>
    <w:rsid w:val="00DE2E77"/>
    <w:rsid w:val="00DE3CC9"/>
    <w:rsid w:val="00DE4CC1"/>
    <w:rsid w:val="00DE58DC"/>
    <w:rsid w:val="00DE7991"/>
    <w:rsid w:val="00DF0707"/>
    <w:rsid w:val="00DF0810"/>
    <w:rsid w:val="00DF0F6F"/>
    <w:rsid w:val="00DF523D"/>
    <w:rsid w:val="00DF6B54"/>
    <w:rsid w:val="00DF6E83"/>
    <w:rsid w:val="00DF7715"/>
    <w:rsid w:val="00DF7763"/>
    <w:rsid w:val="00E026F8"/>
    <w:rsid w:val="00E04498"/>
    <w:rsid w:val="00E055BA"/>
    <w:rsid w:val="00E05E56"/>
    <w:rsid w:val="00E0797B"/>
    <w:rsid w:val="00E10AFA"/>
    <w:rsid w:val="00E10FA9"/>
    <w:rsid w:val="00E12927"/>
    <w:rsid w:val="00E12DCF"/>
    <w:rsid w:val="00E14223"/>
    <w:rsid w:val="00E149F7"/>
    <w:rsid w:val="00E15C28"/>
    <w:rsid w:val="00E177AC"/>
    <w:rsid w:val="00E21408"/>
    <w:rsid w:val="00E216BC"/>
    <w:rsid w:val="00E22560"/>
    <w:rsid w:val="00E24F15"/>
    <w:rsid w:val="00E25FA9"/>
    <w:rsid w:val="00E26E14"/>
    <w:rsid w:val="00E301B2"/>
    <w:rsid w:val="00E30E9F"/>
    <w:rsid w:val="00E3250A"/>
    <w:rsid w:val="00E33511"/>
    <w:rsid w:val="00E365DF"/>
    <w:rsid w:val="00E368B2"/>
    <w:rsid w:val="00E400DA"/>
    <w:rsid w:val="00E4529B"/>
    <w:rsid w:val="00E4581A"/>
    <w:rsid w:val="00E45C37"/>
    <w:rsid w:val="00E46369"/>
    <w:rsid w:val="00E4720E"/>
    <w:rsid w:val="00E47300"/>
    <w:rsid w:val="00E51350"/>
    <w:rsid w:val="00E5686B"/>
    <w:rsid w:val="00E576DC"/>
    <w:rsid w:val="00E62E91"/>
    <w:rsid w:val="00E64556"/>
    <w:rsid w:val="00E66CA2"/>
    <w:rsid w:val="00E776A6"/>
    <w:rsid w:val="00E80658"/>
    <w:rsid w:val="00E81D5A"/>
    <w:rsid w:val="00E82BFC"/>
    <w:rsid w:val="00E83D99"/>
    <w:rsid w:val="00E86B16"/>
    <w:rsid w:val="00E91F44"/>
    <w:rsid w:val="00E92C97"/>
    <w:rsid w:val="00E95F2B"/>
    <w:rsid w:val="00EA14B6"/>
    <w:rsid w:val="00EA15F2"/>
    <w:rsid w:val="00EA58D2"/>
    <w:rsid w:val="00EA79AF"/>
    <w:rsid w:val="00EB0D2F"/>
    <w:rsid w:val="00EB1B2C"/>
    <w:rsid w:val="00EB23D1"/>
    <w:rsid w:val="00EB2A99"/>
    <w:rsid w:val="00EB3345"/>
    <w:rsid w:val="00EB57B7"/>
    <w:rsid w:val="00EB60F6"/>
    <w:rsid w:val="00EB6A3C"/>
    <w:rsid w:val="00EB70AC"/>
    <w:rsid w:val="00EB7E1B"/>
    <w:rsid w:val="00EC09E6"/>
    <w:rsid w:val="00EC2A61"/>
    <w:rsid w:val="00EC535E"/>
    <w:rsid w:val="00EC7718"/>
    <w:rsid w:val="00ED079E"/>
    <w:rsid w:val="00ED0C2C"/>
    <w:rsid w:val="00ED10A4"/>
    <w:rsid w:val="00ED1EBA"/>
    <w:rsid w:val="00ED55D0"/>
    <w:rsid w:val="00ED61A4"/>
    <w:rsid w:val="00ED658C"/>
    <w:rsid w:val="00ED77A9"/>
    <w:rsid w:val="00ED79B2"/>
    <w:rsid w:val="00EE018E"/>
    <w:rsid w:val="00EE272E"/>
    <w:rsid w:val="00EE54D3"/>
    <w:rsid w:val="00EE5C02"/>
    <w:rsid w:val="00EE62DC"/>
    <w:rsid w:val="00EE67AE"/>
    <w:rsid w:val="00EE7282"/>
    <w:rsid w:val="00EE7E22"/>
    <w:rsid w:val="00EF0079"/>
    <w:rsid w:val="00EF0F24"/>
    <w:rsid w:val="00EF15B5"/>
    <w:rsid w:val="00EF2401"/>
    <w:rsid w:val="00EF291E"/>
    <w:rsid w:val="00EF3B3C"/>
    <w:rsid w:val="00EF5DCC"/>
    <w:rsid w:val="00EF5F8E"/>
    <w:rsid w:val="00EF669A"/>
    <w:rsid w:val="00EF7AB2"/>
    <w:rsid w:val="00F009D9"/>
    <w:rsid w:val="00F01145"/>
    <w:rsid w:val="00F0231B"/>
    <w:rsid w:val="00F031D4"/>
    <w:rsid w:val="00F0493A"/>
    <w:rsid w:val="00F04EA2"/>
    <w:rsid w:val="00F05E4E"/>
    <w:rsid w:val="00F06897"/>
    <w:rsid w:val="00F101C1"/>
    <w:rsid w:val="00F10508"/>
    <w:rsid w:val="00F10B85"/>
    <w:rsid w:val="00F1226B"/>
    <w:rsid w:val="00F12832"/>
    <w:rsid w:val="00F147CB"/>
    <w:rsid w:val="00F14ECE"/>
    <w:rsid w:val="00F15E42"/>
    <w:rsid w:val="00F163F3"/>
    <w:rsid w:val="00F165F8"/>
    <w:rsid w:val="00F17199"/>
    <w:rsid w:val="00F211C5"/>
    <w:rsid w:val="00F247B8"/>
    <w:rsid w:val="00F25F2F"/>
    <w:rsid w:val="00F27CE3"/>
    <w:rsid w:val="00F326C5"/>
    <w:rsid w:val="00F36FBB"/>
    <w:rsid w:val="00F37A7F"/>
    <w:rsid w:val="00F42517"/>
    <w:rsid w:val="00F44D89"/>
    <w:rsid w:val="00F44E15"/>
    <w:rsid w:val="00F46381"/>
    <w:rsid w:val="00F506BF"/>
    <w:rsid w:val="00F57390"/>
    <w:rsid w:val="00F578F5"/>
    <w:rsid w:val="00F606A1"/>
    <w:rsid w:val="00F60732"/>
    <w:rsid w:val="00F60D14"/>
    <w:rsid w:val="00F61617"/>
    <w:rsid w:val="00F6404C"/>
    <w:rsid w:val="00F64134"/>
    <w:rsid w:val="00F6468D"/>
    <w:rsid w:val="00F6535E"/>
    <w:rsid w:val="00F6538B"/>
    <w:rsid w:val="00F6662F"/>
    <w:rsid w:val="00F70535"/>
    <w:rsid w:val="00F705DB"/>
    <w:rsid w:val="00F711C3"/>
    <w:rsid w:val="00F7209A"/>
    <w:rsid w:val="00F732E9"/>
    <w:rsid w:val="00F7333E"/>
    <w:rsid w:val="00F734FF"/>
    <w:rsid w:val="00F74F21"/>
    <w:rsid w:val="00F83A02"/>
    <w:rsid w:val="00F91291"/>
    <w:rsid w:val="00F9210D"/>
    <w:rsid w:val="00F963D4"/>
    <w:rsid w:val="00F96443"/>
    <w:rsid w:val="00F9647E"/>
    <w:rsid w:val="00FA16D6"/>
    <w:rsid w:val="00FA2E84"/>
    <w:rsid w:val="00FA38D2"/>
    <w:rsid w:val="00FA4131"/>
    <w:rsid w:val="00FB094A"/>
    <w:rsid w:val="00FB150E"/>
    <w:rsid w:val="00FB3DA8"/>
    <w:rsid w:val="00FB55DC"/>
    <w:rsid w:val="00FB589B"/>
    <w:rsid w:val="00FB589D"/>
    <w:rsid w:val="00FC02DA"/>
    <w:rsid w:val="00FC03A1"/>
    <w:rsid w:val="00FC4B48"/>
    <w:rsid w:val="00FC4C70"/>
    <w:rsid w:val="00FC525D"/>
    <w:rsid w:val="00FC597A"/>
    <w:rsid w:val="00FC6D67"/>
    <w:rsid w:val="00FD11BC"/>
    <w:rsid w:val="00FD1A12"/>
    <w:rsid w:val="00FD454F"/>
    <w:rsid w:val="00FD5BC9"/>
    <w:rsid w:val="00FE24E1"/>
    <w:rsid w:val="00FE263B"/>
    <w:rsid w:val="00FE348D"/>
    <w:rsid w:val="00FE3B79"/>
    <w:rsid w:val="00FE3B94"/>
    <w:rsid w:val="00FE60DA"/>
    <w:rsid w:val="00FE60DF"/>
    <w:rsid w:val="00FE74E9"/>
    <w:rsid w:val="00FF1B86"/>
    <w:rsid w:val="00FF1FAB"/>
    <w:rsid w:val="00FF23A5"/>
    <w:rsid w:val="00FF3070"/>
    <w:rsid w:val="00FF497F"/>
    <w:rsid w:val="00FF573F"/>
    <w:rsid w:val="00FF6130"/>
    <w:rsid w:val="2754CC75"/>
    <w:rsid w:val="35AF8862"/>
    <w:rsid w:val="7F11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A668C"/>
  <w15:docId w15:val="{F564A1D4-96BB-4A52-8949-7E30F5A7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iPriority="0"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0D0"/>
    <w:pPr>
      <w:spacing w:after="200" w:line="276" w:lineRule="auto"/>
    </w:pPr>
    <w:rPr>
      <w:rFonts w:ascii="Segoe UI" w:eastAsiaTheme="minorHAnsi" w:hAnsi="Segoe UI" w:cstheme="minorBidi"/>
      <w:sz w:val="22"/>
      <w:szCs w:val="22"/>
    </w:rPr>
  </w:style>
  <w:style w:type="paragraph" w:styleId="Heading1">
    <w:name w:val="heading 1"/>
    <w:aliases w:val="BPOSHeading1,h1,Level 1 Topic Heading"/>
    <w:basedOn w:val="Normal"/>
    <w:next w:val="Normal"/>
    <w:link w:val="Heading1Char"/>
    <w:autoRedefine/>
    <w:uiPriority w:val="9"/>
    <w:qFormat/>
    <w:rsid w:val="009250D0"/>
    <w:pPr>
      <w:keepNext/>
      <w:keepLines/>
      <w:pageBreakBefore/>
      <w:numPr>
        <w:numId w:val="43"/>
      </w:numPr>
      <w:pBdr>
        <w:bottom w:val="single" w:sz="4" w:space="1" w:color="auto"/>
      </w:pBdr>
      <w:spacing w:before="480" w:after="120" w:line="240" w:lineRule="atLeast"/>
      <w:outlineLvl w:val="0"/>
    </w:pPr>
    <w:rPr>
      <w:rFonts w:eastAsiaTheme="majorEastAsia" w:cstheme="majorBidi"/>
      <w:b/>
      <w:bCs/>
      <w:sz w:val="40"/>
      <w:szCs w:val="28"/>
    </w:rPr>
  </w:style>
  <w:style w:type="paragraph" w:styleId="Heading2">
    <w:name w:val="heading 2"/>
    <w:aliases w:val="BPOSHeading2,h2,Level 2 Topic Heading"/>
    <w:basedOn w:val="Normal"/>
    <w:next w:val="Normal"/>
    <w:link w:val="Heading2Char"/>
    <w:autoRedefine/>
    <w:uiPriority w:val="9"/>
    <w:unhideWhenUsed/>
    <w:rsid w:val="00BC0FF5"/>
    <w:pPr>
      <w:keepNext/>
      <w:keepLines/>
      <w:numPr>
        <w:ilvl w:val="1"/>
        <w:numId w:val="43"/>
      </w:numPr>
      <w:spacing w:before="200" w:after="0"/>
      <w:outlineLvl w:val="1"/>
    </w:pPr>
    <w:rPr>
      <w:bCs/>
      <w:sz w:val="32"/>
      <w:szCs w:val="26"/>
    </w:rPr>
  </w:style>
  <w:style w:type="paragraph" w:styleId="Heading3">
    <w:name w:val="heading 3"/>
    <w:aliases w:val="Section Titles"/>
    <w:basedOn w:val="Normal"/>
    <w:next w:val="Normal"/>
    <w:link w:val="Heading3Char"/>
    <w:uiPriority w:val="9"/>
    <w:unhideWhenUsed/>
    <w:qFormat/>
    <w:rsid w:val="009250D0"/>
    <w:pPr>
      <w:keepNext/>
      <w:keepLines/>
      <w:numPr>
        <w:ilvl w:val="2"/>
        <w:numId w:val="43"/>
      </w:numPr>
      <w:spacing w:before="200" w:after="0"/>
      <w:outlineLvl w:val="2"/>
    </w:pPr>
    <w:rPr>
      <w:rFonts w:eastAsiaTheme="majorEastAsia" w:cstheme="majorBidi"/>
      <w:sz w:val="28"/>
    </w:rPr>
  </w:style>
  <w:style w:type="paragraph" w:styleId="Heading4">
    <w:name w:val="heading 4"/>
    <w:aliases w:val="Heading 4 - Section Subheadings"/>
    <w:basedOn w:val="Normal"/>
    <w:next w:val="Normal"/>
    <w:link w:val="Heading4Char"/>
    <w:autoRedefine/>
    <w:uiPriority w:val="9"/>
    <w:unhideWhenUsed/>
    <w:qFormat/>
    <w:rsid w:val="001E4D08"/>
    <w:pPr>
      <w:keepNext/>
      <w:keepLines/>
      <w:numPr>
        <w:ilvl w:val="3"/>
        <w:numId w:val="43"/>
      </w:numPr>
      <w:spacing w:before="200" w:after="0"/>
      <w:outlineLvl w:val="3"/>
    </w:pPr>
    <w:rPr>
      <w:rFonts w:eastAsiaTheme="majorEastAsia" w:cstheme="majorBidi"/>
      <w:bCs/>
      <w:i/>
      <w:iCs/>
      <w:sz w:val="24"/>
    </w:rPr>
  </w:style>
  <w:style w:type="paragraph" w:styleId="Heading5">
    <w:name w:val="heading 5"/>
    <w:aliases w:val="h5,Level 5 Topic Heading"/>
    <w:basedOn w:val="Normal"/>
    <w:next w:val="Normal"/>
    <w:link w:val="Heading5Char"/>
    <w:uiPriority w:val="9"/>
    <w:unhideWhenUsed/>
    <w:qFormat/>
    <w:rsid w:val="009250D0"/>
    <w:pPr>
      <w:keepNext/>
      <w:keepLines/>
      <w:numPr>
        <w:ilvl w:val="4"/>
        <w:numId w:val="43"/>
      </w:numPr>
      <w:spacing w:before="200" w:after="0"/>
      <w:outlineLvl w:val="4"/>
    </w:pPr>
    <w:rPr>
      <w:rFonts w:eastAsiaTheme="majorEastAsia" w:cstheme="majorBidi"/>
      <w:b/>
      <w:color w:val="243F60" w:themeColor="accent1" w:themeShade="7F"/>
    </w:rPr>
  </w:style>
  <w:style w:type="paragraph" w:styleId="Heading6">
    <w:name w:val="heading 6"/>
    <w:basedOn w:val="Normal"/>
    <w:next w:val="Normal"/>
    <w:link w:val="Heading6Char"/>
    <w:uiPriority w:val="9"/>
    <w:unhideWhenUsed/>
    <w:qFormat/>
    <w:rsid w:val="009250D0"/>
    <w:pPr>
      <w:keepNext/>
      <w:keepLines/>
      <w:numPr>
        <w:ilvl w:val="5"/>
        <w:numId w:val="4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250D0"/>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250D0"/>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250D0"/>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POSHeading1 Char,h1 Char,Level 1 Topic Heading Char"/>
    <w:basedOn w:val="DefaultParagraphFont"/>
    <w:link w:val="Heading1"/>
    <w:uiPriority w:val="9"/>
    <w:rsid w:val="009250D0"/>
    <w:rPr>
      <w:rFonts w:ascii="Segoe UI" w:eastAsiaTheme="majorEastAsia" w:hAnsi="Segoe UI" w:cstheme="majorBidi"/>
      <w:b/>
      <w:bCs/>
      <w:sz w:val="40"/>
      <w:szCs w:val="28"/>
    </w:rPr>
  </w:style>
  <w:style w:type="character" w:customStyle="1" w:styleId="Heading2Char">
    <w:name w:val="Heading 2 Char"/>
    <w:aliases w:val="BPOSHeading2 Char,h2 Char,Level 2 Topic Heading Char"/>
    <w:basedOn w:val="DefaultParagraphFont"/>
    <w:link w:val="Heading2"/>
    <w:uiPriority w:val="9"/>
    <w:rsid w:val="00BC0FF5"/>
    <w:rPr>
      <w:rFonts w:ascii="Segoe UI" w:eastAsiaTheme="minorHAnsi" w:hAnsi="Segoe UI" w:cstheme="minorBidi"/>
      <w:bCs/>
      <w:sz w:val="32"/>
      <w:szCs w:val="26"/>
    </w:rPr>
  </w:style>
  <w:style w:type="character" w:customStyle="1" w:styleId="Heading3Char">
    <w:name w:val="Heading 3 Char"/>
    <w:aliases w:val="Section Titles Char"/>
    <w:basedOn w:val="DefaultParagraphFont"/>
    <w:link w:val="Heading3"/>
    <w:uiPriority w:val="9"/>
    <w:rsid w:val="009250D0"/>
    <w:rPr>
      <w:rFonts w:ascii="Segoe UI" w:eastAsiaTheme="majorEastAsia" w:hAnsi="Segoe UI" w:cstheme="majorBidi"/>
      <w:sz w:val="28"/>
      <w:szCs w:val="22"/>
    </w:rPr>
  </w:style>
  <w:style w:type="character" w:customStyle="1" w:styleId="Heading4Char">
    <w:name w:val="Heading 4 Char"/>
    <w:aliases w:val="Heading 4 - Section Subheadings Char"/>
    <w:basedOn w:val="DefaultParagraphFont"/>
    <w:link w:val="Heading4"/>
    <w:uiPriority w:val="9"/>
    <w:rsid w:val="001E4D08"/>
    <w:rPr>
      <w:rFonts w:ascii="Segoe UI" w:eastAsiaTheme="majorEastAsia" w:hAnsi="Segoe UI" w:cstheme="majorBidi"/>
      <w:bCs/>
      <w:i/>
      <w:iCs/>
      <w:sz w:val="24"/>
      <w:szCs w:val="22"/>
    </w:rPr>
  </w:style>
  <w:style w:type="character" w:customStyle="1" w:styleId="Heading5Char">
    <w:name w:val="Heading 5 Char"/>
    <w:aliases w:val="h5 Char,Level 5 Topic Heading Char"/>
    <w:basedOn w:val="DefaultParagraphFont"/>
    <w:link w:val="Heading5"/>
    <w:uiPriority w:val="9"/>
    <w:rsid w:val="009250D0"/>
    <w:rPr>
      <w:rFonts w:ascii="Segoe UI" w:eastAsiaTheme="majorEastAsia" w:hAnsi="Segoe UI" w:cstheme="majorBidi"/>
      <w:b/>
      <w:color w:val="243F60" w:themeColor="accent1" w:themeShade="7F"/>
      <w:sz w:val="22"/>
      <w:szCs w:val="22"/>
    </w:rPr>
  </w:style>
  <w:style w:type="character" w:customStyle="1" w:styleId="Heading6Char">
    <w:name w:val="Heading 6 Char"/>
    <w:basedOn w:val="DefaultParagraphFont"/>
    <w:link w:val="Heading6"/>
    <w:uiPriority w:val="9"/>
    <w:rsid w:val="009250D0"/>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9250D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9250D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9250D0"/>
    <w:rPr>
      <w:rFonts w:asciiTheme="majorHAnsi" w:eastAsiaTheme="majorEastAsia" w:hAnsiTheme="majorHAnsi" w:cstheme="majorBidi"/>
      <w:i/>
      <w:iCs/>
      <w:color w:val="404040" w:themeColor="text1" w:themeTint="BF"/>
    </w:rPr>
  </w:style>
  <w:style w:type="paragraph" w:styleId="Header">
    <w:name w:val="header"/>
    <w:basedOn w:val="Normal"/>
    <w:link w:val="HeaderChar"/>
    <w:autoRedefine/>
    <w:uiPriority w:val="99"/>
    <w:rsid w:val="009250D0"/>
    <w:pPr>
      <w:jc w:val="right"/>
    </w:pPr>
    <w:rPr>
      <w:rFonts w:ascii="Arial Narrow" w:eastAsia="Arial Narrow" w:hAnsi="Arial Narrow" w:cs="Arial Narrow"/>
      <w:sz w:val="16"/>
      <w:szCs w:val="16"/>
    </w:rPr>
  </w:style>
  <w:style w:type="character" w:customStyle="1" w:styleId="HeaderChar">
    <w:name w:val="Header Char"/>
    <w:basedOn w:val="DefaultParagraphFont"/>
    <w:link w:val="Header"/>
    <w:uiPriority w:val="99"/>
    <w:rsid w:val="009250D0"/>
    <w:rPr>
      <w:rFonts w:ascii="Arial Narrow" w:eastAsia="Arial Narrow" w:hAnsi="Arial Narrow" w:cs="Arial Narrow"/>
      <w:sz w:val="16"/>
      <w:szCs w:val="16"/>
    </w:rPr>
  </w:style>
  <w:style w:type="paragraph" w:styleId="Footer">
    <w:name w:val="footer"/>
    <w:aliases w:val="f"/>
    <w:basedOn w:val="Normal"/>
    <w:link w:val="FooterChar"/>
    <w:autoRedefine/>
    <w:uiPriority w:val="99"/>
    <w:rsid w:val="009250D0"/>
    <w:pPr>
      <w:tabs>
        <w:tab w:val="center" w:pos="4153"/>
        <w:tab w:val="right" w:pos="8306"/>
      </w:tabs>
    </w:pPr>
    <w:rPr>
      <w:rFonts w:eastAsia="Arial Narrow" w:cs="Arial Narrow"/>
      <w:sz w:val="18"/>
      <w:szCs w:val="16"/>
    </w:rPr>
  </w:style>
  <w:style w:type="character" w:customStyle="1" w:styleId="FooterChar">
    <w:name w:val="Footer Char"/>
    <w:aliases w:val="f Char"/>
    <w:basedOn w:val="DefaultParagraphFont"/>
    <w:link w:val="Footer"/>
    <w:uiPriority w:val="99"/>
    <w:rsid w:val="009250D0"/>
    <w:rPr>
      <w:rFonts w:ascii="Segoe UI" w:eastAsia="Arial Narrow" w:hAnsi="Segoe UI" w:cs="Arial Narrow"/>
      <w:sz w:val="18"/>
      <w:szCs w:val="16"/>
    </w:rPr>
  </w:style>
  <w:style w:type="paragraph" w:customStyle="1" w:styleId="ITG">
    <w:name w:val="ITG"/>
    <w:basedOn w:val="Caption"/>
    <w:rsid w:val="00C31041"/>
    <w:pPr>
      <w:spacing w:after="1080"/>
    </w:pPr>
    <w:rPr>
      <w:rFonts w:ascii="Trebuchet MS" w:hAnsi="Trebuchet MS"/>
      <w:bCs w:val="0"/>
      <w:sz w:val="48"/>
      <w:szCs w:val="56"/>
    </w:rPr>
  </w:style>
  <w:style w:type="paragraph" w:styleId="Caption">
    <w:name w:val="caption"/>
    <w:basedOn w:val="Normal"/>
    <w:next w:val="Normal"/>
    <w:autoRedefine/>
    <w:uiPriority w:val="35"/>
    <w:unhideWhenUsed/>
    <w:qFormat/>
    <w:rsid w:val="009250D0"/>
    <w:pPr>
      <w:spacing w:after="120"/>
      <w:jc w:val="center"/>
      <w:outlineLvl w:val="0"/>
    </w:pPr>
    <w:rPr>
      <w:b/>
      <w:bCs/>
      <w:caps/>
      <w:sz w:val="16"/>
      <w:szCs w:val="18"/>
    </w:rPr>
  </w:style>
  <w:style w:type="paragraph" w:customStyle="1" w:styleId="MyTitle">
    <w:name w:val="My Title"/>
    <w:basedOn w:val="Normal"/>
    <w:rsid w:val="00C31041"/>
    <w:pPr>
      <w:keepNext/>
      <w:keepLines/>
      <w:suppressLineNumbers/>
      <w:suppressAutoHyphens/>
      <w:spacing w:before="240" w:after="60" w:line="440" w:lineRule="exact"/>
    </w:pPr>
    <w:rPr>
      <w:rFonts w:ascii="Trebuchet MS" w:hAnsi="Trebuchet MS"/>
      <w:b/>
      <w:snapToGrid w:val="0"/>
      <w:spacing w:val="-40"/>
      <w:kern w:val="72"/>
      <w:sz w:val="52"/>
      <w:szCs w:val="20"/>
    </w:rPr>
  </w:style>
  <w:style w:type="paragraph" w:customStyle="1" w:styleId="MyTOCTitle">
    <w:name w:val="My TOC Title"/>
    <w:basedOn w:val="Normal"/>
    <w:rsid w:val="00C31041"/>
    <w:pPr>
      <w:keepNext/>
      <w:keepLines/>
      <w:suppressLineNumbers/>
      <w:suppressAutoHyphens/>
      <w:spacing w:before="240" w:after="60" w:line="440" w:lineRule="exact"/>
      <w:jc w:val="center"/>
    </w:pPr>
    <w:rPr>
      <w:b/>
      <w:snapToGrid w:val="0"/>
      <w:color w:val="000080"/>
      <w:spacing w:val="-40"/>
      <w:kern w:val="72"/>
      <w:sz w:val="28"/>
      <w:szCs w:val="44"/>
    </w:rPr>
  </w:style>
  <w:style w:type="paragraph" w:styleId="TOC1">
    <w:name w:val="toc 1"/>
    <w:basedOn w:val="Normal"/>
    <w:next w:val="Normal"/>
    <w:autoRedefine/>
    <w:uiPriority w:val="39"/>
    <w:unhideWhenUsed/>
    <w:qFormat/>
    <w:rsid w:val="000306E8"/>
    <w:pPr>
      <w:tabs>
        <w:tab w:val="right" w:leader="dot" w:pos="9350"/>
      </w:tabs>
      <w:spacing w:after="100"/>
    </w:pPr>
    <w:rPr>
      <w:b/>
    </w:rPr>
  </w:style>
  <w:style w:type="paragraph" w:styleId="TOC2">
    <w:name w:val="toc 2"/>
    <w:basedOn w:val="Normal"/>
    <w:next w:val="Normal"/>
    <w:autoRedefine/>
    <w:uiPriority w:val="39"/>
    <w:unhideWhenUsed/>
    <w:qFormat/>
    <w:rsid w:val="009250D0"/>
    <w:pPr>
      <w:spacing w:after="100"/>
      <w:ind w:left="144"/>
    </w:pPr>
  </w:style>
  <w:style w:type="paragraph" w:styleId="TOC3">
    <w:name w:val="toc 3"/>
    <w:basedOn w:val="Normal"/>
    <w:next w:val="Normal"/>
    <w:autoRedefine/>
    <w:uiPriority w:val="39"/>
    <w:unhideWhenUsed/>
    <w:qFormat/>
    <w:rsid w:val="003123FF"/>
    <w:pPr>
      <w:tabs>
        <w:tab w:val="left" w:pos="1100"/>
        <w:tab w:val="right" w:leader="dot" w:pos="9350"/>
      </w:tabs>
      <w:spacing w:after="100"/>
      <w:ind w:left="360"/>
    </w:pPr>
  </w:style>
  <w:style w:type="paragraph" w:styleId="TOC4">
    <w:name w:val="toc 4"/>
    <w:basedOn w:val="Normal"/>
    <w:next w:val="Normal"/>
    <w:autoRedefine/>
    <w:uiPriority w:val="39"/>
    <w:unhideWhenUsed/>
    <w:rsid w:val="009250D0"/>
    <w:pPr>
      <w:spacing w:after="100"/>
      <w:ind w:left="576"/>
    </w:pPr>
    <w:rPr>
      <w:i/>
    </w:rPr>
  </w:style>
  <w:style w:type="paragraph" w:styleId="TOC6">
    <w:name w:val="toc 6"/>
    <w:basedOn w:val="Normal"/>
    <w:next w:val="Normal"/>
    <w:autoRedefine/>
    <w:uiPriority w:val="39"/>
    <w:unhideWhenUsed/>
    <w:rsid w:val="009250D0"/>
    <w:pPr>
      <w:spacing w:after="100"/>
      <w:ind w:left="1100"/>
    </w:pPr>
  </w:style>
  <w:style w:type="paragraph" w:styleId="TOC7">
    <w:name w:val="toc 7"/>
    <w:basedOn w:val="Normal"/>
    <w:next w:val="Normal"/>
    <w:autoRedefine/>
    <w:uiPriority w:val="39"/>
    <w:unhideWhenUsed/>
    <w:rsid w:val="009250D0"/>
    <w:pPr>
      <w:spacing w:after="100"/>
      <w:ind w:left="1320"/>
    </w:pPr>
  </w:style>
  <w:style w:type="paragraph" w:customStyle="1" w:styleId="Warning">
    <w:name w:val="Warning"/>
    <w:basedOn w:val="Normal"/>
    <w:rsid w:val="00C31041"/>
    <w:pPr>
      <w:pBdr>
        <w:top w:val="single" w:sz="12" w:space="1" w:color="FF6600"/>
        <w:left w:val="single" w:sz="12" w:space="31" w:color="FF6600"/>
        <w:bottom w:val="single" w:sz="12" w:space="1" w:color="FF6600"/>
        <w:right w:val="single" w:sz="12" w:space="31" w:color="FF6600"/>
      </w:pBdr>
      <w:shd w:val="clear" w:color="auto" w:fill="FFFF00"/>
      <w:ind w:left="720" w:right="720"/>
    </w:pPr>
    <w:rPr>
      <w:color w:val="FF0000"/>
    </w:rPr>
  </w:style>
  <w:style w:type="paragraph" w:customStyle="1" w:styleId="Note">
    <w:name w:val="Note"/>
    <w:basedOn w:val="BodyText"/>
    <w:link w:val="NoteChar"/>
    <w:autoRedefine/>
    <w:rsid w:val="009250D0"/>
    <w:pPr>
      <w:keepNext/>
      <w:tabs>
        <w:tab w:val="left" w:pos="1080"/>
      </w:tabs>
      <w:spacing w:before="40" w:line="240" w:lineRule="exact"/>
      <w:ind w:left="1080" w:hanging="792"/>
    </w:pPr>
    <w:rPr>
      <w:rFonts w:eastAsiaTheme="minorEastAsia"/>
      <w:b/>
      <w:sz w:val="18"/>
      <w:szCs w:val="14"/>
      <w:lang w:val="en-AU"/>
    </w:rPr>
  </w:style>
  <w:style w:type="character" w:styleId="Hyperlink">
    <w:name w:val="Hyperlink"/>
    <w:basedOn w:val="DefaultParagraphFont"/>
    <w:uiPriority w:val="99"/>
    <w:unhideWhenUsed/>
    <w:rsid w:val="009250D0"/>
    <w:rPr>
      <w:color w:val="0000FF" w:themeColor="hyperlink"/>
      <w:u w:val="single"/>
    </w:rPr>
  </w:style>
  <w:style w:type="paragraph" w:styleId="FootnoteText">
    <w:name w:val="footnote text"/>
    <w:basedOn w:val="Normal"/>
    <w:link w:val="FootnoteTextChar"/>
    <w:uiPriority w:val="99"/>
    <w:rsid w:val="009250D0"/>
    <w:rPr>
      <w:rFonts w:ascii="Verdana" w:eastAsia="MS Mincho" w:hAnsi="Verdana" w:cs="Times New Roman"/>
      <w:sz w:val="20"/>
      <w:lang w:eastAsia="ja-JP"/>
    </w:rPr>
  </w:style>
  <w:style w:type="character" w:customStyle="1" w:styleId="FootnoteTextChar">
    <w:name w:val="Footnote Text Char"/>
    <w:basedOn w:val="DefaultParagraphFont"/>
    <w:link w:val="FootnoteText"/>
    <w:uiPriority w:val="99"/>
    <w:rsid w:val="009250D0"/>
    <w:rPr>
      <w:rFonts w:ascii="Verdana" w:eastAsia="MS Mincho" w:hAnsi="Verdana"/>
      <w:szCs w:val="22"/>
      <w:lang w:eastAsia="ja-JP"/>
    </w:rPr>
  </w:style>
  <w:style w:type="paragraph" w:styleId="BalloonText">
    <w:name w:val="Balloon Text"/>
    <w:basedOn w:val="Normal"/>
    <w:link w:val="BalloonTextChar"/>
    <w:uiPriority w:val="99"/>
    <w:semiHidden/>
    <w:unhideWhenUsed/>
    <w:rsid w:val="009250D0"/>
    <w:rPr>
      <w:rFonts w:ascii="Tahoma" w:hAnsi="Tahoma" w:cs="Tahoma"/>
      <w:sz w:val="16"/>
      <w:szCs w:val="16"/>
    </w:rPr>
  </w:style>
  <w:style w:type="character" w:customStyle="1" w:styleId="BalloonTextChar">
    <w:name w:val="Balloon Text Char"/>
    <w:basedOn w:val="DefaultParagraphFont"/>
    <w:link w:val="BalloonText"/>
    <w:uiPriority w:val="99"/>
    <w:semiHidden/>
    <w:rsid w:val="009250D0"/>
    <w:rPr>
      <w:rFonts w:ascii="Tahoma" w:eastAsiaTheme="minorHAnsi" w:hAnsi="Tahoma" w:cs="Tahoma"/>
      <w:sz w:val="16"/>
      <w:szCs w:val="16"/>
    </w:rPr>
  </w:style>
  <w:style w:type="paragraph" w:styleId="CommentText">
    <w:name w:val="annotation text"/>
    <w:aliases w:val="ct,Used by Word for text of author queries"/>
    <w:basedOn w:val="Normal"/>
    <w:link w:val="CommentTextChar"/>
    <w:uiPriority w:val="99"/>
    <w:unhideWhenUsed/>
    <w:rsid w:val="009250D0"/>
    <w:rPr>
      <w:sz w:val="20"/>
    </w:rPr>
  </w:style>
  <w:style w:type="character" w:customStyle="1" w:styleId="CommentTextChar">
    <w:name w:val="Comment Text Char"/>
    <w:aliases w:val="ct Char,Used by Word for text of author queries Char"/>
    <w:basedOn w:val="DefaultParagraphFont"/>
    <w:link w:val="CommentText"/>
    <w:uiPriority w:val="99"/>
    <w:rsid w:val="009250D0"/>
    <w:rPr>
      <w:rFonts w:ascii="Segoe UI" w:eastAsiaTheme="minorHAnsi" w:hAnsi="Segoe UI" w:cstheme="minorBidi"/>
      <w:szCs w:val="22"/>
    </w:rPr>
  </w:style>
  <w:style w:type="character" w:customStyle="1" w:styleId="CommentSubjectChar">
    <w:name w:val="Comment Subject Char"/>
    <w:basedOn w:val="CommentTextChar"/>
    <w:link w:val="CommentSubject"/>
    <w:uiPriority w:val="99"/>
    <w:rsid w:val="009250D0"/>
    <w:rPr>
      <w:rFonts w:ascii="Segoe UI" w:eastAsiaTheme="minorHAnsi" w:hAnsi="Segoe UI" w:cstheme="minorBidi"/>
      <w:b/>
      <w:bCs/>
      <w:szCs w:val="22"/>
    </w:rPr>
  </w:style>
  <w:style w:type="paragraph" w:styleId="CommentSubject">
    <w:name w:val="annotation subject"/>
    <w:basedOn w:val="CommentText"/>
    <w:next w:val="CommentText"/>
    <w:link w:val="CommentSubjectChar"/>
    <w:uiPriority w:val="99"/>
    <w:unhideWhenUsed/>
    <w:rsid w:val="009250D0"/>
    <w:rPr>
      <w:b/>
      <w:bCs/>
    </w:rPr>
  </w:style>
  <w:style w:type="character" w:customStyle="1" w:styleId="CommentSubjectChar1">
    <w:name w:val="Comment Subject Char1"/>
    <w:basedOn w:val="CommentTextChar"/>
    <w:uiPriority w:val="99"/>
    <w:semiHidden/>
    <w:rsid w:val="00C31041"/>
    <w:rPr>
      <w:rFonts w:ascii="Segoe UI" w:eastAsiaTheme="minorHAnsi" w:hAnsi="Segoe UI" w:cstheme="minorBidi"/>
      <w:b/>
      <w:bCs/>
      <w:szCs w:val="22"/>
    </w:rPr>
  </w:style>
  <w:style w:type="paragraph" w:customStyle="1" w:styleId="CommandPrompt">
    <w:name w:val="Command Prompt"/>
    <w:basedOn w:val="Normal"/>
    <w:rsid w:val="00C31041"/>
    <w:pPr>
      <w:ind w:left="432"/>
    </w:pPr>
    <w:rPr>
      <w:rFonts w:ascii="Courier New" w:hAnsi="Courier New" w:cs="Courier New"/>
    </w:rPr>
  </w:style>
  <w:style w:type="paragraph" w:styleId="NormalWeb">
    <w:name w:val="Normal (Web)"/>
    <w:basedOn w:val="Normal"/>
    <w:uiPriority w:val="99"/>
    <w:unhideWhenUsed/>
    <w:rsid w:val="009250D0"/>
    <w:rPr>
      <w:rFonts w:cs="Times New Roman"/>
    </w:rPr>
  </w:style>
  <w:style w:type="character" w:customStyle="1" w:styleId="DocumentMapChar">
    <w:name w:val="Document Map Char"/>
    <w:basedOn w:val="DefaultParagraphFont"/>
    <w:link w:val="DocumentMap"/>
    <w:uiPriority w:val="99"/>
    <w:rsid w:val="009250D0"/>
    <w:rPr>
      <w:rFonts w:ascii="Tahoma" w:eastAsiaTheme="minorHAnsi" w:hAnsi="Tahoma" w:cs="Tahoma"/>
      <w:sz w:val="16"/>
      <w:szCs w:val="16"/>
    </w:rPr>
  </w:style>
  <w:style w:type="paragraph" w:styleId="DocumentMap">
    <w:name w:val="Document Map"/>
    <w:basedOn w:val="Normal"/>
    <w:link w:val="DocumentMapChar"/>
    <w:uiPriority w:val="99"/>
    <w:unhideWhenUsed/>
    <w:rsid w:val="009250D0"/>
    <w:rPr>
      <w:rFonts w:ascii="Tahoma" w:hAnsi="Tahoma" w:cs="Tahoma"/>
      <w:sz w:val="16"/>
      <w:szCs w:val="16"/>
    </w:rPr>
  </w:style>
  <w:style w:type="character" w:customStyle="1" w:styleId="DocumentMapChar1">
    <w:name w:val="Document Map Char1"/>
    <w:basedOn w:val="DefaultParagraphFont"/>
    <w:uiPriority w:val="99"/>
    <w:semiHidden/>
    <w:rsid w:val="00C31041"/>
    <w:rPr>
      <w:rFonts w:ascii="Tahoma" w:eastAsia="Times New Roman" w:hAnsi="Tahoma" w:cs="Tahoma"/>
      <w:sz w:val="16"/>
      <w:szCs w:val="16"/>
    </w:rPr>
  </w:style>
  <w:style w:type="paragraph" w:customStyle="1" w:styleId="CharCharCharCharCharCharCharCharCharCharCharCharCharCharCharCharChar">
    <w:name w:val="Char Char Char Char Char Char Char Char Char Char Char Char Char Char Char Char Char"/>
    <w:basedOn w:val="Normal"/>
    <w:rsid w:val="00C31041"/>
    <w:pPr>
      <w:spacing w:after="160" w:line="240" w:lineRule="exact"/>
    </w:pPr>
    <w:rPr>
      <w:rFonts w:ascii="Tahoma" w:hAnsi="Tahoma"/>
      <w:sz w:val="18"/>
      <w:szCs w:val="20"/>
    </w:rPr>
  </w:style>
  <w:style w:type="paragraph" w:customStyle="1" w:styleId="Char">
    <w:name w:val="Char"/>
    <w:basedOn w:val="Normal"/>
    <w:rsid w:val="00C31041"/>
    <w:pPr>
      <w:spacing w:line="240" w:lineRule="exact"/>
    </w:pPr>
    <w:rPr>
      <w:rFonts w:ascii="Verdana" w:hAnsi="Verdana"/>
      <w:szCs w:val="20"/>
    </w:rPr>
  </w:style>
  <w:style w:type="paragraph" w:customStyle="1" w:styleId="Question">
    <w:name w:val="Question"/>
    <w:basedOn w:val="Normal"/>
    <w:next w:val="Normal"/>
    <w:link w:val="QuestionChar"/>
    <w:rsid w:val="009250D0"/>
    <w:pPr>
      <w:spacing w:before="100" w:beforeAutospacing="1" w:after="100" w:afterAutospacing="1" w:line="240" w:lineRule="exact"/>
      <w:ind w:left="2160" w:hanging="180"/>
    </w:pPr>
    <w:rPr>
      <w:rFonts w:ascii="Cambria" w:eastAsia="Calibri" w:hAnsi="Cambria" w:cs="Times New Roman"/>
      <w:i/>
      <w:color w:val="4F81BD"/>
      <w:spacing w:val="5"/>
      <w:sz w:val="20"/>
      <w:szCs w:val="20"/>
    </w:rPr>
  </w:style>
  <w:style w:type="character" w:customStyle="1" w:styleId="QuestionChar">
    <w:name w:val="Question Char"/>
    <w:basedOn w:val="DefaultParagraphFont"/>
    <w:link w:val="Question"/>
    <w:rsid w:val="009250D0"/>
    <w:rPr>
      <w:rFonts w:ascii="Cambria" w:hAnsi="Cambria"/>
      <w:i/>
      <w:color w:val="4F81BD"/>
      <w:spacing w:val="5"/>
    </w:rPr>
  </w:style>
  <w:style w:type="paragraph" w:customStyle="1" w:styleId="QuestionFollow-up">
    <w:name w:val="Question Follow-up"/>
    <w:basedOn w:val="Normal"/>
    <w:rsid w:val="00C31041"/>
    <w:pPr>
      <w:tabs>
        <w:tab w:val="num" w:pos="792"/>
        <w:tab w:val="left" w:pos="936"/>
      </w:tabs>
      <w:ind w:left="792" w:hanging="432"/>
    </w:pPr>
    <w:rPr>
      <w:rFonts w:ascii="Arial" w:hAnsi="Arial" w:cs="Arial"/>
      <w:szCs w:val="20"/>
    </w:rPr>
  </w:style>
  <w:style w:type="paragraph" w:styleId="ListParagraph">
    <w:name w:val="List Paragraph"/>
    <w:aliases w:val="Bullet List,FooterText"/>
    <w:basedOn w:val="Normal"/>
    <w:link w:val="ListParagraphChar"/>
    <w:uiPriority w:val="34"/>
    <w:qFormat/>
    <w:rsid w:val="009250D0"/>
    <w:pPr>
      <w:ind w:left="720"/>
      <w:contextualSpacing/>
    </w:pPr>
  </w:style>
  <w:style w:type="paragraph" w:customStyle="1" w:styleId="StyleMyTOCTitleVerdanaAfter24pt">
    <w:name w:val="Style My TOC Title + Verdana After:  24 pt"/>
    <w:basedOn w:val="MyTOCTitle"/>
    <w:rsid w:val="00C31041"/>
    <w:pPr>
      <w:spacing w:before="0" w:after="480"/>
    </w:pPr>
    <w:rPr>
      <w:rFonts w:ascii="Verdana" w:hAnsi="Verdana"/>
      <w:bCs/>
      <w:spacing w:val="0"/>
      <w:szCs w:val="20"/>
    </w:rPr>
  </w:style>
  <w:style w:type="paragraph" w:customStyle="1" w:styleId="TableData">
    <w:name w:val="Table Data"/>
    <w:basedOn w:val="Normal"/>
    <w:link w:val="TableDataChar"/>
    <w:autoRedefine/>
    <w:rsid w:val="009250D0"/>
    <w:pPr>
      <w:keepNext/>
      <w:keepLines/>
    </w:pPr>
    <w:rPr>
      <w:rFonts w:eastAsia="Calibri"/>
      <w:sz w:val="20"/>
      <w:szCs w:val="18"/>
    </w:rPr>
  </w:style>
  <w:style w:type="paragraph" w:customStyle="1" w:styleId="TableHeaderRow">
    <w:name w:val="Table Header Row"/>
    <w:basedOn w:val="Normal"/>
    <w:rsid w:val="00C31041"/>
    <w:pPr>
      <w:numPr>
        <w:numId w:val="1"/>
      </w:numPr>
      <w:tabs>
        <w:tab w:val="clear" w:pos="360"/>
      </w:tabs>
      <w:spacing w:before="80" w:after="60" w:line="240" w:lineRule="atLeast"/>
      <w:ind w:left="0" w:firstLine="0"/>
    </w:pPr>
    <w:rPr>
      <w:rFonts w:ascii="Segoe" w:eastAsia="Calibri" w:hAnsi="Segoe"/>
      <w:b/>
      <w:bCs/>
      <w:color w:val="29558D"/>
      <w:sz w:val="16"/>
      <w:szCs w:val="16"/>
    </w:rPr>
  </w:style>
  <w:style w:type="paragraph" w:customStyle="1" w:styleId="StyleCaptionCentered">
    <w:name w:val="Style Caption + Centered"/>
    <w:basedOn w:val="Caption"/>
    <w:rsid w:val="00C31041"/>
    <w:pPr>
      <w:numPr>
        <w:ilvl w:val="1"/>
        <w:numId w:val="1"/>
      </w:numPr>
      <w:tabs>
        <w:tab w:val="clear" w:pos="792"/>
      </w:tabs>
      <w:ind w:left="0" w:firstLine="0"/>
    </w:pPr>
    <w:rPr>
      <w:rFonts w:ascii="Verdana" w:hAnsi="Verdana"/>
      <w:sz w:val="18"/>
    </w:rPr>
  </w:style>
  <w:style w:type="paragraph" w:customStyle="1" w:styleId="StyleNoteBold">
    <w:name w:val="Style Note + Bold"/>
    <w:basedOn w:val="Normal"/>
    <w:link w:val="StyleNoteBoldChar"/>
    <w:autoRedefine/>
    <w:rsid w:val="009250D0"/>
    <w:pPr>
      <w:tabs>
        <w:tab w:val="left" w:pos="1080"/>
      </w:tabs>
      <w:ind w:left="1152" w:hanging="792"/>
    </w:pPr>
    <w:rPr>
      <w:b/>
      <w:bCs/>
      <w:lang w:val="en-AU"/>
    </w:rPr>
  </w:style>
  <w:style w:type="paragraph" w:customStyle="1" w:styleId="StyleCaptionVerdana9ptCentered">
    <w:name w:val="Style Caption + Verdana 9 pt Centered"/>
    <w:basedOn w:val="Caption"/>
    <w:autoRedefine/>
    <w:rsid w:val="009250D0"/>
    <w:rPr>
      <w:rFonts w:ascii="Calibri" w:hAnsi="Calibri"/>
      <w:szCs w:val="20"/>
    </w:rPr>
  </w:style>
  <w:style w:type="paragraph" w:customStyle="1" w:styleId="StyleNoteVerdana95ptBold">
    <w:name w:val="Style Note + Verdana 9.5 pt Bold"/>
    <w:basedOn w:val="Note"/>
    <w:rsid w:val="00C31041"/>
    <w:pPr>
      <w:shd w:val="clear" w:color="auto" w:fill="CCECFF"/>
    </w:pPr>
    <w:rPr>
      <w:rFonts w:ascii="Verdana" w:hAnsi="Verdana"/>
      <w:b w:val="0"/>
      <w:bCs/>
      <w:sz w:val="19"/>
    </w:rPr>
  </w:style>
  <w:style w:type="paragraph" w:customStyle="1" w:styleId="StyleStyleNoteBoldNotBold">
    <w:name w:val="Style Style Note + Bold + Not Bold"/>
    <w:basedOn w:val="StyleNoteBold"/>
    <w:link w:val="StyleStyleNoteBoldNotBoldChar"/>
    <w:autoRedefine/>
    <w:rsid w:val="00C31041"/>
    <w:pPr>
      <w:shd w:val="clear" w:color="auto" w:fill="CCECFF"/>
    </w:pPr>
    <w:rPr>
      <w:sz w:val="18"/>
      <w:szCs w:val="18"/>
    </w:rPr>
  </w:style>
  <w:style w:type="paragraph" w:customStyle="1" w:styleId="StyleStyleStyleNoteBoldNotBoldBold">
    <w:name w:val="Style Style Style Note + Bold + Not Bold + Bold"/>
    <w:basedOn w:val="Normal"/>
    <w:link w:val="StyleStyleStyleNoteBoldNotBoldBoldChar"/>
    <w:autoRedefine/>
    <w:rsid w:val="009250D0"/>
    <w:pPr>
      <w:pBdr>
        <w:top w:val="single" w:sz="12" w:space="2" w:color="auto"/>
        <w:left w:val="single" w:sz="12" w:space="21" w:color="auto"/>
        <w:bottom w:val="single" w:sz="12" w:space="3" w:color="auto"/>
        <w:right w:val="single" w:sz="12" w:space="31" w:color="auto"/>
      </w:pBdr>
      <w:shd w:val="clear" w:color="auto" w:fill="CDE1F6"/>
      <w:spacing w:after="180" w:line="260" w:lineRule="exact"/>
      <w:ind w:left="360" w:right="720"/>
    </w:pPr>
    <w:rPr>
      <w:rFonts w:ascii="Calibri" w:hAnsi="Calibri"/>
      <w:bCs/>
      <w:szCs w:val="18"/>
    </w:rPr>
  </w:style>
  <w:style w:type="paragraph" w:customStyle="1" w:styleId="StyleStyleStyleNoteBoldNotBoldRightSinglesolidlin">
    <w:name w:val="Style Style Style Note + Bold + Not Bold + Right: (Single solid lin..."/>
    <w:basedOn w:val="StyleStyleNoteBoldNotBold"/>
    <w:autoRedefine/>
    <w:rsid w:val="00C31041"/>
    <w:pPr>
      <w:pBdr>
        <w:right w:val="single" w:sz="12" w:space="19" w:color="auto"/>
      </w:pBdr>
      <w:shd w:val="clear" w:color="auto" w:fill="CDE1F6"/>
    </w:pPr>
    <w:rPr>
      <w:b w:val="0"/>
      <w:szCs w:val="20"/>
    </w:rPr>
  </w:style>
  <w:style w:type="paragraph" w:customStyle="1" w:styleId="StyleStyleStyleStyleNoteBoldNotBoldRightSinglesol">
    <w:name w:val="Style Style Style Style Note + Bold + Not Bold + Right: (Single sol..."/>
    <w:basedOn w:val="StyleStyleStyleNoteBoldNotBoldRightSinglesolidlin"/>
    <w:autoRedefine/>
    <w:rsid w:val="00C31041"/>
    <w:rPr>
      <w:rFonts w:ascii="Calibri" w:hAnsi="Calibri"/>
      <w:bCs w:val="0"/>
      <w:sz w:val="22"/>
    </w:rPr>
  </w:style>
  <w:style w:type="paragraph" w:customStyle="1" w:styleId="StyleCaptionCenteredBefore0pt">
    <w:name w:val="Style Caption + Centered Before:  0 pt"/>
    <w:basedOn w:val="Caption"/>
    <w:autoRedefine/>
    <w:rsid w:val="00C31041"/>
    <w:rPr>
      <w:sz w:val="20"/>
    </w:rPr>
  </w:style>
  <w:style w:type="paragraph" w:customStyle="1" w:styleId="StyleAfter3pt">
    <w:name w:val="Style After:  3 pt"/>
    <w:basedOn w:val="Normal"/>
    <w:autoRedefine/>
    <w:uiPriority w:val="99"/>
    <w:rsid w:val="00C31041"/>
    <w:pPr>
      <w:spacing w:after="180" w:line="240" w:lineRule="exact"/>
    </w:pPr>
    <w:rPr>
      <w:szCs w:val="20"/>
    </w:rPr>
  </w:style>
  <w:style w:type="paragraph" w:styleId="Revision">
    <w:name w:val="Revision"/>
    <w:hidden/>
    <w:uiPriority w:val="99"/>
    <w:semiHidden/>
    <w:rsid w:val="009250D0"/>
    <w:rPr>
      <w:rFonts w:asciiTheme="majorHAnsi" w:eastAsiaTheme="minorHAnsi" w:hAnsiTheme="majorHAnsi" w:cstheme="minorBidi"/>
      <w:sz w:val="22"/>
      <w:szCs w:val="22"/>
    </w:rPr>
  </w:style>
  <w:style w:type="paragraph" w:customStyle="1" w:styleId="TableBody">
    <w:name w:val="Table Body"/>
    <w:basedOn w:val="Normal"/>
    <w:qFormat/>
    <w:rsid w:val="00C31041"/>
    <w:pPr>
      <w:spacing w:after="0"/>
    </w:pPr>
    <w:rPr>
      <w:rFonts w:eastAsia="Calibri"/>
      <w:sz w:val="18"/>
      <w:szCs w:val="16"/>
    </w:rPr>
  </w:style>
  <w:style w:type="paragraph" w:customStyle="1" w:styleId="TableHeader">
    <w:name w:val="Table Header"/>
    <w:basedOn w:val="Normal"/>
    <w:link w:val="TableHeaderChar"/>
    <w:qFormat/>
    <w:rsid w:val="009250D0"/>
    <w:pPr>
      <w:spacing w:before="40" w:after="40"/>
      <w:jc w:val="center"/>
    </w:pPr>
    <w:rPr>
      <w:rFonts w:cs="Times New Roman"/>
      <w:color w:val="0F243E" w:themeColor="text2" w:themeShade="80"/>
      <w:sz w:val="18"/>
      <w:szCs w:val="18"/>
    </w:rPr>
  </w:style>
  <w:style w:type="paragraph" w:styleId="BodyText2">
    <w:name w:val="Body Text 2"/>
    <w:basedOn w:val="Normal"/>
    <w:link w:val="BodyText2Char"/>
    <w:uiPriority w:val="99"/>
    <w:unhideWhenUsed/>
    <w:rsid w:val="009250D0"/>
    <w:pPr>
      <w:spacing w:line="480" w:lineRule="auto"/>
    </w:pPr>
  </w:style>
  <w:style w:type="character" w:customStyle="1" w:styleId="BodyText2Char">
    <w:name w:val="Body Text 2 Char"/>
    <w:basedOn w:val="DefaultParagraphFont"/>
    <w:link w:val="BodyText2"/>
    <w:uiPriority w:val="99"/>
    <w:rsid w:val="009250D0"/>
    <w:rPr>
      <w:rFonts w:ascii="Segoe UI" w:eastAsiaTheme="minorHAnsi" w:hAnsi="Segoe UI" w:cstheme="minorBidi"/>
      <w:sz w:val="22"/>
      <w:szCs w:val="22"/>
    </w:rPr>
  </w:style>
  <w:style w:type="character" w:styleId="CommentReference">
    <w:name w:val="annotation reference"/>
    <w:aliases w:val="cr,Used by Word to flag author queries"/>
    <w:basedOn w:val="DefaultParagraphFont"/>
    <w:uiPriority w:val="99"/>
    <w:unhideWhenUsed/>
    <w:rsid w:val="009250D0"/>
    <w:rPr>
      <w:sz w:val="16"/>
      <w:szCs w:val="16"/>
    </w:rPr>
  </w:style>
  <w:style w:type="paragraph" w:customStyle="1" w:styleId="NoteBody">
    <w:name w:val="Note Body"/>
    <w:basedOn w:val="StyleStyleStyleNoteBoldNotBoldBold"/>
    <w:link w:val="NoteBodyChar"/>
    <w:qFormat/>
    <w:rsid w:val="00C31041"/>
    <w:pPr>
      <w:spacing w:before="120" w:after="120"/>
    </w:pPr>
    <w:rPr>
      <w:szCs w:val="22"/>
    </w:rPr>
  </w:style>
  <w:style w:type="table" w:styleId="TableGrid">
    <w:name w:val="Table Grid"/>
    <w:basedOn w:val="TableNormal"/>
    <w:uiPriority w:val="59"/>
    <w:rsid w:val="009250D0"/>
    <w:pPr>
      <w:jc w:val="both"/>
    </w:pPr>
    <w:rPr>
      <w:rFonts w:asciiTheme="majorHAnsi" w:eastAsiaTheme="minorEastAsia" w:hAnsiTheme="majorHAnsi" w:cstheme="minorBidi"/>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teChar">
    <w:name w:val="Note Char"/>
    <w:basedOn w:val="DefaultParagraphFont"/>
    <w:link w:val="Note"/>
    <w:rsid w:val="009250D0"/>
    <w:rPr>
      <w:rFonts w:ascii="Segoe UI" w:eastAsiaTheme="minorEastAsia" w:hAnsi="Segoe UI" w:cstheme="minorBidi"/>
      <w:b/>
      <w:sz w:val="18"/>
      <w:szCs w:val="14"/>
      <w:lang w:val="en-AU"/>
    </w:rPr>
  </w:style>
  <w:style w:type="character" w:customStyle="1" w:styleId="StyleNoteBoldChar">
    <w:name w:val="Style Note + Bold Char"/>
    <w:basedOn w:val="NoteChar"/>
    <w:link w:val="StyleNoteBold"/>
    <w:rsid w:val="00C31041"/>
    <w:rPr>
      <w:rFonts w:ascii="Segoe UI" w:eastAsiaTheme="minorHAnsi" w:hAnsi="Segoe UI" w:cstheme="minorBidi"/>
      <w:b/>
      <w:bCs/>
      <w:sz w:val="22"/>
      <w:szCs w:val="22"/>
      <w:lang w:val="en-AU"/>
    </w:rPr>
  </w:style>
  <w:style w:type="character" w:customStyle="1" w:styleId="StyleStyleNoteBoldNotBoldChar">
    <w:name w:val="Style Style Note + Bold + Not Bold Char"/>
    <w:basedOn w:val="StyleNoteBoldChar"/>
    <w:link w:val="StyleStyleNoteBoldNotBold"/>
    <w:rsid w:val="00C31041"/>
    <w:rPr>
      <w:rFonts w:ascii="Segoe UI" w:eastAsiaTheme="minorHAnsi" w:hAnsi="Segoe UI" w:cstheme="minorBidi"/>
      <w:b/>
      <w:bCs/>
      <w:sz w:val="18"/>
      <w:szCs w:val="18"/>
      <w:shd w:val="clear" w:color="auto" w:fill="CCECFF"/>
      <w:lang w:val="en-AU"/>
    </w:rPr>
  </w:style>
  <w:style w:type="character" w:customStyle="1" w:styleId="StyleStyleStyleNoteBoldNotBoldBoldChar">
    <w:name w:val="Style Style Style Note + Bold + Not Bold + Bold Char"/>
    <w:basedOn w:val="StyleStyleNoteBoldNotBoldChar"/>
    <w:link w:val="StyleStyleStyleNoteBoldNotBoldBold"/>
    <w:rsid w:val="00C31041"/>
    <w:rPr>
      <w:rFonts w:ascii="Segoe UI" w:eastAsiaTheme="minorHAnsi" w:hAnsi="Segoe UI" w:cstheme="minorBidi"/>
      <w:b w:val="0"/>
      <w:bCs/>
      <w:sz w:val="22"/>
      <w:szCs w:val="18"/>
      <w:shd w:val="clear" w:color="auto" w:fill="CDE1F6"/>
      <w:lang w:val="en-AU"/>
    </w:rPr>
  </w:style>
  <w:style w:type="character" w:customStyle="1" w:styleId="NoteBodyChar">
    <w:name w:val="Note Body Char"/>
    <w:basedOn w:val="StyleStyleStyleNoteBoldNotBoldBoldChar"/>
    <w:link w:val="NoteBody"/>
    <w:rsid w:val="00C31041"/>
    <w:rPr>
      <w:rFonts w:ascii="Segoe UI" w:eastAsiaTheme="minorHAnsi" w:hAnsi="Segoe UI" w:cstheme="minorBidi"/>
      <w:b w:val="0"/>
      <w:bCs/>
      <w:sz w:val="22"/>
      <w:szCs w:val="22"/>
      <w:shd w:val="clear" w:color="auto" w:fill="CDE1F6"/>
      <w:lang w:val="en-AU"/>
    </w:rPr>
  </w:style>
  <w:style w:type="character" w:styleId="FootnoteReference">
    <w:name w:val="footnote reference"/>
    <w:aliases w:val="fr,Used by Word for Help footnote symbols"/>
    <w:basedOn w:val="DefaultParagraphFont"/>
    <w:uiPriority w:val="99"/>
    <w:rsid w:val="009250D0"/>
    <w:rPr>
      <w:rFonts w:cs="Times New Roman"/>
      <w:vertAlign w:val="superscript"/>
    </w:rPr>
  </w:style>
  <w:style w:type="paragraph" w:customStyle="1" w:styleId="TimeframeRequirement">
    <w:name w:val="Timeframe Requirement"/>
    <w:basedOn w:val="Normal"/>
    <w:link w:val="TimeframeRequirementChar"/>
    <w:qFormat/>
    <w:rsid w:val="00C31041"/>
    <w:pPr>
      <w:pBdr>
        <w:top w:val="single" w:sz="4" w:space="1" w:color="auto"/>
        <w:left w:val="single" w:sz="4" w:space="4" w:color="auto"/>
        <w:bottom w:val="single" w:sz="4" w:space="1" w:color="auto"/>
        <w:right w:val="single" w:sz="4" w:space="4" w:color="auto"/>
      </w:pBdr>
      <w:shd w:val="clear" w:color="auto" w:fill="FFC000"/>
    </w:pPr>
  </w:style>
  <w:style w:type="character" w:customStyle="1" w:styleId="TimeframeRequirementChar">
    <w:name w:val="Timeframe Requirement Char"/>
    <w:basedOn w:val="DefaultParagraphFont"/>
    <w:link w:val="TimeframeRequirement"/>
    <w:rsid w:val="00C31041"/>
    <w:rPr>
      <w:rFonts w:ascii="Segoe UI" w:eastAsia="Times New Roman" w:hAnsi="Segoe UI"/>
      <w:sz w:val="22"/>
      <w:szCs w:val="22"/>
      <w:shd w:val="clear" w:color="auto" w:fill="FFC000"/>
    </w:rPr>
  </w:style>
  <w:style w:type="paragraph" w:customStyle="1" w:styleId="tablebody0">
    <w:name w:val="tablebody"/>
    <w:basedOn w:val="Normal"/>
    <w:rsid w:val="00C31041"/>
    <w:pPr>
      <w:spacing w:after="0"/>
    </w:pPr>
    <w:rPr>
      <w:rFonts w:ascii="Calibri" w:hAnsi="Calibri" w:cs="Calibri"/>
      <w:sz w:val="18"/>
      <w:szCs w:val="18"/>
    </w:rPr>
  </w:style>
  <w:style w:type="table" w:styleId="MediumGrid3-Accent3">
    <w:name w:val="Medium Grid 3 Accent 3"/>
    <w:basedOn w:val="TableNormal"/>
    <w:uiPriority w:val="69"/>
    <w:rsid w:val="00C31041"/>
    <w:rPr>
      <w:rFonts w:ascii="Times New Roman" w:eastAsia="Times New Roman" w:hAnsi="Times New Roma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TableNormal2">
    <w:name w:val="Table Normal2"/>
    <w:basedOn w:val="Normal"/>
    <w:rsid w:val="00C31041"/>
    <w:pPr>
      <w:spacing w:before="60" w:after="60" w:line="264" w:lineRule="auto"/>
      <w:ind w:left="227"/>
    </w:pPr>
    <w:rPr>
      <w:rFonts w:ascii="Arial Narrow" w:eastAsia="Arial Narrow" w:hAnsi="Arial Narrow" w:cs="Arial Narrow"/>
      <w:sz w:val="18"/>
      <w:szCs w:val="18"/>
      <w:lang w:eastAsia="ja-JP"/>
    </w:rPr>
  </w:style>
  <w:style w:type="paragraph" w:styleId="BodyText">
    <w:name w:val="Body Text"/>
    <w:basedOn w:val="Normal"/>
    <w:link w:val="BodyTextChar"/>
    <w:uiPriority w:val="99"/>
    <w:unhideWhenUsed/>
    <w:rsid w:val="009250D0"/>
  </w:style>
  <w:style w:type="character" w:customStyle="1" w:styleId="BodyTextChar">
    <w:name w:val="Body Text Char"/>
    <w:basedOn w:val="DefaultParagraphFont"/>
    <w:link w:val="BodyText"/>
    <w:uiPriority w:val="99"/>
    <w:rsid w:val="009250D0"/>
    <w:rPr>
      <w:rFonts w:ascii="Segoe UI" w:eastAsiaTheme="minorHAnsi" w:hAnsi="Segoe UI" w:cstheme="minorBidi"/>
      <w:sz w:val="22"/>
      <w:szCs w:val="22"/>
    </w:rPr>
  </w:style>
  <w:style w:type="character" w:customStyle="1" w:styleId="keywordhighlight1">
    <w:name w:val="keywordhighlight1"/>
    <w:basedOn w:val="DefaultParagraphFont"/>
    <w:rsid w:val="00C31041"/>
    <w:rPr>
      <w:b/>
      <w:bCs/>
      <w:strike w:val="0"/>
      <w:dstrike w:val="0"/>
      <w:u w:val="none"/>
      <w:effect w:val="none"/>
    </w:rPr>
  </w:style>
  <w:style w:type="paragraph" w:styleId="TOCHeading">
    <w:name w:val="TOC Heading"/>
    <w:basedOn w:val="Heading1"/>
    <w:next w:val="Normal"/>
    <w:uiPriority w:val="39"/>
    <w:unhideWhenUsed/>
    <w:qFormat/>
    <w:rsid w:val="009250D0"/>
    <w:pPr>
      <w:ind w:left="0" w:firstLine="0"/>
      <w:outlineLvl w:val="9"/>
    </w:pPr>
  </w:style>
  <w:style w:type="paragraph" w:styleId="Subtitle">
    <w:name w:val="Subtitle"/>
    <w:basedOn w:val="Normal"/>
    <w:next w:val="Normal"/>
    <w:link w:val="SubtitleChar"/>
    <w:uiPriority w:val="11"/>
    <w:qFormat/>
    <w:rsid w:val="009250D0"/>
    <w:pPr>
      <w:numPr>
        <w:ilvl w:val="1"/>
      </w:numPr>
    </w:pPr>
    <w:rPr>
      <w:rFonts w:eastAsiaTheme="majorEastAsia" w:cstheme="majorBidi"/>
      <w:i/>
      <w:iCs/>
      <w:spacing w:val="15"/>
      <w:sz w:val="28"/>
      <w:szCs w:val="24"/>
    </w:rPr>
  </w:style>
  <w:style w:type="character" w:customStyle="1" w:styleId="SubtitleChar">
    <w:name w:val="Subtitle Char"/>
    <w:basedOn w:val="DefaultParagraphFont"/>
    <w:link w:val="Subtitle"/>
    <w:uiPriority w:val="11"/>
    <w:rsid w:val="009250D0"/>
    <w:rPr>
      <w:rFonts w:ascii="Segoe UI" w:eastAsiaTheme="majorEastAsia" w:hAnsi="Segoe UI" w:cstheme="majorBidi"/>
      <w:i/>
      <w:iCs/>
      <w:spacing w:val="15"/>
      <w:sz w:val="28"/>
      <w:szCs w:val="24"/>
    </w:rPr>
  </w:style>
  <w:style w:type="table" w:styleId="LightGrid-Accent1">
    <w:name w:val="Light Grid Accent 1"/>
    <w:basedOn w:val="TableNormal"/>
    <w:uiPriority w:val="62"/>
    <w:rsid w:val="00C3104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Bullet3">
    <w:name w:val="List Bullet 3"/>
    <w:basedOn w:val="Normal"/>
    <w:link w:val="ListBullet3Char"/>
    <w:autoRedefine/>
    <w:uiPriority w:val="99"/>
    <w:unhideWhenUsed/>
    <w:rsid w:val="009250D0"/>
    <w:pPr>
      <w:numPr>
        <w:numId w:val="41"/>
      </w:numPr>
      <w:ind w:left="1080"/>
      <w:contextualSpacing/>
    </w:pPr>
  </w:style>
  <w:style w:type="table" w:styleId="MediumGrid1-Accent3">
    <w:name w:val="Medium Grid 1 Accent 3"/>
    <w:basedOn w:val="TableNormal"/>
    <w:uiPriority w:val="67"/>
    <w:rsid w:val="00C3104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Shading-Accent1">
    <w:name w:val="Light Shading Accent 1"/>
    <w:basedOn w:val="TableNormal"/>
    <w:uiPriority w:val="60"/>
    <w:rsid w:val="00C3104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C3104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5">
    <w:name w:val="Medium List 2 Accent 5"/>
    <w:basedOn w:val="TableNormal"/>
    <w:uiPriority w:val="66"/>
    <w:rsid w:val="00C3104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5">
    <w:name w:val="Medium Grid 2 Accent 5"/>
    <w:basedOn w:val="TableNormal"/>
    <w:uiPriority w:val="68"/>
    <w:rsid w:val="00C3104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9250D0"/>
    <w:rPr>
      <w:rFonts w:asciiTheme="minorHAnsi" w:eastAsiaTheme="minorEastAsia" w:hAnsiTheme="minorHAnsi" w:cstheme="minorBidi"/>
      <w:sz w:val="22"/>
      <w:szCs w:val="22"/>
      <w:lang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
    <w:name w:val="Medium Grid 3"/>
    <w:basedOn w:val="TableNormal"/>
    <w:uiPriority w:val="69"/>
    <w:rsid w:val="00C310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ghtList-Accent5">
    <w:name w:val="Light List Accent 5"/>
    <w:basedOn w:val="TableNormal"/>
    <w:uiPriority w:val="61"/>
    <w:rsid w:val="009250D0"/>
    <w:rPr>
      <w:rFonts w:asciiTheme="minorHAnsi" w:eastAsiaTheme="minorEastAsia" w:hAnsiTheme="minorHAnsi" w:cstheme="minorBidi"/>
      <w:sz w:val="22"/>
      <w:szCs w:val="22"/>
      <w:lang w:bidi="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Accent5">
    <w:name w:val="Medium List 1 Accent 5"/>
    <w:basedOn w:val="TableNormal"/>
    <w:uiPriority w:val="65"/>
    <w:rsid w:val="00C3104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FollowedHyperlink">
    <w:name w:val="FollowedHyperlink"/>
    <w:basedOn w:val="DefaultParagraphFont"/>
    <w:uiPriority w:val="99"/>
    <w:unhideWhenUsed/>
    <w:rsid w:val="009250D0"/>
    <w:rPr>
      <w:color w:val="800080" w:themeColor="followedHyperlink"/>
      <w:u w:val="single"/>
    </w:rPr>
  </w:style>
  <w:style w:type="table" w:styleId="LightShading-Accent5">
    <w:name w:val="Light Shading Accent 5"/>
    <w:basedOn w:val="TableNormal"/>
    <w:uiPriority w:val="60"/>
    <w:rsid w:val="00C3104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5">
    <w:name w:val="Medium Grid 1 Accent 5"/>
    <w:basedOn w:val="TableNormal"/>
    <w:uiPriority w:val="67"/>
    <w:rsid w:val="00C3104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Emphasis">
    <w:name w:val="Emphasis"/>
    <w:uiPriority w:val="20"/>
    <w:qFormat/>
    <w:rsid w:val="009250D0"/>
    <w:rPr>
      <w:i/>
      <w:spacing w:val="10"/>
    </w:rPr>
  </w:style>
  <w:style w:type="paragraph" w:styleId="Title">
    <w:name w:val="Title"/>
    <w:basedOn w:val="Normal"/>
    <w:next w:val="Normal"/>
    <w:link w:val="TitleChar"/>
    <w:uiPriority w:val="10"/>
    <w:qFormat/>
    <w:rsid w:val="009250D0"/>
    <w:pPr>
      <w:pBdr>
        <w:bottom w:val="single" w:sz="8" w:space="4" w:color="4F81BD" w:themeColor="accent1"/>
      </w:pBdr>
      <w:spacing w:after="300" w:line="240" w:lineRule="auto"/>
      <w:contextualSpacing/>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9250D0"/>
    <w:rPr>
      <w:rFonts w:ascii="Segoe UI" w:eastAsiaTheme="majorEastAsia" w:hAnsi="Segoe UI" w:cstheme="majorBidi"/>
      <w:spacing w:val="5"/>
      <w:kern w:val="28"/>
      <w:sz w:val="48"/>
      <w:szCs w:val="52"/>
    </w:rPr>
  </w:style>
  <w:style w:type="numbering" w:customStyle="1" w:styleId="Heading2-AppendixA">
    <w:name w:val="Heading 2 - Appendix A"/>
    <w:basedOn w:val="NoList"/>
    <w:uiPriority w:val="99"/>
    <w:rsid w:val="009250D0"/>
    <w:pPr>
      <w:numPr>
        <w:numId w:val="25"/>
      </w:numPr>
    </w:pPr>
  </w:style>
  <w:style w:type="character" w:styleId="PlaceholderText">
    <w:name w:val="Placeholder Text"/>
    <w:basedOn w:val="DefaultParagraphFont"/>
    <w:uiPriority w:val="99"/>
    <w:qFormat/>
    <w:rsid w:val="009250D0"/>
    <w:rPr>
      <w:rFonts w:cs="Times New Roman"/>
      <w:color w:val="808080"/>
    </w:rPr>
  </w:style>
  <w:style w:type="paragraph" w:styleId="TOAHeading">
    <w:name w:val="toa heading"/>
    <w:basedOn w:val="Normal"/>
    <w:next w:val="Normal"/>
    <w:uiPriority w:val="99"/>
    <w:unhideWhenUsed/>
    <w:rsid w:val="009250D0"/>
    <w:rPr>
      <w:rFonts w:eastAsiaTheme="majorEastAsia" w:cstheme="majorBidi"/>
      <w:b/>
      <w:bCs/>
      <w:sz w:val="20"/>
      <w:szCs w:val="24"/>
    </w:rPr>
  </w:style>
  <w:style w:type="paragraph" w:styleId="NoteHeading">
    <w:name w:val="Note Heading"/>
    <w:basedOn w:val="BodyText"/>
    <w:next w:val="Normal"/>
    <w:link w:val="NoteHeadingChar"/>
    <w:autoRedefine/>
    <w:uiPriority w:val="99"/>
    <w:unhideWhenUsed/>
    <w:rsid w:val="009250D0"/>
    <w:pPr>
      <w:spacing w:after="40"/>
      <w:ind w:left="360"/>
      <w:contextualSpacing/>
    </w:pPr>
    <w:rPr>
      <w:b/>
      <w:bCs/>
      <w:smallCaps/>
    </w:rPr>
  </w:style>
  <w:style w:type="character" w:customStyle="1" w:styleId="NoteHeadingChar">
    <w:name w:val="Note Heading Char"/>
    <w:basedOn w:val="DefaultParagraphFont"/>
    <w:link w:val="NoteHeading"/>
    <w:uiPriority w:val="99"/>
    <w:rsid w:val="009250D0"/>
    <w:rPr>
      <w:rFonts w:ascii="Segoe UI" w:eastAsiaTheme="minorHAnsi" w:hAnsi="Segoe UI" w:cstheme="minorBidi"/>
      <w:b/>
      <w:bCs/>
      <w:smallCaps/>
      <w:sz w:val="22"/>
      <w:szCs w:val="22"/>
    </w:rPr>
  </w:style>
  <w:style w:type="table" w:customStyle="1" w:styleId="MediumShading1-Accent11">
    <w:name w:val="Medium Shading 1 - Accent 11"/>
    <w:uiPriority w:val="99"/>
    <w:rsid w:val="009250D0"/>
    <w:rPr>
      <w:rFonts w:ascii="Times New Roman" w:eastAsia="MS Mincho" w:hAnsi="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NOTE0">
    <w:name w:val="NOTE"/>
    <w:basedOn w:val="Normal"/>
    <w:link w:val="NOTEChar0"/>
    <w:qFormat/>
    <w:rsid w:val="009250D0"/>
    <w:rPr>
      <w:color w:val="0F243E" w:themeColor="text2" w:themeShade="80"/>
    </w:rPr>
  </w:style>
  <w:style w:type="character" w:customStyle="1" w:styleId="NOTEChar0">
    <w:name w:val="NOTE Char"/>
    <w:basedOn w:val="DefaultParagraphFont"/>
    <w:link w:val="NOTE0"/>
    <w:rsid w:val="009250D0"/>
    <w:rPr>
      <w:rFonts w:ascii="Segoe UI" w:eastAsiaTheme="minorHAnsi" w:hAnsi="Segoe UI" w:cstheme="minorBidi"/>
      <w:color w:val="0F243E" w:themeColor="text2" w:themeShade="80"/>
      <w:sz w:val="22"/>
      <w:szCs w:val="22"/>
    </w:rPr>
  </w:style>
  <w:style w:type="paragraph" w:customStyle="1" w:styleId="TableTextBOLDCentered">
    <w:name w:val="Table Text BOLD Centered"/>
    <w:basedOn w:val="Normal"/>
    <w:qFormat/>
    <w:rsid w:val="009250D0"/>
    <w:pPr>
      <w:spacing w:before="20" w:after="20"/>
      <w:jc w:val="center"/>
    </w:pPr>
    <w:rPr>
      <w:rFonts w:cs="Times New Roman"/>
      <w:bCs/>
      <w:sz w:val="16"/>
      <w:szCs w:val="16"/>
    </w:rPr>
  </w:style>
  <w:style w:type="paragraph" w:customStyle="1" w:styleId="MOSBoilerplate">
    <w:name w:val="MOS Boilerplate"/>
    <w:basedOn w:val="Normal"/>
    <w:qFormat/>
    <w:rsid w:val="009250D0"/>
    <w:rPr>
      <w:rFonts w:eastAsia="MS Mincho" w:cs="Arial"/>
      <w:color w:val="0F243E" w:themeColor="text2" w:themeShade="80"/>
      <w:sz w:val="16"/>
      <w:szCs w:val="16"/>
      <w:lang w:eastAsia="ja-JP"/>
    </w:rPr>
  </w:style>
  <w:style w:type="numbering" w:customStyle="1" w:styleId="StyleBulletedSymbolsymbolLeft025Hanging025">
    <w:name w:val="Style Bulleted Symbol (symbol) Left:  0.25&quot; Hanging:  0.25&quot;"/>
    <w:basedOn w:val="NoList"/>
    <w:rsid w:val="009250D0"/>
    <w:pPr>
      <w:numPr>
        <w:numId w:val="17"/>
      </w:numPr>
    </w:pPr>
  </w:style>
  <w:style w:type="paragraph" w:customStyle="1" w:styleId="StyleListParagraphLeft">
    <w:name w:val="Style List Paragraph + Left"/>
    <w:basedOn w:val="Normal"/>
    <w:rsid w:val="009250D0"/>
    <w:pPr>
      <w:ind w:left="720"/>
      <w:contextualSpacing/>
    </w:pPr>
    <w:rPr>
      <w:rFonts w:cs="Times New Roman"/>
    </w:rPr>
  </w:style>
  <w:style w:type="character" w:customStyle="1" w:styleId="Captions">
    <w:name w:val="Captions"/>
    <w:aliases w:val="Figures,Notes"/>
    <w:basedOn w:val="DefaultParagraphFont"/>
    <w:rsid w:val="009250D0"/>
    <w:rPr>
      <w:rFonts w:ascii="Segoe UI" w:hAnsi="Segoe UI"/>
      <w:color w:val="0099FF"/>
      <w:sz w:val="18"/>
    </w:rPr>
  </w:style>
  <w:style w:type="paragraph" w:customStyle="1" w:styleId="MMSHyperlink">
    <w:name w:val="MMS Hyperlink"/>
    <w:basedOn w:val="Heading3"/>
    <w:rsid w:val="009250D0"/>
    <w:pPr>
      <w:numPr>
        <w:ilvl w:val="0"/>
        <w:numId w:val="0"/>
      </w:numPr>
    </w:pPr>
    <w:rPr>
      <w:color w:val="0000FF"/>
      <w:sz w:val="18"/>
      <w:u w:val="single"/>
    </w:rPr>
  </w:style>
  <w:style w:type="character" w:customStyle="1" w:styleId="TableText">
    <w:name w:val="Table Text"/>
    <w:rsid w:val="009250D0"/>
    <w:rPr>
      <w:rFonts w:cs="Arial"/>
      <w:b w:val="0"/>
      <w:color w:val="000000"/>
      <w:sz w:val="18"/>
    </w:rPr>
  </w:style>
  <w:style w:type="character" w:styleId="IntenseEmphasis">
    <w:name w:val="Intense Emphasis"/>
    <w:uiPriority w:val="21"/>
    <w:qFormat/>
    <w:rsid w:val="009250D0"/>
    <w:rPr>
      <w:b/>
      <w:i/>
      <w:color w:val="C0504D" w:themeColor="accent2"/>
      <w:spacing w:val="10"/>
    </w:rPr>
  </w:style>
  <w:style w:type="paragraph" w:customStyle="1" w:styleId="Figure">
    <w:name w:val="Figure"/>
    <w:aliases w:val="fig"/>
    <w:basedOn w:val="Normal"/>
    <w:uiPriority w:val="99"/>
    <w:rsid w:val="009250D0"/>
    <w:pPr>
      <w:spacing w:before="60" w:after="60"/>
    </w:pPr>
    <w:rPr>
      <w:rFonts w:eastAsia="SimSun"/>
      <w:color w:val="0000FF"/>
      <w:kern w:val="24"/>
    </w:rPr>
  </w:style>
  <w:style w:type="paragraph" w:styleId="EndnoteText">
    <w:name w:val="endnote text"/>
    <w:basedOn w:val="Normal"/>
    <w:link w:val="EndnoteTextChar"/>
    <w:uiPriority w:val="99"/>
    <w:rsid w:val="009250D0"/>
    <w:rPr>
      <w:rFonts w:ascii="Calibri" w:eastAsia="MS Mincho" w:hAnsi="Calibri" w:cs="Times New Roman"/>
      <w:sz w:val="20"/>
    </w:rPr>
  </w:style>
  <w:style w:type="character" w:customStyle="1" w:styleId="EndnoteTextChar">
    <w:name w:val="Endnote Text Char"/>
    <w:basedOn w:val="DefaultParagraphFont"/>
    <w:link w:val="EndnoteText"/>
    <w:uiPriority w:val="99"/>
    <w:rsid w:val="009250D0"/>
    <w:rPr>
      <w:rFonts w:eastAsia="MS Mincho"/>
      <w:szCs w:val="22"/>
    </w:rPr>
  </w:style>
  <w:style w:type="table" w:styleId="Table3Deffects3">
    <w:name w:val="Table 3D effects 3"/>
    <w:basedOn w:val="TableNormal"/>
    <w:rsid w:val="009250D0"/>
    <w:pPr>
      <w:spacing w:after="200" w:line="276" w:lineRule="auto"/>
    </w:pPr>
    <w:rPr>
      <w:rFonts w:asciiTheme="minorHAnsi" w:eastAsiaTheme="minorEastAsia" w:hAnsiTheme="minorHAnsi" w:cstheme="minorBidi"/>
      <w:sz w:val="22"/>
      <w:szCs w:val="22"/>
      <w:lang w:bidi="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250D0"/>
    <w:pPr>
      <w:spacing w:after="200" w:line="276" w:lineRule="auto"/>
    </w:pPr>
    <w:rPr>
      <w:rFonts w:asciiTheme="minorHAnsi" w:eastAsiaTheme="minorEastAsia" w:hAnsiTheme="minorHAnsi" w:cstheme="minorBidi"/>
      <w:sz w:val="22"/>
      <w:szCs w:val="22"/>
      <w:lang w:bidi="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250D0"/>
    <w:pPr>
      <w:spacing w:after="200" w:line="276" w:lineRule="auto"/>
    </w:pPr>
    <w:rPr>
      <w:rFonts w:asciiTheme="minorHAnsi" w:eastAsiaTheme="minorEastAsia" w:hAnsiTheme="minorHAnsi" w:cstheme="minorBidi"/>
      <w:sz w:val="22"/>
      <w:szCs w:val="22"/>
      <w:lang w:bidi="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5">
    <w:name w:val="Table List 5"/>
    <w:basedOn w:val="TableNormal"/>
    <w:rsid w:val="009250D0"/>
    <w:pPr>
      <w:spacing w:after="200" w:line="276" w:lineRule="auto"/>
    </w:pPr>
    <w:rPr>
      <w:rFonts w:asciiTheme="minorHAnsi" w:eastAsiaTheme="minorEastAsia" w:hAnsiTheme="minorHAnsi" w:cstheme="minorBidi"/>
      <w:sz w:val="22"/>
      <w:szCs w:val="22"/>
      <w:lang w:bidi="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Columns1">
    <w:name w:val="Table Columns 1"/>
    <w:basedOn w:val="TableNormal"/>
    <w:rsid w:val="009250D0"/>
    <w:pPr>
      <w:spacing w:after="200" w:line="276" w:lineRule="auto"/>
    </w:pPr>
    <w:rPr>
      <w:rFonts w:asciiTheme="minorHAnsi" w:eastAsiaTheme="minorEastAsia" w:hAnsiTheme="minorHAnsi" w:cstheme="minorBidi"/>
      <w:b/>
      <w:bCs/>
      <w:sz w:val="22"/>
      <w:szCs w:val="22"/>
      <w:lang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Complex">
    <w:name w:val="Table Grid Complex"/>
    <w:rsid w:val="009250D0"/>
    <w:pPr>
      <w:spacing w:before="60" w:after="60" w:line="276" w:lineRule="auto"/>
      <w:ind w:left="1224" w:hanging="504"/>
    </w:pPr>
    <w:rPr>
      <w:rFonts w:ascii="Arial Narrow" w:eastAsia="Arial Narrow" w:hAnsi="Arial Narrow" w:cs="Arial Narrow"/>
      <w:sz w:val="18"/>
      <w:szCs w:val="18"/>
      <w:lang w:val="de-DE" w:eastAsia="de-DE" w:bidi="en-US"/>
    </w:rPr>
    <w:tblPr>
      <w:tblStyleRowBandSize w:val="1"/>
      <w:tblBorders>
        <w:top w:val="single" w:sz="8" w:space="0" w:color="999999"/>
        <w:bottom w:val="single" w:sz="8" w:space="0" w:color="999999"/>
      </w:tblBorders>
      <w:tblCellMar>
        <w:top w:w="0" w:type="dxa"/>
        <w:left w:w="57" w:type="dxa"/>
        <w:bottom w:w="0" w:type="dxa"/>
        <w:right w:w="57" w:type="dxa"/>
      </w:tblCellMar>
    </w:tblPr>
  </w:style>
  <w:style w:type="table" w:customStyle="1" w:styleId="Style1">
    <w:name w:val="Style1"/>
    <w:basedOn w:val="TableNormal"/>
    <w:uiPriority w:val="99"/>
    <w:qFormat/>
    <w:rsid w:val="009250D0"/>
    <w:pPr>
      <w:spacing w:after="200" w:line="276" w:lineRule="auto"/>
    </w:pPr>
    <w:rPr>
      <w:rFonts w:asciiTheme="minorHAnsi" w:eastAsiaTheme="minorEastAsia" w:hAnsiTheme="minorHAnsi" w:cstheme="minorBidi"/>
      <w:sz w:val="22"/>
      <w:szCs w:val="22"/>
      <w:lang w:bidi="en-US"/>
    </w:rPr>
    <w:tblPr/>
  </w:style>
  <w:style w:type="paragraph" w:customStyle="1" w:styleId="Default">
    <w:name w:val="Default"/>
    <w:rsid w:val="009250D0"/>
    <w:pPr>
      <w:autoSpaceDE w:val="0"/>
      <w:autoSpaceDN w:val="0"/>
      <w:adjustRightInd w:val="0"/>
    </w:pPr>
    <w:rPr>
      <w:rFonts w:eastAsiaTheme="minorHAnsi" w:cs="Calibri"/>
      <w:color w:val="000000"/>
      <w:sz w:val="24"/>
      <w:szCs w:val="24"/>
    </w:rPr>
  </w:style>
  <w:style w:type="paragraph" w:customStyle="1" w:styleId="StyleSegoeLightBoldBackground1Before3ptAfter3pt">
    <w:name w:val="Style Segoe Light Bold Background 1 Before:  3 pt After:  3 pt..."/>
    <w:basedOn w:val="Normal"/>
    <w:rsid w:val="009250D0"/>
    <w:pPr>
      <w:spacing w:before="60" w:after="60" w:line="268" w:lineRule="atLeast"/>
    </w:pPr>
    <w:rPr>
      <w:rFonts w:ascii="Segoe Light" w:hAnsi="Segoe Light"/>
      <w:b/>
      <w:bCs/>
      <w:color w:val="FFFFFF"/>
    </w:rPr>
  </w:style>
  <w:style w:type="paragraph" w:customStyle="1" w:styleId="StyleStyleSegoeLightBoldBackground1Before3ptAfter3p">
    <w:name w:val="Style Style Segoe Light Bold Background 1 Before:  3 pt After:  3 p..."/>
    <w:basedOn w:val="StyleSegoeLightBoldBackground1Before3ptAfter3pt"/>
    <w:rsid w:val="009250D0"/>
    <w:pPr>
      <w:jc w:val="center"/>
    </w:pPr>
    <w:rPr>
      <w:bCs w:val="0"/>
    </w:rPr>
  </w:style>
  <w:style w:type="paragraph" w:customStyle="1" w:styleId="StyleSegoeLightBoldBlackLinespacingExactly12pt">
    <w:name w:val="Style Segoe Light Bold Black Line spacing:  Exactly 12 pt"/>
    <w:basedOn w:val="Normal"/>
    <w:rsid w:val="009250D0"/>
    <w:pPr>
      <w:ind w:left="720"/>
    </w:pPr>
    <w:rPr>
      <w:rFonts w:ascii="Segoe Light" w:hAnsi="Segoe Light"/>
      <w:b/>
      <w:bCs/>
      <w:color w:val="000000"/>
    </w:rPr>
  </w:style>
  <w:style w:type="paragraph" w:customStyle="1" w:styleId="StyleStyleSegoeLightBoldBlackLinespacingExactly12pt">
    <w:name w:val="Style Style Segoe Light Bold Black Line spacing:  Exactly 12 pt +"/>
    <w:basedOn w:val="StyleSegoeLightBoldBlackLinespacingExactly12pt"/>
    <w:rsid w:val="009250D0"/>
    <w:pPr>
      <w:ind w:left="0"/>
    </w:pPr>
  </w:style>
  <w:style w:type="paragraph" w:customStyle="1" w:styleId="StyleSegoeLightBlack">
    <w:name w:val="Style Segoe Light Black"/>
    <w:basedOn w:val="Normal"/>
    <w:rsid w:val="009250D0"/>
    <w:rPr>
      <w:rFonts w:ascii="Segoe Light" w:hAnsi="Segoe Light" w:cs="Arial"/>
      <w:color w:val="000000"/>
    </w:rPr>
  </w:style>
  <w:style w:type="paragraph" w:customStyle="1" w:styleId="StyleStyleStyleSegoeLightBoldBlackLinespacingExactly12">
    <w:name w:val="Style Style Style Segoe Light Bold Black Line spacing:  Exactly 12 ..."/>
    <w:basedOn w:val="StyleStyleSegoeLightBoldBlackLinespacingExactly12pt"/>
    <w:rsid w:val="009250D0"/>
  </w:style>
  <w:style w:type="paragraph" w:customStyle="1" w:styleId="NumHeading2">
    <w:name w:val="Num Heading 2"/>
    <w:basedOn w:val="Heading2"/>
    <w:next w:val="Normal"/>
    <w:link w:val="NumHeading2Char"/>
    <w:autoRedefine/>
    <w:rsid w:val="009250D0"/>
    <w:pPr>
      <w:numPr>
        <w:ilvl w:val="0"/>
        <w:numId w:val="0"/>
      </w:numPr>
      <w:tabs>
        <w:tab w:val="num" w:pos="1440"/>
      </w:tabs>
    </w:pPr>
    <w:rPr>
      <w:color w:val="1F497D" w:themeColor="text2"/>
    </w:rPr>
  </w:style>
  <w:style w:type="paragraph" w:customStyle="1" w:styleId="NumHeading3">
    <w:name w:val="Num Heading 3"/>
    <w:basedOn w:val="Heading3"/>
    <w:next w:val="Normal"/>
    <w:rsid w:val="009250D0"/>
    <w:pPr>
      <w:numPr>
        <w:ilvl w:val="0"/>
        <w:numId w:val="0"/>
      </w:numPr>
      <w:tabs>
        <w:tab w:val="num" w:pos="2160"/>
      </w:tabs>
    </w:pPr>
  </w:style>
  <w:style w:type="paragraph" w:customStyle="1" w:styleId="NumHeading4">
    <w:name w:val="Num Heading 4"/>
    <w:basedOn w:val="Heading3"/>
    <w:next w:val="Normal"/>
    <w:autoRedefine/>
    <w:rsid w:val="009250D0"/>
    <w:pPr>
      <w:numPr>
        <w:ilvl w:val="0"/>
        <w:numId w:val="0"/>
      </w:numPr>
    </w:pPr>
    <w:rPr>
      <w:i/>
      <w:sz w:val="24"/>
    </w:rPr>
  </w:style>
  <w:style w:type="paragraph" w:customStyle="1" w:styleId="HeadingAppendixOld">
    <w:name w:val="Heading Appendix Old"/>
    <w:basedOn w:val="Normal"/>
    <w:next w:val="Normal"/>
    <w:rsid w:val="009250D0"/>
    <w:pPr>
      <w:keepNext/>
      <w:pageBreakBefore/>
      <w:tabs>
        <w:tab w:val="num" w:pos="2155"/>
      </w:tabs>
      <w:spacing w:after="60" w:line="264" w:lineRule="auto"/>
      <w:ind w:left="2155" w:hanging="2155"/>
    </w:pPr>
    <w:rPr>
      <w:rFonts w:ascii="Arial Black" w:eastAsia="Arial Black" w:hAnsi="Arial Black" w:cs="Arial Black"/>
      <w:smallCaps/>
      <w:color w:val="333333"/>
      <w:sz w:val="32"/>
      <w:szCs w:val="32"/>
      <w:lang w:val="en-AU" w:eastAsia="ja-JP"/>
    </w:rPr>
  </w:style>
  <w:style w:type="paragraph" w:customStyle="1" w:styleId="HeadingPart">
    <w:name w:val="Heading Part"/>
    <w:basedOn w:val="Normal"/>
    <w:next w:val="Normal"/>
    <w:autoRedefine/>
    <w:rsid w:val="009250D0"/>
    <w:pPr>
      <w:pageBreakBefore/>
      <w:tabs>
        <w:tab w:val="num" w:pos="1418"/>
      </w:tabs>
      <w:spacing w:before="480" w:after="60" w:line="264" w:lineRule="auto"/>
      <w:ind w:left="1418" w:hanging="1418"/>
      <w:outlineLvl w:val="8"/>
    </w:pPr>
    <w:rPr>
      <w:rFonts w:eastAsia="Arial Black" w:cs="Arial Black"/>
      <w:b/>
      <w:smallCaps/>
      <w:color w:val="333333"/>
      <w:sz w:val="32"/>
      <w:szCs w:val="32"/>
      <w:lang w:val="en-AU" w:eastAsia="ja-JP"/>
    </w:rPr>
  </w:style>
  <w:style w:type="paragraph" w:customStyle="1" w:styleId="NumHeading5">
    <w:name w:val="Num Heading 5"/>
    <w:basedOn w:val="Heading5"/>
    <w:next w:val="Normal"/>
    <w:rsid w:val="009250D0"/>
    <w:pPr>
      <w:numPr>
        <w:ilvl w:val="0"/>
        <w:numId w:val="0"/>
      </w:numPr>
      <w:spacing w:before="60"/>
    </w:pPr>
    <w:rPr>
      <w:rFonts w:ascii="Arial Narrow" w:eastAsia="Arial" w:hAnsi="Arial Narrow"/>
      <w:lang w:val="en-AU" w:eastAsia="ja-JP"/>
    </w:rPr>
  </w:style>
  <w:style w:type="numbering" w:customStyle="1" w:styleId="BulletsTable">
    <w:name w:val="Bullets Table"/>
    <w:basedOn w:val="NoList"/>
    <w:rsid w:val="009250D0"/>
    <w:pPr>
      <w:numPr>
        <w:numId w:val="2"/>
      </w:numPr>
    </w:pPr>
  </w:style>
  <w:style w:type="numbering" w:customStyle="1" w:styleId="Heading2A-Appendix">
    <w:name w:val="Heading 2A - Appendix"/>
    <w:uiPriority w:val="99"/>
    <w:rsid w:val="009250D0"/>
    <w:pPr>
      <w:numPr>
        <w:numId w:val="24"/>
      </w:numPr>
    </w:pPr>
  </w:style>
  <w:style w:type="table" w:customStyle="1" w:styleId="LightList1">
    <w:name w:val="Light List1"/>
    <w:basedOn w:val="TableNormal"/>
    <w:uiPriority w:val="61"/>
    <w:rsid w:val="009250D0"/>
    <w:rPr>
      <w:rFonts w:asciiTheme="majorHAnsi" w:eastAsiaTheme="minorHAnsi" w:hAnsiTheme="maj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ectionHeading">
    <w:name w:val="Section Heading"/>
    <w:basedOn w:val="Normal"/>
    <w:qFormat/>
    <w:rsid w:val="009250D0"/>
    <w:rPr>
      <w:color w:val="265996"/>
    </w:rPr>
  </w:style>
  <w:style w:type="table" w:customStyle="1" w:styleId="TableGrid1">
    <w:name w:val="Table Grid1"/>
    <w:basedOn w:val="TableNormal"/>
    <w:next w:val="TableGrid"/>
    <w:uiPriority w:val="59"/>
    <w:rsid w:val="009250D0"/>
    <w:pPr>
      <w:jc w:val="both"/>
    </w:pPr>
    <w:rPr>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deEmbedded1">
    <w:name w:val="Code Embedded1"/>
    <w:aliases w:val="ce1"/>
    <w:basedOn w:val="DefaultParagraphFont"/>
    <w:uiPriority w:val="99"/>
    <w:rsid w:val="00B3375A"/>
    <w:rPr>
      <w:rFonts w:ascii="Courier New" w:hAnsi="Courier New" w:cs="Times New Roman"/>
      <w:noProof/>
      <w:color w:val="auto"/>
      <w:position w:val="0"/>
      <w:sz w:val="16"/>
      <w:szCs w:val="16"/>
      <w:u w:val="none"/>
    </w:rPr>
  </w:style>
  <w:style w:type="paragraph" w:customStyle="1" w:styleId="BulletedList">
    <w:name w:val="Bulleted List"/>
    <w:basedOn w:val="BodyText2"/>
    <w:link w:val="BulletedListChar"/>
    <w:rsid w:val="009250D0"/>
    <w:pPr>
      <w:spacing w:line="240" w:lineRule="exact"/>
      <w:ind w:hanging="360"/>
    </w:pPr>
    <w:rPr>
      <w:rFonts w:ascii="Segoe" w:eastAsia="Batang" w:hAnsi="Segoe"/>
      <w:szCs w:val="18"/>
      <w:lang w:eastAsia="ko-KR"/>
    </w:rPr>
  </w:style>
  <w:style w:type="character" w:customStyle="1" w:styleId="BulletedListChar">
    <w:name w:val="Bulleted List Char"/>
    <w:basedOn w:val="DefaultParagraphFont"/>
    <w:link w:val="BulletedList"/>
    <w:rsid w:val="009250D0"/>
    <w:rPr>
      <w:rFonts w:ascii="Segoe" w:eastAsia="Batang" w:hAnsi="Segoe" w:cstheme="minorBidi"/>
      <w:sz w:val="22"/>
      <w:szCs w:val="18"/>
      <w:lang w:eastAsia="ko-KR"/>
    </w:rPr>
  </w:style>
  <w:style w:type="paragraph" w:customStyle="1" w:styleId="ListChecklist">
    <w:name w:val="List Checklist"/>
    <w:basedOn w:val="ListBullet"/>
    <w:rsid w:val="009250D0"/>
    <w:pPr>
      <w:numPr>
        <w:numId w:val="0"/>
      </w:numPr>
    </w:pPr>
  </w:style>
  <w:style w:type="paragraph" w:styleId="ListBullet">
    <w:name w:val="List Bullet"/>
    <w:basedOn w:val="Normal"/>
    <w:autoRedefine/>
    <w:uiPriority w:val="99"/>
    <w:unhideWhenUsed/>
    <w:rsid w:val="009250D0"/>
    <w:pPr>
      <w:numPr>
        <w:numId w:val="27"/>
      </w:numPr>
      <w:spacing w:before="40" w:after="80"/>
      <w:contextualSpacing/>
      <w:jc w:val="both"/>
    </w:pPr>
    <w:rPr>
      <w:bCs/>
    </w:rPr>
  </w:style>
  <w:style w:type="paragraph" w:customStyle="1" w:styleId="lastincell">
    <w:name w:val="lastincell"/>
    <w:basedOn w:val="Normal"/>
    <w:rsid w:val="009250D0"/>
    <w:pPr>
      <w:spacing w:after="240" w:line="336" w:lineRule="auto"/>
    </w:pPr>
    <w:rPr>
      <w:sz w:val="17"/>
      <w:szCs w:val="17"/>
    </w:rPr>
  </w:style>
  <w:style w:type="paragraph" w:customStyle="1" w:styleId="doctext">
    <w:name w:val="doctext"/>
    <w:basedOn w:val="Normal"/>
    <w:rsid w:val="009250D0"/>
    <w:pPr>
      <w:spacing w:before="180" w:after="180"/>
    </w:pPr>
  </w:style>
  <w:style w:type="paragraph" w:styleId="TOC5">
    <w:name w:val="toc 5"/>
    <w:basedOn w:val="Normal"/>
    <w:next w:val="Normal"/>
    <w:autoRedefine/>
    <w:uiPriority w:val="39"/>
    <w:unhideWhenUsed/>
    <w:rsid w:val="009250D0"/>
    <w:pPr>
      <w:spacing w:after="100"/>
      <w:ind w:left="720"/>
    </w:pPr>
  </w:style>
  <w:style w:type="table" w:customStyle="1" w:styleId="MediumShading2-Accent11">
    <w:name w:val="Medium Shading 2 - Accent 11"/>
    <w:uiPriority w:val="99"/>
    <w:rsid w:val="009250D0"/>
    <w:rPr>
      <w:lang w:val="en-AU" w:eastAsia="en-AU"/>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MediumList2-Accent1">
    <w:name w:val="Medium List 2 Accent 1"/>
    <w:basedOn w:val="TableNormal"/>
    <w:uiPriority w:val="99"/>
    <w:rsid w:val="009250D0"/>
    <w:rPr>
      <w:rFonts w:ascii="Cambria" w:eastAsia="Times New Roman" w:hAnsi="Cambria"/>
      <w:color w:val="000000"/>
      <w:lang w:val="en-AU" w:eastAsia="en-AU"/>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Grid1-Accent1">
    <w:name w:val="Medium Grid 1 Accent 1"/>
    <w:basedOn w:val="TableNormal"/>
    <w:uiPriority w:val="99"/>
    <w:rsid w:val="009250D0"/>
    <w:rPr>
      <w:lang w:val="en-AU" w:eastAsia="en-AU"/>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Times New Roman"/>
        <w:b/>
        <w:bCs/>
      </w:rPr>
    </w:tblStylePr>
    <w:tblStylePr w:type="lastRow">
      <w:rPr>
        <w:rFonts w:cs="Times New Roman"/>
        <w:b/>
        <w:bCs/>
      </w:rPr>
      <w:tblPr/>
      <w:tcPr>
        <w:tcBorders>
          <w:top w:val="single" w:sz="18" w:space="0" w:color="7BA0C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customStyle="1" w:styleId="SLATable">
    <w:name w:val="SLA Table"/>
    <w:basedOn w:val="TableGrid"/>
    <w:rsid w:val="009250D0"/>
    <w:tblPr>
      <w:tblCellMar>
        <w:top w:w="86" w:type="dxa"/>
        <w:left w:w="115" w:type="dxa"/>
        <w:bottom w:w="58" w:type="dxa"/>
        <w:right w:w="115" w:type="dxa"/>
      </w:tblCellMar>
    </w:tblPr>
    <w:trPr>
      <w:cantSplit/>
    </w:trPr>
    <w:tblStylePr w:type="firstRow">
      <w:pPr>
        <w:keepNext/>
        <w:wordWrap/>
        <w:jc w:val="left"/>
      </w:pPr>
      <w:rPr>
        <w:rFonts w:ascii="Arial" w:hAnsi="Arial"/>
        <w:b w:val="0"/>
        <w:sz w:val="18"/>
      </w:rPr>
      <w:tblPr/>
      <w:tcPr>
        <w:tcBorders>
          <w:top w:val="single" w:sz="4" w:space="0" w:color="auto"/>
          <w:left w:val="single" w:sz="4" w:space="0" w:color="auto"/>
          <w:bottom w:val="nil"/>
          <w:right w:val="single" w:sz="4" w:space="0" w:color="auto"/>
          <w:insideH w:val="nil"/>
          <w:insideV w:val="nil"/>
          <w:tl2br w:val="nil"/>
          <w:tr2bl w:val="nil"/>
        </w:tcBorders>
      </w:tcPr>
    </w:tblStylePr>
    <w:tblStylePr w:type="firstCol">
      <w:rPr>
        <w:rFonts w:ascii="Arial" w:hAnsi="Arial"/>
        <w:b/>
        <w:sz w:val="18"/>
      </w:rPr>
    </w:tblStylePr>
  </w:style>
  <w:style w:type="table" w:customStyle="1" w:styleId="LightList-Accent11">
    <w:name w:val="Light List - Accent 11"/>
    <w:basedOn w:val="TableNormal"/>
    <w:uiPriority w:val="99"/>
    <w:rsid w:val="009250D0"/>
    <w:rPr>
      <w:rFonts w:asciiTheme="majorHAnsi" w:eastAsiaTheme="minorHAnsi" w:hAnsiTheme="maj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uiPriority w:val="99"/>
    <w:rsid w:val="009250D0"/>
    <w:rPr>
      <w:lang w:val="en-AU" w:eastAsia="en-AU"/>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customStyle="1" w:styleId="StyleVerdana95ptBefore12pt">
    <w:name w:val="Style Verdana 9.5 pt Before:  12 pt"/>
    <w:basedOn w:val="Normal"/>
    <w:autoRedefine/>
    <w:rsid w:val="009250D0"/>
    <w:rPr>
      <w:rFonts w:cs="Arial"/>
    </w:rPr>
  </w:style>
  <w:style w:type="paragraph" w:customStyle="1" w:styleId="StyleStyleNoteVerdana95ptBoldBold">
    <w:name w:val="Style Style Note + Verdana 9.5 pt Bold + Bold"/>
    <w:basedOn w:val="Normal"/>
    <w:rsid w:val="009250D0"/>
    <w:pPr>
      <w:pBdr>
        <w:top w:val="single" w:sz="12" w:space="1" w:color="auto"/>
        <w:left w:val="single" w:sz="12" w:space="31" w:color="auto"/>
        <w:bottom w:val="single" w:sz="12" w:space="1" w:color="auto"/>
        <w:right w:val="single" w:sz="12" w:space="31" w:color="auto"/>
      </w:pBdr>
      <w:shd w:val="clear" w:color="auto" w:fill="CDE1F6"/>
      <w:ind w:left="720" w:right="720"/>
    </w:pPr>
    <w:rPr>
      <w:rFonts w:ascii="Calibri" w:hAnsi="Calibri" w:cs="Arial"/>
      <w:b/>
      <w:bCs/>
    </w:rPr>
  </w:style>
  <w:style w:type="paragraph" w:styleId="ListNumber">
    <w:name w:val="List Number"/>
    <w:basedOn w:val="Normal"/>
    <w:autoRedefine/>
    <w:uiPriority w:val="99"/>
    <w:unhideWhenUsed/>
    <w:rsid w:val="00C15917"/>
    <w:pPr>
      <w:numPr>
        <w:numId w:val="42"/>
      </w:numPr>
      <w:contextualSpacing/>
    </w:pPr>
  </w:style>
  <w:style w:type="paragraph" w:customStyle="1" w:styleId="QuestionComment-Proofing">
    <w:name w:val="Question Comment - Proofing"/>
    <w:basedOn w:val="Normal"/>
    <w:link w:val="QuestionComment-ProofingChar"/>
    <w:rsid w:val="009250D0"/>
    <w:pPr>
      <w:shd w:val="clear" w:color="auto" w:fill="EAF1DD"/>
    </w:pPr>
    <w:rPr>
      <w:rFonts w:ascii="Calibri" w:eastAsia="Calibri" w:hAnsi="Calibri"/>
      <w:i/>
    </w:rPr>
  </w:style>
  <w:style w:type="character" w:customStyle="1" w:styleId="QuestionComment-ProofingChar">
    <w:name w:val="Question Comment - Proofing Char"/>
    <w:basedOn w:val="DefaultParagraphFont"/>
    <w:link w:val="QuestionComment-Proofing"/>
    <w:rsid w:val="009250D0"/>
    <w:rPr>
      <w:rFonts w:cstheme="minorBidi"/>
      <w:i/>
      <w:sz w:val="22"/>
      <w:szCs w:val="22"/>
      <w:shd w:val="clear" w:color="auto" w:fill="EAF1DD"/>
    </w:rPr>
  </w:style>
  <w:style w:type="paragraph" w:customStyle="1" w:styleId="Follow-upQuestion-Proofing">
    <w:name w:val="Follow-up Question - Proofing"/>
    <w:basedOn w:val="Normal"/>
    <w:link w:val="Follow-upQuestion-ProofingChar"/>
    <w:rsid w:val="009250D0"/>
    <w:pPr>
      <w:numPr>
        <w:numId w:val="3"/>
      </w:numPr>
      <w:shd w:val="clear" w:color="auto" w:fill="D6E3BC"/>
    </w:pPr>
    <w:rPr>
      <w:rFonts w:ascii="Calibri" w:eastAsia="Calibri" w:hAnsi="Calibri"/>
      <w:b/>
    </w:rPr>
  </w:style>
  <w:style w:type="character" w:customStyle="1" w:styleId="Follow-upQuestion-ProofingChar">
    <w:name w:val="Follow-up Question - Proofing Char"/>
    <w:basedOn w:val="DefaultParagraphFont"/>
    <w:link w:val="Follow-upQuestion-Proofing"/>
    <w:rsid w:val="009250D0"/>
    <w:rPr>
      <w:rFonts w:cstheme="minorBidi"/>
      <w:b/>
      <w:sz w:val="22"/>
      <w:szCs w:val="22"/>
      <w:shd w:val="clear" w:color="auto" w:fill="D6E3BC"/>
    </w:rPr>
  </w:style>
  <w:style w:type="paragraph" w:customStyle="1" w:styleId="QuestionSpacing">
    <w:name w:val="Question Spacing"/>
    <w:basedOn w:val="Normal"/>
    <w:link w:val="QuestionSpacingChar"/>
    <w:rsid w:val="009250D0"/>
    <w:rPr>
      <w:rFonts w:ascii="Calibri" w:eastAsia="Calibri" w:hAnsi="Calibri"/>
    </w:rPr>
  </w:style>
  <w:style w:type="character" w:customStyle="1" w:styleId="QuestionSpacingChar">
    <w:name w:val="Question Spacing Char"/>
    <w:basedOn w:val="DefaultParagraphFont"/>
    <w:link w:val="QuestionSpacing"/>
    <w:rsid w:val="009250D0"/>
    <w:rPr>
      <w:rFonts w:cstheme="minorBidi"/>
      <w:sz w:val="22"/>
      <w:szCs w:val="22"/>
    </w:rPr>
  </w:style>
  <w:style w:type="character" w:customStyle="1" w:styleId="TableHeaderChar">
    <w:name w:val="Table Header Char"/>
    <w:basedOn w:val="DefaultParagraphFont"/>
    <w:link w:val="TableHeader"/>
    <w:rsid w:val="009250D0"/>
    <w:rPr>
      <w:rFonts w:ascii="Segoe UI" w:eastAsiaTheme="minorHAnsi" w:hAnsi="Segoe UI"/>
      <w:color w:val="0F243E" w:themeColor="text2" w:themeShade="80"/>
      <w:sz w:val="18"/>
      <w:szCs w:val="18"/>
    </w:rPr>
  </w:style>
  <w:style w:type="paragraph" w:customStyle="1" w:styleId="MMSDefaultSetting">
    <w:name w:val="MMS Default Setting"/>
    <w:basedOn w:val="TableData"/>
    <w:link w:val="MMSDefaultSettingChar"/>
    <w:rsid w:val="009250D0"/>
    <w:rPr>
      <w:i/>
      <w:lang w:bidi="en-US"/>
    </w:rPr>
  </w:style>
  <w:style w:type="table" w:customStyle="1" w:styleId="DDDQuestions">
    <w:name w:val="DDD Questions"/>
    <w:basedOn w:val="TableNormal"/>
    <w:uiPriority w:val="99"/>
    <w:qFormat/>
    <w:rsid w:val="009250D0"/>
    <w:rPr>
      <w:rFonts w:asciiTheme="minorHAnsi" w:eastAsiaTheme="minorHAnsi" w:hAnsiTheme="minorHAnsi" w:cstheme="minorBidi"/>
      <w:sz w:val="18"/>
      <w:szCs w:val="22"/>
      <w:lang w:bidi="en-US"/>
    </w:rPr>
    <w:tblPr>
      <w:tblBorders>
        <w:insideH w:val="single" w:sz="4" w:space="0" w:color="auto"/>
      </w:tblBorders>
    </w:tblPr>
    <w:tblStylePr w:type="firstRow">
      <w:rPr>
        <w:rFonts w:asciiTheme="minorHAnsi" w:hAnsiTheme="minorHAnsi"/>
        <w:b/>
        <w:sz w:val="28"/>
      </w:rPr>
      <w:tblPr/>
      <w:tcPr>
        <w:shd w:val="clear" w:color="auto" w:fill="FFFFFF" w:themeFill="background1"/>
      </w:tcPr>
    </w:tblStylePr>
    <w:tblStylePr w:type="lastRow">
      <w:rPr>
        <w:rFonts w:asciiTheme="minorHAnsi" w:hAnsiTheme="minorHAnsi"/>
        <w:sz w:val="18"/>
      </w:rPr>
    </w:tblStylePr>
    <w:tblStylePr w:type="firstCol">
      <w:rPr>
        <w:rFonts w:asciiTheme="minorHAnsi" w:hAnsiTheme="minorHAnsi"/>
        <w:b/>
        <w:sz w:val="18"/>
      </w:rPr>
      <w:tblPr/>
      <w:tcPr>
        <w:shd w:val="clear" w:color="auto" w:fill="D9D9D9" w:themeFill="background1" w:themeFillShade="D9"/>
      </w:tcPr>
    </w:tblStylePr>
  </w:style>
  <w:style w:type="character" w:customStyle="1" w:styleId="MMSDefaultSettingChar">
    <w:name w:val="MMS Default Setting Char"/>
    <w:basedOn w:val="TableDataChar"/>
    <w:link w:val="MMSDefaultSetting"/>
    <w:rsid w:val="009250D0"/>
    <w:rPr>
      <w:rFonts w:ascii="Segoe UI" w:hAnsi="Segoe UI" w:cstheme="minorBidi"/>
      <w:i/>
      <w:szCs w:val="18"/>
    </w:rPr>
  </w:style>
  <w:style w:type="paragraph" w:customStyle="1" w:styleId="SegoeBody">
    <w:name w:val="Segoe Body"/>
    <w:basedOn w:val="NormalWeb"/>
    <w:link w:val="SegoeBodyChar"/>
    <w:uiPriority w:val="99"/>
    <w:rsid w:val="009250D0"/>
    <w:pPr>
      <w:spacing w:after="240" w:line="336" w:lineRule="auto"/>
      <w:textAlignment w:val="top"/>
    </w:pPr>
    <w:rPr>
      <w:rFonts w:eastAsia="Batang" w:cs="Segoe UI"/>
      <w:sz w:val="18"/>
      <w:szCs w:val="17"/>
    </w:rPr>
  </w:style>
  <w:style w:type="character" w:customStyle="1" w:styleId="SegoeBodyChar">
    <w:name w:val="Segoe Body Char"/>
    <w:basedOn w:val="DefaultParagraphFont"/>
    <w:link w:val="SegoeBody"/>
    <w:uiPriority w:val="99"/>
    <w:locked/>
    <w:rsid w:val="009250D0"/>
    <w:rPr>
      <w:rFonts w:ascii="Segoe UI" w:eastAsia="Batang" w:hAnsi="Segoe UI" w:cs="Segoe UI"/>
      <w:sz w:val="18"/>
      <w:szCs w:val="17"/>
    </w:rPr>
  </w:style>
  <w:style w:type="paragraph" w:customStyle="1" w:styleId="NoteEnd2">
    <w:name w:val="NoteEnd2"/>
    <w:basedOn w:val="Normal"/>
    <w:rsid w:val="009250D0"/>
    <w:pPr>
      <w:pBdr>
        <w:top w:val="single" w:sz="6" w:space="1" w:color="auto"/>
      </w:pBdr>
      <w:autoSpaceDE w:val="0"/>
      <w:autoSpaceDN w:val="0"/>
      <w:adjustRightInd w:val="0"/>
      <w:spacing w:before="80" w:after="80" w:line="80" w:lineRule="exact"/>
      <w:ind w:left="720" w:right="360"/>
    </w:pPr>
    <w:rPr>
      <w:rFonts w:ascii="Segoe" w:eastAsia="Calibri" w:hAnsi="Segoe" w:cs="Arial"/>
      <w:color w:val="FFFFFF"/>
      <w:sz w:val="12"/>
      <w:szCs w:val="12"/>
    </w:rPr>
  </w:style>
  <w:style w:type="paragraph" w:customStyle="1" w:styleId="NoteStart2">
    <w:name w:val="NoteStart2"/>
    <w:basedOn w:val="Normal"/>
    <w:rsid w:val="009250D0"/>
    <w:pPr>
      <w:keepNext/>
      <w:pBdr>
        <w:bottom w:val="single" w:sz="6" w:space="0" w:color="auto"/>
      </w:pBdr>
      <w:autoSpaceDE w:val="0"/>
      <w:autoSpaceDN w:val="0"/>
      <w:adjustRightInd w:val="0"/>
      <w:spacing w:before="60" w:after="80" w:line="80" w:lineRule="exact"/>
      <w:ind w:left="720" w:right="360"/>
    </w:pPr>
    <w:rPr>
      <w:rFonts w:ascii="Segoe" w:eastAsia="Calibri" w:hAnsi="Segoe" w:cs="Arial"/>
      <w:color w:val="000000"/>
      <w:sz w:val="12"/>
      <w:szCs w:val="12"/>
    </w:rPr>
  </w:style>
  <w:style w:type="paragraph" w:customStyle="1" w:styleId="Checklist">
    <w:name w:val="Checklist"/>
    <w:basedOn w:val="Bulletednormal"/>
    <w:qFormat/>
    <w:rsid w:val="009250D0"/>
    <w:pPr>
      <w:numPr>
        <w:numId w:val="4"/>
      </w:numPr>
    </w:pPr>
  </w:style>
  <w:style w:type="paragraph" w:customStyle="1" w:styleId="NotePara3">
    <w:name w:val="NotePara3"/>
    <w:basedOn w:val="Normal"/>
    <w:autoRedefine/>
    <w:uiPriority w:val="99"/>
    <w:rsid w:val="009250D0"/>
    <w:pPr>
      <w:keepNext/>
      <w:autoSpaceDE w:val="0"/>
      <w:autoSpaceDN w:val="0"/>
      <w:adjustRightInd w:val="0"/>
      <w:spacing w:before="60" w:after="80"/>
      <w:ind w:left="1440" w:right="360"/>
    </w:pPr>
    <w:rPr>
      <w:rFonts w:cs="Segoe UI"/>
      <w:bCs/>
      <w:noProof/>
      <w:color w:val="000000"/>
    </w:rPr>
  </w:style>
  <w:style w:type="character" w:customStyle="1" w:styleId="ParaChar">
    <w:name w:val="Para Char"/>
    <w:basedOn w:val="DefaultParagraphFont"/>
    <w:link w:val="Para"/>
    <w:uiPriority w:val="99"/>
    <w:locked/>
    <w:rsid w:val="009250D0"/>
    <w:rPr>
      <w:rFonts w:ascii="Segoe" w:hAnsi="Segoe" w:cs="Arial"/>
      <w:color w:val="000000"/>
      <w:lang w:bidi="en-US"/>
    </w:rPr>
  </w:style>
  <w:style w:type="paragraph" w:customStyle="1" w:styleId="Para">
    <w:name w:val="Para"/>
    <w:basedOn w:val="Normal"/>
    <w:link w:val="ParaChar"/>
    <w:autoRedefine/>
    <w:uiPriority w:val="99"/>
    <w:rsid w:val="009250D0"/>
    <w:pPr>
      <w:autoSpaceDE w:val="0"/>
      <w:autoSpaceDN w:val="0"/>
      <w:adjustRightInd w:val="0"/>
      <w:spacing w:before="60" w:after="80"/>
      <w:ind w:left="720" w:right="360"/>
    </w:pPr>
    <w:rPr>
      <w:rFonts w:ascii="Segoe" w:eastAsia="Calibri" w:hAnsi="Segoe" w:cs="Arial"/>
      <w:color w:val="000000"/>
      <w:sz w:val="20"/>
      <w:szCs w:val="20"/>
      <w:lang w:bidi="en-US"/>
    </w:rPr>
  </w:style>
  <w:style w:type="paragraph" w:customStyle="1" w:styleId="NotePara2">
    <w:name w:val="NotePara2"/>
    <w:basedOn w:val="Normal"/>
    <w:autoRedefine/>
    <w:rsid w:val="009250D0"/>
    <w:pPr>
      <w:keepNext/>
      <w:autoSpaceDE w:val="0"/>
      <w:autoSpaceDN w:val="0"/>
      <w:adjustRightInd w:val="0"/>
      <w:spacing w:before="60" w:after="80"/>
      <w:ind w:left="720" w:right="360"/>
    </w:pPr>
    <w:rPr>
      <w:rFonts w:cs="Segoe UI"/>
      <w:bCs/>
      <w:noProof/>
      <w:color w:val="000000"/>
    </w:rPr>
  </w:style>
  <w:style w:type="paragraph" w:customStyle="1" w:styleId="ListEnd">
    <w:name w:val="ListEnd"/>
    <w:basedOn w:val="ListBullet"/>
    <w:qFormat/>
    <w:rsid w:val="009250D0"/>
    <w:pPr>
      <w:numPr>
        <w:numId w:val="0"/>
      </w:numPr>
      <w:spacing w:before="60"/>
    </w:pPr>
  </w:style>
  <w:style w:type="paragraph" w:customStyle="1" w:styleId="NotePara">
    <w:name w:val="NotePara"/>
    <w:basedOn w:val="Normal"/>
    <w:qFormat/>
    <w:rsid w:val="009250D0"/>
    <w:pPr>
      <w:keepNext/>
      <w:autoSpaceDE w:val="0"/>
      <w:autoSpaceDN w:val="0"/>
      <w:adjustRightInd w:val="0"/>
      <w:spacing w:before="60" w:after="80"/>
      <w:ind w:right="360"/>
    </w:pPr>
    <w:rPr>
      <w:rFonts w:ascii="Calibri" w:eastAsia="Calibri" w:hAnsi="Calibri" w:cs="Segoe UI"/>
      <w:bCs/>
      <w:noProof/>
      <w:color w:val="000000"/>
    </w:rPr>
  </w:style>
  <w:style w:type="paragraph" w:customStyle="1" w:styleId="NoteStart1">
    <w:name w:val="NoteStart1"/>
    <w:basedOn w:val="Normal"/>
    <w:autoRedefine/>
    <w:qFormat/>
    <w:rsid w:val="009250D0"/>
    <w:pPr>
      <w:keepNext/>
      <w:keepLines/>
      <w:pBdr>
        <w:bottom w:val="single" w:sz="6" w:space="0" w:color="auto"/>
      </w:pBdr>
      <w:autoSpaceDE w:val="0"/>
      <w:autoSpaceDN w:val="0"/>
      <w:adjustRightInd w:val="0"/>
      <w:spacing w:before="60" w:after="80" w:line="80" w:lineRule="exact"/>
      <w:ind w:right="360"/>
    </w:pPr>
    <w:rPr>
      <w:rFonts w:ascii="Segoe" w:eastAsia="Calibri" w:hAnsi="Segoe" w:cs="Arial"/>
      <w:color w:val="000000"/>
      <w:sz w:val="12"/>
      <w:szCs w:val="12"/>
    </w:rPr>
  </w:style>
  <w:style w:type="paragraph" w:customStyle="1" w:styleId="NoteEnd1">
    <w:name w:val="NoteEnd1"/>
    <w:basedOn w:val="Normal"/>
    <w:qFormat/>
    <w:rsid w:val="009250D0"/>
    <w:pPr>
      <w:pBdr>
        <w:top w:val="single" w:sz="6" w:space="1" w:color="auto"/>
      </w:pBdr>
      <w:autoSpaceDE w:val="0"/>
      <w:autoSpaceDN w:val="0"/>
      <w:adjustRightInd w:val="0"/>
      <w:spacing w:before="80" w:after="80" w:line="80" w:lineRule="exact"/>
      <w:ind w:right="360"/>
    </w:pPr>
    <w:rPr>
      <w:rFonts w:ascii="Segoe" w:eastAsia="Calibri" w:hAnsi="Segoe" w:cs="Arial"/>
      <w:color w:val="FFFFFF"/>
      <w:sz w:val="12"/>
      <w:szCs w:val="12"/>
    </w:rPr>
  </w:style>
  <w:style w:type="paragraph" w:customStyle="1" w:styleId="Code">
    <w:name w:val="Code"/>
    <w:aliases w:val="c"/>
    <w:basedOn w:val="Normal"/>
    <w:link w:val="CodeChar"/>
    <w:rsid w:val="009250D0"/>
    <w:pPr>
      <w:shd w:val="clear" w:color="auto" w:fill="F5F5F5"/>
    </w:pPr>
    <w:rPr>
      <w:rFonts w:ascii="Courier New" w:hAnsi="Courier New" w:cs="Courier New"/>
      <w:szCs w:val="18"/>
    </w:rPr>
  </w:style>
  <w:style w:type="paragraph" w:customStyle="1" w:styleId="MS2-bodycopy">
    <w:name w:val="MS2 - body copy"/>
    <w:basedOn w:val="Normal"/>
    <w:link w:val="MS2-bodycopyChar"/>
    <w:rsid w:val="009250D0"/>
    <w:pPr>
      <w:spacing w:after="240"/>
    </w:pPr>
    <w:rPr>
      <w:rFonts w:ascii="Verdana" w:hAnsi="Verdana"/>
    </w:rPr>
  </w:style>
  <w:style w:type="character" w:customStyle="1" w:styleId="MS2-bodycopyChar">
    <w:name w:val="MS2 - body copy Char"/>
    <w:basedOn w:val="DefaultParagraphFont"/>
    <w:link w:val="MS2-bodycopy"/>
    <w:rsid w:val="009250D0"/>
    <w:rPr>
      <w:rFonts w:ascii="Verdana" w:eastAsiaTheme="minorHAnsi" w:hAnsi="Verdana" w:cstheme="minorBidi"/>
      <w:sz w:val="22"/>
      <w:szCs w:val="22"/>
    </w:rPr>
  </w:style>
  <w:style w:type="paragraph" w:customStyle="1" w:styleId="NoteStart3">
    <w:name w:val="NoteStart3"/>
    <w:basedOn w:val="NoteStart2"/>
    <w:rsid w:val="009250D0"/>
    <w:pPr>
      <w:ind w:left="1440"/>
    </w:pPr>
  </w:style>
  <w:style w:type="paragraph" w:customStyle="1" w:styleId="NoteEnd3">
    <w:name w:val="NoteEnd3"/>
    <w:basedOn w:val="NoteEnd2"/>
    <w:rsid w:val="009250D0"/>
    <w:pPr>
      <w:ind w:left="1440"/>
    </w:pPr>
  </w:style>
  <w:style w:type="table" w:customStyle="1" w:styleId="MediumShading1-Accent12">
    <w:name w:val="Medium Shading 1 - Accent 12"/>
    <w:basedOn w:val="TableNormal"/>
    <w:uiPriority w:val="63"/>
    <w:rsid w:val="009250D0"/>
    <w:rPr>
      <w:rFonts w:asciiTheme="minorHAnsi" w:eastAsiaTheme="minorEastAsia" w:hAnsiTheme="minorHAnsi" w:cstheme="minorBidi"/>
      <w:sz w:val="22"/>
      <w:szCs w:val="22"/>
      <w:lang w:bidi="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customStyle="1" w:styleId="Bullets">
    <w:name w:val="Bullets"/>
    <w:rsid w:val="009250D0"/>
    <w:pPr>
      <w:numPr>
        <w:numId w:val="5"/>
      </w:numPr>
    </w:pPr>
  </w:style>
  <w:style w:type="paragraph" w:customStyle="1" w:styleId="ms2bodycopy">
    <w:name w:val="ms2bodycopy"/>
    <w:basedOn w:val="Normal"/>
    <w:rsid w:val="009250D0"/>
    <w:pPr>
      <w:spacing w:after="240"/>
    </w:pPr>
    <w:rPr>
      <w:rFonts w:ascii="Verdana" w:hAnsi="Verdana"/>
    </w:rPr>
  </w:style>
  <w:style w:type="character" w:customStyle="1" w:styleId="Hyperlink1">
    <w:name w:val="Hyperlink1"/>
    <w:basedOn w:val="DefaultParagraphFont"/>
    <w:rsid w:val="009250D0"/>
    <w:rPr>
      <w:color w:val="0000FF"/>
      <w:u w:val="single"/>
    </w:rPr>
  </w:style>
  <w:style w:type="paragraph" w:customStyle="1" w:styleId="StyleNoteParaLatinArial9pt">
    <w:name w:val="Style NotePara + (Latin) Arial 9 pt"/>
    <w:basedOn w:val="Normal"/>
    <w:autoRedefine/>
    <w:rsid w:val="009250D0"/>
    <w:pPr>
      <w:keepNext/>
      <w:autoSpaceDE w:val="0"/>
      <w:autoSpaceDN w:val="0"/>
      <w:adjustRightInd w:val="0"/>
      <w:spacing w:before="60" w:after="80"/>
      <w:ind w:right="360"/>
    </w:pPr>
    <w:rPr>
      <w:rFonts w:eastAsia="Calibri" w:cs="Segoe UI"/>
      <w:noProof/>
      <w:color w:val="000000"/>
      <w:sz w:val="18"/>
    </w:rPr>
  </w:style>
  <w:style w:type="paragraph" w:customStyle="1" w:styleId="StyleStyleNoteParaLatinArial9ptBold">
    <w:name w:val="Style Style NotePara + (Latin) Arial 9 pt + Bold"/>
    <w:basedOn w:val="StyleNoteParaLatinArial9pt"/>
    <w:autoRedefine/>
    <w:rsid w:val="009250D0"/>
    <w:rPr>
      <w:b/>
      <w:bCs/>
      <w:sz w:val="20"/>
    </w:rPr>
  </w:style>
  <w:style w:type="paragraph" w:customStyle="1" w:styleId="NumberedList1">
    <w:name w:val="Numbered List 1"/>
    <w:aliases w:val="nl1"/>
    <w:basedOn w:val="ListNumber"/>
    <w:autoRedefine/>
    <w:uiPriority w:val="99"/>
    <w:rsid w:val="009250D0"/>
    <w:pPr>
      <w:numPr>
        <w:numId w:val="0"/>
      </w:numPr>
    </w:pPr>
    <w:rPr>
      <w:rFonts w:eastAsia="SimSun" w:cs="Times New Roman"/>
      <w:kern w:val="24"/>
    </w:rPr>
  </w:style>
  <w:style w:type="paragraph" w:customStyle="1" w:styleId="StyleNumberedList1nl1Bold">
    <w:name w:val="Style Numbered List 1nl1 + Bold"/>
    <w:basedOn w:val="NumberedList1"/>
    <w:autoRedefine/>
    <w:rsid w:val="009250D0"/>
    <w:rPr>
      <w:bCs/>
    </w:rPr>
  </w:style>
  <w:style w:type="paragraph" w:customStyle="1" w:styleId="BulletedList1">
    <w:name w:val="Bulleted List 1"/>
    <w:aliases w:val="bl1"/>
    <w:autoRedefine/>
    <w:uiPriority w:val="99"/>
    <w:rsid w:val="009250D0"/>
    <w:pPr>
      <w:numPr>
        <w:numId w:val="6"/>
      </w:numPr>
      <w:contextualSpacing/>
    </w:pPr>
    <w:rPr>
      <w:rFonts w:asciiTheme="minorHAnsi" w:eastAsia="Times New Roman" w:hAnsiTheme="minorHAnsi"/>
      <w:color w:val="000000"/>
      <w:sz w:val="22"/>
      <w:szCs w:val="22"/>
    </w:rPr>
  </w:style>
  <w:style w:type="paragraph" w:customStyle="1" w:styleId="NOTENormal">
    <w:name w:val="NOTE Normal"/>
    <w:basedOn w:val="Normal"/>
    <w:qFormat/>
    <w:rsid w:val="009250D0"/>
    <w:pPr>
      <w:numPr>
        <w:numId w:val="16"/>
      </w:numPr>
    </w:pPr>
    <w:rPr>
      <w:rFonts w:cs="Times New Roman"/>
      <w:b/>
    </w:rPr>
  </w:style>
  <w:style w:type="character" w:customStyle="1" w:styleId="LabelEmbedded">
    <w:name w:val="Label Embedded"/>
    <w:aliases w:val="le"/>
    <w:basedOn w:val="DefaultParagraphFont"/>
    <w:uiPriority w:val="99"/>
    <w:rsid w:val="009250D0"/>
    <w:rPr>
      <w:rFonts w:ascii="Verdana" w:hAnsi="Verdana" w:cs="Times New Roman"/>
      <w:b/>
      <w:sz w:val="20"/>
    </w:rPr>
  </w:style>
  <w:style w:type="character" w:customStyle="1" w:styleId="LinkText">
    <w:name w:val="Link Text"/>
    <w:aliases w:val="lt"/>
    <w:basedOn w:val="DefaultParagraphFont"/>
    <w:uiPriority w:val="99"/>
    <w:rsid w:val="009250D0"/>
    <w:rPr>
      <w:rFonts w:asciiTheme="minorHAnsi" w:hAnsiTheme="minorHAnsi" w:cs="Times New Roman"/>
      <w:color w:val="0000FF"/>
      <w:u w:val="single"/>
    </w:rPr>
  </w:style>
  <w:style w:type="character" w:customStyle="1" w:styleId="LinkID">
    <w:name w:val="Link ID"/>
    <w:aliases w:val="lid"/>
    <w:basedOn w:val="DefaultParagraphFont"/>
    <w:uiPriority w:val="99"/>
    <w:rsid w:val="009250D0"/>
    <w:rPr>
      <w:rFonts w:cs="Times New Roman"/>
      <w:noProof/>
      <w:vanish/>
      <w:color w:val="FF0000"/>
      <w:lang w:val="en-US"/>
    </w:rPr>
  </w:style>
  <w:style w:type="paragraph" w:customStyle="1" w:styleId="NumberedList2">
    <w:name w:val="Numbered List 2"/>
    <w:aliases w:val="nl2"/>
    <w:basedOn w:val="ListNumber"/>
    <w:uiPriority w:val="99"/>
    <w:rsid w:val="009250D0"/>
    <w:pPr>
      <w:numPr>
        <w:numId w:val="0"/>
      </w:numPr>
      <w:spacing w:before="60" w:after="60" w:line="280" w:lineRule="exact"/>
      <w:ind w:left="1080" w:hanging="360"/>
      <w:contextualSpacing w:val="0"/>
    </w:pPr>
    <w:rPr>
      <w:rFonts w:eastAsia="SimSun"/>
      <w:kern w:val="24"/>
    </w:rPr>
  </w:style>
  <w:style w:type="paragraph" w:customStyle="1" w:styleId="AlertText">
    <w:name w:val="Alert Text"/>
    <w:aliases w:val="at"/>
    <w:basedOn w:val="Normal"/>
    <w:uiPriority w:val="99"/>
    <w:rsid w:val="009250D0"/>
    <w:pPr>
      <w:ind w:left="360" w:right="360"/>
    </w:pPr>
    <w:rPr>
      <w:rFonts w:eastAsia="SimSun"/>
      <w:kern w:val="24"/>
    </w:rPr>
  </w:style>
  <w:style w:type="paragraph" w:customStyle="1" w:styleId="AlertTextinList1">
    <w:name w:val="Alert Text in List 1"/>
    <w:aliases w:val="at1"/>
    <w:basedOn w:val="AlertText"/>
    <w:uiPriority w:val="99"/>
    <w:rsid w:val="009250D0"/>
    <w:pPr>
      <w:ind w:left="720"/>
    </w:pPr>
  </w:style>
  <w:style w:type="paragraph" w:customStyle="1" w:styleId="AlertTextinList2">
    <w:name w:val="Alert Text in List 2"/>
    <w:aliases w:val="at2"/>
    <w:basedOn w:val="AlertText"/>
    <w:uiPriority w:val="99"/>
    <w:rsid w:val="009250D0"/>
    <w:pPr>
      <w:ind w:left="1080"/>
    </w:pPr>
  </w:style>
  <w:style w:type="character" w:customStyle="1" w:styleId="Italic">
    <w:name w:val="Italic"/>
    <w:aliases w:val="i"/>
    <w:basedOn w:val="DefaultParagraphFont"/>
    <w:uiPriority w:val="99"/>
    <w:rsid w:val="009250D0"/>
    <w:rPr>
      <w:rFonts w:cs="Times New Roman"/>
      <w:i/>
      <w:color w:val="auto"/>
      <w:sz w:val="18"/>
      <w:szCs w:val="18"/>
    </w:rPr>
  </w:style>
  <w:style w:type="paragraph" w:customStyle="1" w:styleId="ProcedureTitle">
    <w:name w:val="Procedure Title"/>
    <w:aliases w:val="prt"/>
    <w:basedOn w:val="Normal"/>
    <w:uiPriority w:val="99"/>
    <w:rsid w:val="009250D0"/>
    <w:pPr>
      <w:keepNext/>
      <w:spacing w:before="240" w:after="60"/>
      <w:ind w:left="360" w:hanging="360"/>
    </w:pPr>
    <w:rPr>
      <w:rFonts w:eastAsia="SimSun"/>
      <w:b/>
      <w:kern w:val="24"/>
    </w:rPr>
  </w:style>
  <w:style w:type="character" w:customStyle="1" w:styleId="Placeholder">
    <w:name w:val="Placeholder"/>
    <w:aliases w:val="ph"/>
    <w:basedOn w:val="DefaultParagraphFont"/>
    <w:uiPriority w:val="99"/>
    <w:rsid w:val="009250D0"/>
    <w:rPr>
      <w:rFonts w:cs="Times New Roman"/>
      <w:i/>
      <w:color w:val="auto"/>
      <w:sz w:val="18"/>
      <w:szCs w:val="18"/>
      <w:u w:val="none"/>
    </w:rPr>
  </w:style>
  <w:style w:type="paragraph" w:styleId="ListNumber2">
    <w:name w:val="List Number 2"/>
    <w:basedOn w:val="Normal"/>
    <w:autoRedefine/>
    <w:uiPriority w:val="99"/>
    <w:unhideWhenUsed/>
    <w:rsid w:val="009250D0"/>
    <w:pPr>
      <w:tabs>
        <w:tab w:val="num" w:pos="720"/>
      </w:tabs>
      <w:spacing w:line="240" w:lineRule="exact"/>
      <w:ind w:left="720" w:hanging="360"/>
    </w:pPr>
  </w:style>
  <w:style w:type="character" w:customStyle="1" w:styleId="CodeEmbedded">
    <w:name w:val="Code Embedded"/>
    <w:aliases w:val="ce"/>
    <w:basedOn w:val="DefaultParagraphFont"/>
    <w:uiPriority w:val="99"/>
    <w:rsid w:val="009250D0"/>
    <w:rPr>
      <w:rFonts w:ascii="Courier New" w:hAnsi="Courier New" w:cs="Times New Roman"/>
      <w:noProof/>
      <w:color w:val="auto"/>
      <w:position w:val="0"/>
      <w:sz w:val="16"/>
      <w:szCs w:val="16"/>
      <w:u w:val="none"/>
    </w:rPr>
  </w:style>
  <w:style w:type="paragraph" w:customStyle="1" w:styleId="DefinedTerm">
    <w:name w:val="Defined Term"/>
    <w:aliases w:val="dt"/>
    <w:basedOn w:val="Normal"/>
    <w:uiPriority w:val="99"/>
    <w:rsid w:val="009250D0"/>
    <w:pPr>
      <w:keepNext/>
      <w:spacing w:line="220" w:lineRule="exact"/>
      <w:ind w:right="1440"/>
    </w:pPr>
    <w:rPr>
      <w:rFonts w:eastAsia="SimSun"/>
      <w:b/>
      <w:kern w:val="24"/>
      <w:sz w:val="18"/>
      <w:szCs w:val="18"/>
    </w:rPr>
  </w:style>
  <w:style w:type="paragraph" w:customStyle="1" w:styleId="WhitePaperTitle">
    <w:name w:val="White Paper Title"/>
    <w:basedOn w:val="Normal"/>
    <w:next w:val="Normal"/>
    <w:autoRedefine/>
    <w:uiPriority w:val="99"/>
    <w:rsid w:val="009250D0"/>
    <w:pPr>
      <w:keepNext/>
      <w:keepLines/>
      <w:suppressLineNumbers/>
      <w:suppressAutoHyphens/>
      <w:spacing w:before="240" w:after="60" w:line="440" w:lineRule="exact"/>
    </w:pPr>
    <w:rPr>
      <w:kern w:val="72"/>
      <w:sz w:val="48"/>
    </w:rPr>
  </w:style>
  <w:style w:type="paragraph" w:customStyle="1" w:styleId="WhitePaperDescriptor">
    <w:name w:val="White Paper Descriptor"/>
    <w:basedOn w:val="Normal"/>
    <w:next w:val="WhitePaperTitle"/>
    <w:uiPriority w:val="99"/>
    <w:rsid w:val="009250D0"/>
    <w:pPr>
      <w:suppressLineNumbers/>
      <w:suppressAutoHyphens/>
      <w:spacing w:after="360"/>
    </w:pPr>
    <w:rPr>
      <w:kern w:val="20"/>
      <w:sz w:val="32"/>
    </w:rPr>
  </w:style>
  <w:style w:type="paragraph" w:customStyle="1" w:styleId="Graphic">
    <w:name w:val="Graphic"/>
    <w:basedOn w:val="Normal"/>
    <w:uiPriority w:val="99"/>
    <w:rsid w:val="009250D0"/>
    <w:pPr>
      <w:widowControl w:val="0"/>
    </w:pPr>
    <w:rPr>
      <w:rFonts w:ascii="Normal" w:hAnsi="Normal"/>
    </w:rPr>
  </w:style>
  <w:style w:type="paragraph" w:customStyle="1" w:styleId="ListBullet1">
    <w:name w:val="List Bullet1"/>
    <w:basedOn w:val="ListBullet"/>
    <w:autoRedefine/>
    <w:rsid w:val="009250D0"/>
    <w:pPr>
      <w:numPr>
        <w:numId w:val="0"/>
      </w:numPr>
      <w:tabs>
        <w:tab w:val="num" w:pos="1440"/>
      </w:tabs>
      <w:autoSpaceDE w:val="0"/>
      <w:autoSpaceDN w:val="0"/>
      <w:adjustRightInd w:val="0"/>
      <w:ind w:right="360"/>
    </w:pPr>
    <w:rPr>
      <w:rFonts w:cs="Arial"/>
      <w:color w:val="000000"/>
    </w:rPr>
  </w:style>
  <w:style w:type="table" w:customStyle="1" w:styleId="LightShading-Accent11">
    <w:name w:val="Light Shading - Accent 11"/>
    <w:basedOn w:val="TableNormal"/>
    <w:uiPriority w:val="60"/>
    <w:rsid w:val="009250D0"/>
    <w:rPr>
      <w:rFonts w:cstheme="minorBidi"/>
      <w:color w:val="365F91" w:themeColor="accent1" w:themeShade="BF"/>
      <w:sz w:val="22"/>
      <w:szCs w:val="22"/>
      <w:lang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9250D0"/>
    <w:rPr>
      <w:rFonts w:cstheme="minorBidi"/>
      <w:color w:val="5F497A" w:themeColor="accent4" w:themeShade="BF"/>
      <w:sz w:val="22"/>
      <w:szCs w:val="22"/>
      <w:lang w:bidi="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rsid w:val="009250D0"/>
    <w:rPr>
      <w:rFonts w:cstheme="minorBidi"/>
      <w:sz w:val="22"/>
      <w:szCs w:val="22"/>
      <w:lang w:bidi="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StyleNumberedList1nl1Bold1">
    <w:name w:val="Style Numbered List 1nl1 + Bold1"/>
    <w:basedOn w:val="NumberedList1"/>
    <w:autoRedefine/>
    <w:rsid w:val="009250D0"/>
    <w:pPr>
      <w:ind w:left="1080"/>
    </w:pPr>
    <w:rPr>
      <w:b/>
      <w:bCs/>
    </w:rPr>
  </w:style>
  <w:style w:type="paragraph" w:styleId="ListBullet4">
    <w:name w:val="List Bullet 4"/>
    <w:basedOn w:val="Normal"/>
    <w:autoRedefine/>
    <w:uiPriority w:val="99"/>
    <w:unhideWhenUsed/>
    <w:rsid w:val="009250D0"/>
    <w:pPr>
      <w:numPr>
        <w:numId w:val="28"/>
      </w:numPr>
      <w:contextualSpacing/>
    </w:pPr>
  </w:style>
  <w:style w:type="paragraph" w:styleId="ListBullet5">
    <w:name w:val="List Bullet 5"/>
    <w:basedOn w:val="Normal"/>
    <w:uiPriority w:val="99"/>
    <w:unhideWhenUsed/>
    <w:rsid w:val="009250D0"/>
    <w:pPr>
      <w:numPr>
        <w:numId w:val="30"/>
      </w:numPr>
      <w:contextualSpacing/>
    </w:pPr>
  </w:style>
  <w:style w:type="paragraph" w:styleId="ListContinue">
    <w:name w:val="List Continue"/>
    <w:basedOn w:val="Normal"/>
    <w:uiPriority w:val="99"/>
    <w:unhideWhenUsed/>
    <w:rsid w:val="009250D0"/>
    <w:pPr>
      <w:ind w:left="360"/>
      <w:contextualSpacing/>
    </w:pPr>
  </w:style>
  <w:style w:type="table" w:customStyle="1" w:styleId="LightList-Accent12">
    <w:name w:val="Light List - Accent 12"/>
    <w:basedOn w:val="TableNormal"/>
    <w:uiPriority w:val="61"/>
    <w:rsid w:val="009250D0"/>
    <w:rPr>
      <w:rFonts w:asciiTheme="majorHAnsi" w:eastAsiaTheme="minorEastAsia" w:hAnsiTheme="majorHAnsi" w:cstheme="minorBidi"/>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SDG">
    <w:name w:val="MSDG"/>
    <w:basedOn w:val="TableNormal"/>
    <w:uiPriority w:val="99"/>
    <w:qFormat/>
    <w:rsid w:val="009250D0"/>
    <w:rPr>
      <w:rFonts w:cstheme="minorBidi"/>
      <w:sz w:val="22"/>
      <w:szCs w:val="22"/>
      <w:lang w:bidi="en-US"/>
    </w:rPr>
    <w:tblPr/>
  </w:style>
  <w:style w:type="table" w:customStyle="1" w:styleId="MODG">
    <w:name w:val="MODG"/>
    <w:basedOn w:val="TableNormal"/>
    <w:uiPriority w:val="99"/>
    <w:qFormat/>
    <w:rsid w:val="009250D0"/>
    <w:rPr>
      <w:rFonts w:cstheme="minorBidi"/>
      <w:sz w:val="22"/>
      <w:szCs w:val="22"/>
      <w:lang w:bidi="en-US"/>
    </w:rPr>
    <w:tblPr/>
  </w:style>
  <w:style w:type="paragraph" w:customStyle="1" w:styleId="StyleTableTextBackground11">
    <w:name w:val="Style Table Text + Background 11"/>
    <w:basedOn w:val="Normal"/>
    <w:rsid w:val="009250D0"/>
    <w:pPr>
      <w:keepNext/>
      <w:keepLines/>
      <w:spacing w:after="60"/>
      <w:contextualSpacing/>
    </w:pPr>
    <w:rPr>
      <w:bCs/>
      <w:color w:val="FFFFFF" w:themeColor="background1"/>
    </w:rPr>
  </w:style>
  <w:style w:type="paragraph" w:customStyle="1" w:styleId="DSTOC4-0">
    <w:name w:val="DSTOC4-0"/>
    <w:basedOn w:val="Heading4"/>
    <w:uiPriority w:val="99"/>
    <w:rsid w:val="009250D0"/>
    <w:pPr>
      <w:numPr>
        <w:ilvl w:val="0"/>
        <w:numId w:val="0"/>
      </w:numPr>
      <w:spacing w:before="360"/>
      <w:outlineLvl w:val="9"/>
    </w:pPr>
    <w:rPr>
      <w:rFonts w:eastAsia="SimSun" w:cs="Times New Roman"/>
      <w:color w:val="595959" w:themeColor="text1" w:themeTint="A6"/>
      <w:kern w:val="24"/>
      <w:szCs w:val="24"/>
    </w:rPr>
  </w:style>
  <w:style w:type="paragraph" w:customStyle="1" w:styleId="DSTOC5-0">
    <w:name w:val="DSTOC5-0"/>
    <w:basedOn w:val="Heading5"/>
    <w:uiPriority w:val="99"/>
    <w:rsid w:val="009250D0"/>
    <w:pPr>
      <w:keepLines w:val="0"/>
      <w:numPr>
        <w:ilvl w:val="0"/>
        <w:numId w:val="0"/>
      </w:numPr>
      <w:outlineLvl w:val="9"/>
    </w:pPr>
    <w:rPr>
      <w:rFonts w:eastAsia="SimSun" w:cs="Times New Roman"/>
      <w:kern w:val="24"/>
      <w:szCs w:val="40"/>
    </w:rPr>
  </w:style>
  <w:style w:type="paragraph" w:customStyle="1" w:styleId="DSTOC6-0">
    <w:name w:val="DSTOC6-0"/>
    <w:basedOn w:val="Heading6"/>
    <w:uiPriority w:val="99"/>
    <w:rsid w:val="009250D0"/>
    <w:pPr>
      <w:numPr>
        <w:ilvl w:val="0"/>
        <w:numId w:val="0"/>
      </w:numPr>
      <w:spacing w:after="60"/>
      <w:outlineLvl w:val="9"/>
    </w:pPr>
    <w:rPr>
      <w:rFonts w:ascii="Arial" w:eastAsia="SimSun" w:hAnsi="Arial"/>
      <w:bCs/>
      <w:color w:val="auto"/>
      <w:kern w:val="24"/>
    </w:rPr>
  </w:style>
  <w:style w:type="paragraph" w:customStyle="1" w:styleId="StyleStyleSubtitleLeft05Kernat36ptArial14pt">
    <w:name w:val="Style Style Subtitle + Left:  0.5&quot; Kern at 36 pt + Arial 14 pt"/>
    <w:basedOn w:val="Normal"/>
    <w:autoRedefine/>
    <w:rsid w:val="009250D0"/>
    <w:pPr>
      <w:numPr>
        <w:ilvl w:val="1"/>
      </w:numPr>
      <w:ind w:left="720"/>
    </w:pPr>
    <w:rPr>
      <w:spacing w:val="15"/>
      <w:kern w:val="72"/>
      <w:sz w:val="28"/>
    </w:rPr>
  </w:style>
  <w:style w:type="paragraph" w:customStyle="1" w:styleId="ListChecklist1">
    <w:name w:val="List Checklist 1"/>
    <w:basedOn w:val="ListBullet"/>
    <w:autoRedefine/>
    <w:qFormat/>
    <w:rsid w:val="009250D0"/>
    <w:pPr>
      <w:numPr>
        <w:numId w:val="8"/>
      </w:numPr>
    </w:pPr>
    <w:rPr>
      <w:color w:val="000000"/>
    </w:rPr>
  </w:style>
  <w:style w:type="table" w:styleId="TableProfessional">
    <w:name w:val="Table Professional"/>
    <w:basedOn w:val="TableNormal"/>
    <w:uiPriority w:val="99"/>
    <w:rsid w:val="009250D0"/>
    <w:rPr>
      <w:rFonts w:ascii="Times New Roman" w:eastAsia="MS Mincho" w:hAnsi="Times New Roman"/>
      <w:lang w:val="en-AU"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styleId="Quote">
    <w:name w:val="Quote"/>
    <w:basedOn w:val="Normal"/>
    <w:next w:val="Normal"/>
    <w:link w:val="QuoteChar"/>
    <w:uiPriority w:val="29"/>
    <w:qFormat/>
    <w:rsid w:val="009250D0"/>
    <w:rPr>
      <w:i/>
    </w:rPr>
  </w:style>
  <w:style w:type="character" w:customStyle="1" w:styleId="QuoteChar">
    <w:name w:val="Quote Char"/>
    <w:basedOn w:val="DefaultParagraphFont"/>
    <w:link w:val="Quote"/>
    <w:uiPriority w:val="29"/>
    <w:rsid w:val="009250D0"/>
    <w:rPr>
      <w:rFonts w:ascii="Segoe UI" w:eastAsiaTheme="minorHAnsi" w:hAnsi="Segoe UI" w:cstheme="minorBidi"/>
      <w:i/>
      <w:sz w:val="22"/>
      <w:szCs w:val="22"/>
    </w:rPr>
  </w:style>
  <w:style w:type="paragraph" w:styleId="IntenseQuote">
    <w:name w:val="Intense Quote"/>
    <w:basedOn w:val="Normal"/>
    <w:next w:val="Normal"/>
    <w:link w:val="IntenseQuoteChar"/>
    <w:uiPriority w:val="30"/>
    <w:qFormat/>
    <w:rsid w:val="009250D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250D0"/>
    <w:rPr>
      <w:rFonts w:ascii="Segoe UI" w:eastAsiaTheme="minorHAnsi" w:hAnsi="Segoe UI" w:cstheme="minorBidi"/>
      <w:b/>
      <w:i/>
      <w:color w:val="FFFFFF" w:themeColor="background1"/>
      <w:sz w:val="22"/>
      <w:szCs w:val="22"/>
      <w:shd w:val="clear" w:color="auto" w:fill="C0504D" w:themeFill="accent2"/>
    </w:rPr>
  </w:style>
  <w:style w:type="character" w:styleId="IntenseReference">
    <w:name w:val="Intense Reference"/>
    <w:uiPriority w:val="32"/>
    <w:qFormat/>
    <w:rsid w:val="009250D0"/>
    <w:rPr>
      <w:b/>
      <w:bCs/>
      <w:smallCaps/>
      <w:spacing w:val="5"/>
      <w:sz w:val="22"/>
      <w:szCs w:val="22"/>
      <w:u w:val="single"/>
    </w:rPr>
  </w:style>
  <w:style w:type="character" w:styleId="BookTitle">
    <w:name w:val="Book Title"/>
    <w:uiPriority w:val="33"/>
    <w:qFormat/>
    <w:rsid w:val="009250D0"/>
    <w:rPr>
      <w:rFonts w:asciiTheme="majorHAnsi" w:eastAsiaTheme="majorEastAsia" w:hAnsiTheme="majorHAnsi" w:cstheme="majorBidi"/>
      <w:i/>
      <w:iCs/>
      <w:sz w:val="20"/>
      <w:szCs w:val="20"/>
    </w:rPr>
  </w:style>
  <w:style w:type="table" w:styleId="TableList4">
    <w:name w:val="Table List 4"/>
    <w:basedOn w:val="TableNormal"/>
    <w:rsid w:val="009250D0"/>
    <w:pPr>
      <w:spacing w:after="200" w:line="276" w:lineRule="auto"/>
    </w:pPr>
    <w:rPr>
      <w:rFonts w:asciiTheme="minorHAnsi" w:eastAsiaTheme="minorEastAsia" w:hAnsiTheme="minorHAnsi" w:cstheme="minorBidi"/>
      <w:sz w:val="22"/>
      <w:szCs w:val="22"/>
      <w:lang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FIRSTLEVEL">
    <w:name w:val="List Bulleted Item FIRST LEVEL"/>
    <w:basedOn w:val="Normal"/>
    <w:autoRedefine/>
    <w:rsid w:val="009250D0"/>
    <w:pPr>
      <w:numPr>
        <w:numId w:val="9"/>
      </w:numPr>
      <w:spacing w:before="40" w:after="80"/>
    </w:pPr>
    <w:rPr>
      <w:rFonts w:eastAsia="Times New Roman"/>
      <w:szCs w:val="14"/>
    </w:rPr>
  </w:style>
  <w:style w:type="paragraph" w:customStyle="1" w:styleId="Responsbility">
    <w:name w:val="Responsbility"/>
    <w:basedOn w:val="Normal"/>
    <w:autoRedefine/>
    <w:qFormat/>
    <w:rsid w:val="009250D0"/>
    <w:pPr>
      <w:keepNext/>
      <w:keepLines/>
      <w:spacing w:after="40" w:line="240" w:lineRule="exact"/>
    </w:pPr>
    <w:rPr>
      <w:rFonts w:cs="Times New Roman"/>
      <w:b/>
      <w:color w:val="000000" w:themeColor="text1"/>
    </w:rPr>
  </w:style>
  <w:style w:type="paragraph" w:customStyle="1" w:styleId="ListNumber1">
    <w:name w:val="List Number 1"/>
    <w:basedOn w:val="ListNumber2"/>
    <w:qFormat/>
    <w:rsid w:val="009250D0"/>
    <w:pPr>
      <w:numPr>
        <w:numId w:val="10"/>
      </w:numPr>
      <w:tabs>
        <w:tab w:val="left" w:pos="720"/>
      </w:tabs>
      <w:spacing w:before="40" w:line="240" w:lineRule="auto"/>
      <w:ind w:left="720" w:hanging="216"/>
    </w:pPr>
    <w:rPr>
      <w:szCs w:val="14"/>
    </w:rPr>
  </w:style>
  <w:style w:type="character" w:styleId="EndnoteReference">
    <w:name w:val="endnote reference"/>
    <w:basedOn w:val="DefaultParagraphFont"/>
    <w:rsid w:val="009250D0"/>
    <w:rPr>
      <w:vertAlign w:val="superscript"/>
    </w:rPr>
  </w:style>
  <w:style w:type="paragraph" w:styleId="ListNumber3">
    <w:name w:val="List Number 3"/>
    <w:basedOn w:val="Normal"/>
    <w:uiPriority w:val="99"/>
    <w:unhideWhenUsed/>
    <w:rsid w:val="009250D0"/>
    <w:pPr>
      <w:tabs>
        <w:tab w:val="num" w:pos="1080"/>
      </w:tabs>
      <w:ind w:left="1080" w:hanging="360"/>
      <w:contextualSpacing/>
    </w:pPr>
  </w:style>
  <w:style w:type="character" w:customStyle="1" w:styleId="NumHeading2Char">
    <w:name w:val="Num Heading 2 Char"/>
    <w:basedOn w:val="Heading2Char"/>
    <w:link w:val="NumHeading2"/>
    <w:rsid w:val="009250D0"/>
    <w:rPr>
      <w:rFonts w:ascii="Segoe UI" w:eastAsiaTheme="minorHAnsi" w:hAnsi="Segoe UI" w:cstheme="minorBidi"/>
      <w:bCs/>
      <w:color w:val="1F497D" w:themeColor="text2"/>
      <w:sz w:val="32"/>
      <w:szCs w:val="26"/>
    </w:rPr>
  </w:style>
  <w:style w:type="paragraph" w:customStyle="1" w:styleId="FooterSmall">
    <w:name w:val="Footer Small"/>
    <w:basedOn w:val="Footer"/>
    <w:rsid w:val="009250D0"/>
    <w:rPr>
      <w:sz w:val="12"/>
      <w:szCs w:val="12"/>
    </w:rPr>
  </w:style>
  <w:style w:type="paragraph" w:styleId="ListNumber5">
    <w:name w:val="List Number 5"/>
    <w:basedOn w:val="Normal"/>
    <w:uiPriority w:val="99"/>
    <w:unhideWhenUsed/>
    <w:rsid w:val="009250D0"/>
    <w:pPr>
      <w:tabs>
        <w:tab w:val="num" w:pos="1800"/>
      </w:tabs>
      <w:ind w:left="1800" w:hanging="360"/>
      <w:contextualSpacing/>
    </w:pPr>
  </w:style>
  <w:style w:type="paragraph" w:styleId="ListNumber4">
    <w:name w:val="List Number 4"/>
    <w:basedOn w:val="Normal"/>
    <w:uiPriority w:val="99"/>
    <w:unhideWhenUsed/>
    <w:rsid w:val="009250D0"/>
    <w:pPr>
      <w:tabs>
        <w:tab w:val="num" w:pos="1440"/>
      </w:tabs>
      <w:ind w:left="1440" w:hanging="360"/>
      <w:contextualSpacing/>
    </w:pPr>
  </w:style>
  <w:style w:type="paragraph" w:styleId="ListContinue5">
    <w:name w:val="List Continue 5"/>
    <w:basedOn w:val="Normal"/>
    <w:uiPriority w:val="99"/>
    <w:unhideWhenUsed/>
    <w:rsid w:val="009250D0"/>
    <w:pPr>
      <w:ind w:left="1800"/>
      <w:contextualSpacing/>
    </w:pPr>
  </w:style>
  <w:style w:type="paragraph" w:styleId="PlainText">
    <w:name w:val="Plain Text"/>
    <w:basedOn w:val="Normal"/>
    <w:link w:val="PlainTextChar"/>
    <w:uiPriority w:val="99"/>
    <w:unhideWhenUsed/>
    <w:rsid w:val="009250D0"/>
    <w:rPr>
      <w:rFonts w:ascii="Consolas" w:hAnsi="Consolas"/>
      <w:sz w:val="21"/>
      <w:szCs w:val="21"/>
    </w:rPr>
  </w:style>
  <w:style w:type="character" w:customStyle="1" w:styleId="PlainTextChar">
    <w:name w:val="Plain Text Char"/>
    <w:basedOn w:val="DefaultParagraphFont"/>
    <w:link w:val="PlainText"/>
    <w:uiPriority w:val="99"/>
    <w:rsid w:val="009250D0"/>
    <w:rPr>
      <w:rFonts w:ascii="Consolas" w:eastAsiaTheme="minorHAnsi" w:hAnsi="Consolas" w:cstheme="minorBidi"/>
      <w:sz w:val="21"/>
      <w:szCs w:val="21"/>
    </w:rPr>
  </w:style>
  <w:style w:type="paragraph" w:customStyle="1" w:styleId="Resources">
    <w:name w:val="Resources"/>
    <w:basedOn w:val="BlockText"/>
    <w:autoRedefine/>
    <w:qFormat/>
    <w:rsid w:val="009250D0"/>
    <w:pPr>
      <w:keepNext/>
      <w:keepLines/>
      <w:pBdr>
        <w:top w:val="none" w:sz="0" w:space="0" w:color="auto"/>
        <w:left w:val="none" w:sz="0" w:space="0" w:color="auto"/>
        <w:bottom w:val="none" w:sz="0" w:space="0" w:color="auto"/>
        <w:right w:val="none" w:sz="0" w:space="0" w:color="auto"/>
      </w:pBdr>
      <w:shd w:val="clear" w:color="auto" w:fill="FBD4B4" w:themeFill="accent6" w:themeFillTint="66"/>
      <w:ind w:left="0" w:right="0"/>
      <w:outlineLvl w:val="0"/>
    </w:pPr>
    <w:rPr>
      <w:i w:val="0"/>
      <w:smallCaps/>
      <w:color w:val="FF0000"/>
      <w:sz w:val="24"/>
    </w:rPr>
  </w:style>
  <w:style w:type="paragraph" w:customStyle="1" w:styleId="Appendix">
    <w:name w:val="Appendix"/>
    <w:basedOn w:val="Heading1"/>
    <w:autoRedefine/>
    <w:rsid w:val="009250D0"/>
    <w:pPr>
      <w:ind w:left="0" w:firstLine="0"/>
    </w:pPr>
  </w:style>
  <w:style w:type="paragraph" w:styleId="NormalIndent">
    <w:name w:val="Normal Indent"/>
    <w:basedOn w:val="Normal"/>
    <w:autoRedefine/>
    <w:uiPriority w:val="99"/>
    <w:unhideWhenUsed/>
    <w:rsid w:val="009250D0"/>
    <w:pPr>
      <w:ind w:left="720"/>
    </w:pPr>
    <w:rPr>
      <w:caps/>
    </w:rPr>
  </w:style>
  <w:style w:type="paragraph" w:customStyle="1" w:styleId="LegalText">
    <w:name w:val="Legal Text"/>
    <w:basedOn w:val="Normal"/>
    <w:link w:val="LegalTextChar"/>
    <w:rsid w:val="009250D0"/>
    <w:pPr>
      <w:jc w:val="both"/>
    </w:pPr>
    <w:rPr>
      <w:sz w:val="18"/>
      <w:szCs w:val="18"/>
    </w:rPr>
  </w:style>
  <w:style w:type="character" w:customStyle="1" w:styleId="LegalTextChar">
    <w:name w:val="Legal Text Char"/>
    <w:basedOn w:val="DefaultParagraphFont"/>
    <w:link w:val="LegalText"/>
    <w:rsid w:val="009250D0"/>
    <w:rPr>
      <w:rFonts w:ascii="Segoe UI" w:eastAsiaTheme="minorHAnsi" w:hAnsi="Segoe UI" w:cstheme="minorBidi"/>
      <w:sz w:val="18"/>
      <w:szCs w:val="18"/>
    </w:rPr>
  </w:style>
  <w:style w:type="paragraph" w:customStyle="1" w:styleId="Nonheadingheader">
    <w:name w:val="Non heading header"/>
    <w:basedOn w:val="BoldTextBold"/>
    <w:link w:val="NonheadingheaderChar"/>
    <w:autoRedefine/>
    <w:qFormat/>
    <w:rsid w:val="009250D0"/>
    <w:pPr>
      <w:spacing w:after="40"/>
      <w:outlineLvl w:val="0"/>
    </w:pPr>
    <w:rPr>
      <w:bCs w:val="0"/>
    </w:rPr>
  </w:style>
  <w:style w:type="character" w:customStyle="1" w:styleId="NonheadingheaderChar">
    <w:name w:val="Non heading header Char"/>
    <w:basedOn w:val="DefaultParagraphFont"/>
    <w:link w:val="Nonheadingheader"/>
    <w:rsid w:val="009250D0"/>
    <w:rPr>
      <w:rFonts w:ascii="Segoe UI" w:eastAsiaTheme="minorHAnsi" w:hAnsi="Segoe UI" w:cstheme="minorBidi"/>
      <w:b/>
      <w:sz w:val="22"/>
      <w:szCs w:val="22"/>
    </w:rPr>
  </w:style>
  <w:style w:type="character" w:styleId="PageNumber">
    <w:name w:val="page number"/>
    <w:basedOn w:val="DefaultParagraphFont"/>
    <w:rsid w:val="009250D0"/>
    <w:rPr>
      <w:rFonts w:ascii="Arial Narrow" w:hAnsi="Arial Narrow"/>
      <w:b/>
      <w:sz w:val="20"/>
      <w:szCs w:val="20"/>
    </w:rPr>
  </w:style>
  <w:style w:type="paragraph" w:customStyle="1" w:styleId="LMHeaderText">
    <w:name w:val="LM Header Text"/>
    <w:basedOn w:val="Header"/>
    <w:rsid w:val="009250D0"/>
    <w:pPr>
      <w:tabs>
        <w:tab w:val="right" w:pos="10080"/>
      </w:tabs>
      <w:spacing w:after="240"/>
      <w:ind w:left="360" w:right="720"/>
      <w:jc w:val="center"/>
    </w:pPr>
    <w:rPr>
      <w:rFonts w:eastAsia="Times New Roman" w:cs="Times New Roman"/>
      <w:b/>
      <w:sz w:val="20"/>
      <w:szCs w:val="20"/>
    </w:rPr>
  </w:style>
  <w:style w:type="paragraph" w:customStyle="1" w:styleId="Notetext">
    <w:name w:val="Note text"/>
    <w:basedOn w:val="NoteText0"/>
    <w:link w:val="NotetextChar"/>
    <w:autoRedefine/>
    <w:rsid w:val="009250D0"/>
    <w:rPr>
      <w:rFonts w:eastAsia="Times New Roman"/>
      <w:sz w:val="20"/>
    </w:rPr>
  </w:style>
  <w:style w:type="paragraph" w:customStyle="1" w:styleId="NoteText0">
    <w:name w:val="Note Text"/>
    <w:basedOn w:val="BodyText"/>
    <w:link w:val="NoteTextChar0"/>
    <w:autoRedefine/>
    <w:qFormat/>
    <w:rsid w:val="009250D0"/>
    <w:pPr>
      <w:spacing w:before="60" w:after="180"/>
      <w:ind w:left="360"/>
    </w:pPr>
    <w:rPr>
      <w:i/>
    </w:rPr>
  </w:style>
  <w:style w:type="character" w:customStyle="1" w:styleId="NoteTextChar0">
    <w:name w:val="Note Text Char"/>
    <w:basedOn w:val="BodyTextChar"/>
    <w:link w:val="NoteText0"/>
    <w:rsid w:val="009250D0"/>
    <w:rPr>
      <w:rFonts w:ascii="Segoe UI" w:eastAsiaTheme="minorHAnsi" w:hAnsi="Segoe UI" w:cstheme="minorBidi"/>
      <w:i/>
      <w:sz w:val="22"/>
      <w:szCs w:val="22"/>
    </w:rPr>
  </w:style>
  <w:style w:type="character" w:customStyle="1" w:styleId="NotetextChar">
    <w:name w:val="Note text Char"/>
    <w:basedOn w:val="BodyText2Char"/>
    <w:link w:val="Notetext"/>
    <w:rsid w:val="009250D0"/>
    <w:rPr>
      <w:rFonts w:ascii="Segoe UI" w:eastAsia="Times New Roman" w:hAnsi="Segoe UI" w:cstheme="minorBidi"/>
      <w:i/>
      <w:sz w:val="22"/>
      <w:szCs w:val="22"/>
    </w:rPr>
  </w:style>
  <w:style w:type="paragraph" w:styleId="MacroText">
    <w:name w:val="macro"/>
    <w:link w:val="MacroTextChar"/>
    <w:uiPriority w:val="99"/>
    <w:unhideWhenUsed/>
    <w:rsid w:val="009250D0"/>
    <w:pPr>
      <w:tabs>
        <w:tab w:val="left" w:pos="480"/>
        <w:tab w:val="left" w:pos="960"/>
        <w:tab w:val="left" w:pos="1440"/>
        <w:tab w:val="left" w:pos="1920"/>
        <w:tab w:val="left" w:pos="2400"/>
        <w:tab w:val="left" w:pos="2880"/>
        <w:tab w:val="left" w:pos="3360"/>
        <w:tab w:val="left" w:pos="3840"/>
        <w:tab w:val="left" w:pos="4320"/>
      </w:tabs>
      <w:spacing w:line="0" w:lineRule="auto"/>
    </w:pPr>
    <w:rPr>
      <w:rFonts w:ascii="Consolas" w:eastAsiaTheme="minorEastAsia" w:hAnsi="Consolas" w:cstheme="minorBidi"/>
      <w:lang w:bidi="en-US"/>
    </w:rPr>
  </w:style>
  <w:style w:type="character" w:customStyle="1" w:styleId="MacroTextChar">
    <w:name w:val="Macro Text Char"/>
    <w:basedOn w:val="DefaultParagraphFont"/>
    <w:link w:val="MacroText"/>
    <w:uiPriority w:val="99"/>
    <w:rsid w:val="009250D0"/>
    <w:rPr>
      <w:rFonts w:ascii="Consolas" w:eastAsiaTheme="minorEastAsia" w:hAnsi="Consolas" w:cstheme="minorBidi"/>
      <w:lang w:bidi="en-US"/>
    </w:rPr>
  </w:style>
  <w:style w:type="paragraph" w:customStyle="1" w:styleId="Indent2">
    <w:name w:val="Indent 2"/>
    <w:basedOn w:val="Normal"/>
    <w:link w:val="Indent2Char"/>
    <w:rsid w:val="009250D0"/>
    <w:pPr>
      <w:spacing w:after="240"/>
      <w:ind w:left="737"/>
    </w:pPr>
    <w:rPr>
      <w:rFonts w:ascii="Arial" w:eastAsia="Times New Roman" w:hAnsi="Arial" w:cs="Arial"/>
      <w:sz w:val="23"/>
      <w:lang w:val="en-AU"/>
    </w:rPr>
  </w:style>
  <w:style w:type="character" w:customStyle="1" w:styleId="Indent2Char">
    <w:name w:val="Indent 2 Char"/>
    <w:basedOn w:val="DefaultParagraphFont"/>
    <w:link w:val="Indent2"/>
    <w:rsid w:val="009250D0"/>
    <w:rPr>
      <w:rFonts w:ascii="Arial" w:eastAsia="Times New Roman" w:hAnsi="Arial" w:cs="Arial"/>
      <w:sz w:val="23"/>
      <w:szCs w:val="22"/>
      <w:lang w:val="en-AU"/>
    </w:rPr>
  </w:style>
  <w:style w:type="table" w:styleId="MediumShading2-Accent5">
    <w:name w:val="Medium Shading 2 Accent 5"/>
    <w:basedOn w:val="TableNormal"/>
    <w:uiPriority w:val="64"/>
    <w:rsid w:val="009250D0"/>
    <w:rPr>
      <w:rFonts w:asciiTheme="majorHAnsi" w:eastAsiaTheme="minorHAnsi" w:hAnsiTheme="maj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ormal1">
    <w:name w:val="Normal1"/>
    <w:basedOn w:val="ListParagraph"/>
    <w:link w:val="NormalChar"/>
    <w:qFormat/>
    <w:rsid w:val="009250D0"/>
    <w:pPr>
      <w:spacing w:before="200"/>
      <w:ind w:left="0"/>
      <w:jc w:val="both"/>
    </w:pPr>
    <w:rPr>
      <w:sz w:val="20"/>
    </w:rPr>
  </w:style>
  <w:style w:type="character" w:customStyle="1" w:styleId="NormalChar">
    <w:name w:val="Normal Char"/>
    <w:basedOn w:val="DefaultParagraphFont"/>
    <w:link w:val="Normal1"/>
    <w:rsid w:val="009250D0"/>
    <w:rPr>
      <w:rFonts w:ascii="Segoe UI" w:eastAsiaTheme="minorHAnsi" w:hAnsi="Segoe UI" w:cstheme="minorBidi"/>
      <w:szCs w:val="22"/>
    </w:rPr>
  </w:style>
  <w:style w:type="paragraph" w:customStyle="1" w:styleId="GlossaryTerm">
    <w:name w:val="Glossary Term"/>
    <w:basedOn w:val="Normal"/>
    <w:autoRedefine/>
    <w:qFormat/>
    <w:rsid w:val="009250D0"/>
    <w:pPr>
      <w:keepNext/>
      <w:keepLines/>
      <w:outlineLvl w:val="0"/>
    </w:pPr>
    <w:rPr>
      <w:b/>
      <w:bCs/>
      <w:lang w:val="en-GB"/>
    </w:rPr>
  </w:style>
  <w:style w:type="paragraph" w:customStyle="1" w:styleId="LMStepTableTextFlushLeft">
    <w:name w:val="LM Step Table Text_Flush Left"/>
    <w:basedOn w:val="Normal"/>
    <w:uiPriority w:val="99"/>
    <w:qFormat/>
    <w:rsid w:val="00EE7282"/>
    <w:pPr>
      <w:spacing w:before="60" w:after="60"/>
    </w:pPr>
    <w:rPr>
      <w:rFonts w:ascii="Arial" w:hAnsi="Arial" w:cs="Arial"/>
      <w:sz w:val="18"/>
      <w:szCs w:val="18"/>
    </w:rPr>
  </w:style>
  <w:style w:type="paragraph" w:customStyle="1" w:styleId="GlossaryText">
    <w:name w:val="GlossaryText"/>
    <w:basedOn w:val="GlossaryBodyText"/>
    <w:autoRedefine/>
    <w:rsid w:val="009250D0"/>
  </w:style>
  <w:style w:type="character" w:customStyle="1" w:styleId="HTMLPreformattedChar">
    <w:name w:val="HTML Preformatted Char"/>
    <w:basedOn w:val="DefaultParagraphFont"/>
    <w:link w:val="HTMLPreformatted"/>
    <w:uiPriority w:val="99"/>
    <w:rsid w:val="009250D0"/>
    <w:rPr>
      <w:rFonts w:ascii="Courier New" w:eastAsia="Times New Roman" w:hAnsi="Courier New" w:cs="Courier New"/>
    </w:rPr>
  </w:style>
  <w:style w:type="paragraph" w:styleId="HTMLPreformatted">
    <w:name w:val="HTML Preformatted"/>
    <w:basedOn w:val="Normal"/>
    <w:link w:val="HTMLPreformattedChar"/>
    <w:uiPriority w:val="99"/>
    <w:unhideWhenUsed/>
    <w:rsid w:val="00925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rsid w:val="009250D0"/>
    <w:rPr>
      <w:rFonts w:ascii="Consolas" w:hAnsi="Consolas" w:cs="Consolas"/>
    </w:rPr>
  </w:style>
  <w:style w:type="table" w:customStyle="1" w:styleId="LightShading1">
    <w:name w:val="Light Shading1"/>
    <w:uiPriority w:val="99"/>
    <w:rsid w:val="009250D0"/>
    <w:rPr>
      <w:color w:val="000000"/>
      <w:lang w:val="en-AU" w:eastAsia="en-AU"/>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code0">
    <w:name w:val="code"/>
    <w:basedOn w:val="Normal"/>
    <w:link w:val="codeChar0"/>
    <w:uiPriority w:val="99"/>
    <w:rsid w:val="009250D0"/>
    <w:pPr>
      <w:ind w:left="360" w:right="360"/>
    </w:pPr>
    <w:rPr>
      <w:rFonts w:ascii="Courier New" w:eastAsia="MS Mincho" w:hAnsi="Courier New" w:cs="Courier New"/>
      <w:color w:val="333399"/>
      <w:sz w:val="20"/>
      <w:lang w:eastAsia="ja-JP"/>
    </w:rPr>
  </w:style>
  <w:style w:type="paragraph" w:customStyle="1" w:styleId="changes">
    <w:name w:val="changes"/>
    <w:basedOn w:val="Normal"/>
    <w:uiPriority w:val="99"/>
    <w:rsid w:val="009250D0"/>
    <w:pPr>
      <w:shd w:val="clear" w:color="auto" w:fill="FFEFD5"/>
      <w:spacing w:before="100" w:beforeAutospacing="1" w:after="100" w:afterAutospacing="1"/>
    </w:pPr>
    <w:rPr>
      <w:rFonts w:ascii="Verdana" w:eastAsia="MS Mincho" w:hAnsi="Verdana" w:cs="Times New Roman"/>
      <w:color w:val="000000"/>
      <w:sz w:val="18"/>
      <w:szCs w:val="18"/>
      <w:lang w:eastAsia="ja-JP"/>
    </w:rPr>
  </w:style>
  <w:style w:type="paragraph" w:customStyle="1" w:styleId="issueChar">
    <w:name w:val="issue Char"/>
    <w:basedOn w:val="Normal"/>
    <w:link w:val="issueCharChar"/>
    <w:uiPriority w:val="99"/>
    <w:rsid w:val="009250D0"/>
    <w:pPr>
      <w:shd w:val="clear" w:color="auto" w:fill="FFFF99"/>
      <w:spacing w:before="100" w:beforeAutospacing="1" w:after="100" w:afterAutospacing="1"/>
    </w:pPr>
    <w:rPr>
      <w:rFonts w:ascii="Verdana" w:eastAsia="MS Mincho" w:hAnsi="Verdana" w:cs="Times New Roman"/>
      <w:color w:val="000000"/>
      <w:sz w:val="18"/>
      <w:szCs w:val="18"/>
      <w:lang w:eastAsia="ja-JP"/>
    </w:rPr>
  </w:style>
  <w:style w:type="character" w:customStyle="1" w:styleId="EmailStyle1691">
    <w:name w:val="EmailStyle1691"/>
    <w:basedOn w:val="DefaultParagraphFont"/>
    <w:uiPriority w:val="99"/>
    <w:semiHidden/>
    <w:rsid w:val="009250D0"/>
    <w:rPr>
      <w:rFonts w:ascii="Arial" w:hAnsi="Arial" w:cs="Arial"/>
      <w:color w:val="000080"/>
      <w:sz w:val="20"/>
      <w:szCs w:val="20"/>
    </w:rPr>
  </w:style>
  <w:style w:type="table" w:customStyle="1" w:styleId="SpecTableStyle">
    <w:name w:val="Spec Table Style"/>
    <w:uiPriority w:val="99"/>
    <w:rsid w:val="009250D0"/>
    <w:rPr>
      <w:rFonts w:ascii="Verdana" w:eastAsia="MS Mincho" w:hAnsi="Verdana"/>
      <w:lang w:eastAsia="ja-JP"/>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4" w:type="dxa"/>
        <w:left w:w="115" w:type="dxa"/>
        <w:bottom w:w="14" w:type="dxa"/>
        <w:right w:w="115" w:type="dxa"/>
      </w:tblCellMar>
    </w:tblPr>
    <w:tcPr>
      <w:shd w:val="clear" w:color="auto" w:fill="F5F5F5"/>
    </w:tcPr>
  </w:style>
  <w:style w:type="table" w:customStyle="1" w:styleId="SpecTableStyle2">
    <w:name w:val="Spec Table Style 2"/>
    <w:basedOn w:val="SpecTableStyle"/>
    <w:uiPriority w:val="99"/>
    <w:rsid w:val="009250D0"/>
    <w:tblPr/>
    <w:tcPr>
      <w:shd w:val="clear" w:color="auto" w:fill="F5F5F5"/>
    </w:tcPr>
  </w:style>
  <w:style w:type="character" w:customStyle="1" w:styleId="issueCharChar">
    <w:name w:val="issue Char Char"/>
    <w:basedOn w:val="DefaultParagraphFont"/>
    <w:link w:val="issueChar"/>
    <w:uiPriority w:val="99"/>
    <w:locked/>
    <w:rsid w:val="009250D0"/>
    <w:rPr>
      <w:rFonts w:ascii="Verdana" w:eastAsia="MS Mincho" w:hAnsi="Verdana"/>
      <w:color w:val="000000"/>
      <w:sz w:val="18"/>
      <w:szCs w:val="18"/>
      <w:shd w:val="clear" w:color="auto" w:fill="FFFF99"/>
      <w:lang w:eastAsia="ja-JP"/>
    </w:rPr>
  </w:style>
  <w:style w:type="paragraph" w:customStyle="1" w:styleId="issue">
    <w:name w:val="issue"/>
    <w:basedOn w:val="Normal"/>
    <w:uiPriority w:val="99"/>
    <w:rsid w:val="009250D0"/>
    <w:pPr>
      <w:pBdr>
        <w:top w:val="single" w:sz="4" w:space="1" w:color="auto"/>
        <w:bottom w:val="single" w:sz="4" w:space="1" w:color="auto"/>
      </w:pBdr>
      <w:shd w:val="clear" w:color="auto" w:fill="FFFF99"/>
    </w:pPr>
    <w:rPr>
      <w:rFonts w:ascii="Verdana" w:eastAsia="MS Mincho" w:hAnsi="Verdana" w:cs="Times New Roman"/>
      <w:color w:val="000000"/>
      <w:sz w:val="18"/>
      <w:szCs w:val="18"/>
      <w:lang w:eastAsia="ja-JP"/>
    </w:rPr>
  </w:style>
  <w:style w:type="paragraph" w:customStyle="1" w:styleId="Copyright">
    <w:name w:val="Copyright"/>
    <w:basedOn w:val="Normal"/>
    <w:link w:val="CopyrightChar"/>
    <w:uiPriority w:val="99"/>
    <w:rsid w:val="009250D0"/>
    <w:pPr>
      <w:pBdr>
        <w:top w:val="single" w:sz="6" w:space="12" w:color="FFFFFF"/>
        <w:left w:val="single" w:sz="6" w:space="12" w:color="FFFFFF"/>
        <w:bottom w:val="single" w:sz="6" w:space="12" w:color="FFFFFF"/>
        <w:right w:val="single" w:sz="6" w:space="12" w:color="FFFFFF"/>
      </w:pBdr>
      <w:shd w:val="pct5" w:color="auto" w:fill="auto"/>
      <w:spacing w:after="240" w:line="220" w:lineRule="atLeast"/>
      <w:ind w:left="907" w:right="245"/>
      <w:jc w:val="both"/>
    </w:pPr>
    <w:rPr>
      <w:rFonts w:ascii="Arial Narrow" w:eastAsia="MS Mincho" w:hAnsi="Arial Narrow" w:cs="Times New Roman"/>
      <w:color w:val="FF0000"/>
      <w:spacing w:val="-5"/>
      <w:sz w:val="16"/>
    </w:rPr>
  </w:style>
  <w:style w:type="character" w:customStyle="1" w:styleId="CopyrightChar">
    <w:name w:val="Copyright Char"/>
    <w:basedOn w:val="DefaultParagraphFont"/>
    <w:link w:val="Copyright"/>
    <w:uiPriority w:val="99"/>
    <w:locked/>
    <w:rsid w:val="009250D0"/>
    <w:rPr>
      <w:rFonts w:ascii="Arial Narrow" w:eastAsia="MS Mincho" w:hAnsi="Arial Narrow"/>
      <w:color w:val="FF0000"/>
      <w:spacing w:val="-5"/>
      <w:sz w:val="16"/>
      <w:szCs w:val="22"/>
      <w:shd w:val="pct5" w:color="auto" w:fill="auto"/>
    </w:rPr>
  </w:style>
  <w:style w:type="paragraph" w:customStyle="1" w:styleId="DesignerNotes">
    <w:name w:val="Designer Notes"/>
    <w:basedOn w:val="Normal"/>
    <w:uiPriority w:val="99"/>
    <w:rsid w:val="009250D0"/>
    <w:pPr>
      <w:pBdr>
        <w:top w:val="single" w:sz="4" w:space="1" w:color="auto"/>
        <w:left w:val="single" w:sz="4" w:space="4" w:color="auto"/>
        <w:bottom w:val="single" w:sz="4" w:space="1" w:color="auto"/>
        <w:right w:val="single" w:sz="4" w:space="4" w:color="auto"/>
      </w:pBdr>
      <w:shd w:val="clear" w:color="auto" w:fill="99CCFF"/>
    </w:pPr>
    <w:rPr>
      <w:rFonts w:ascii="Verdana" w:eastAsia="MS Mincho" w:hAnsi="Verdana" w:cs="Times New Roman"/>
      <w:color w:val="000000"/>
      <w:sz w:val="18"/>
      <w:szCs w:val="18"/>
      <w:lang w:eastAsia="ja-JP"/>
    </w:rPr>
  </w:style>
  <w:style w:type="paragraph" w:customStyle="1" w:styleId="Priority2Behavior">
    <w:name w:val="Priority 2 Behavior"/>
    <w:uiPriority w:val="99"/>
    <w:rsid w:val="009250D0"/>
    <w:pPr>
      <w:shd w:val="clear" w:color="auto" w:fill="F3F3F3"/>
    </w:pPr>
    <w:rPr>
      <w:rFonts w:ascii="Verdana" w:eastAsia="MS Mincho" w:hAnsi="Verdana" w:cs="Arial"/>
      <w:bCs/>
      <w:kern w:val="28"/>
      <w:lang w:eastAsia="ja-JP"/>
    </w:rPr>
  </w:style>
  <w:style w:type="paragraph" w:customStyle="1" w:styleId="Priority3Behavior">
    <w:name w:val="Priority 3 Behavior"/>
    <w:basedOn w:val="Priority2Behavior"/>
    <w:uiPriority w:val="99"/>
    <w:rsid w:val="009250D0"/>
    <w:pPr>
      <w:shd w:val="clear" w:color="auto" w:fill="B3B3B3"/>
    </w:pPr>
  </w:style>
  <w:style w:type="table" w:styleId="TableList7">
    <w:name w:val="Table List 7"/>
    <w:basedOn w:val="TableNormal"/>
    <w:uiPriority w:val="99"/>
    <w:rsid w:val="009250D0"/>
    <w:rPr>
      <w:rFonts w:ascii="Times New Roman" w:eastAsia="MS Mincho" w:hAnsi="Times New Roman"/>
      <w:lang w:val="en-AU" w:eastAsia="en-A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customStyle="1" w:styleId="CmdletTable">
    <w:name w:val="Cmdlet Table"/>
    <w:basedOn w:val="TableList7"/>
    <w:uiPriority w:val="99"/>
    <w:rsid w:val="009250D0"/>
    <w:tblPr>
      <w:tblBorders>
        <w:top w:val="single" w:sz="6" w:space="0" w:color="000080"/>
        <w:left w:val="single" w:sz="6" w:space="0" w:color="000080"/>
        <w:bottom w:val="single" w:sz="6" w:space="0" w:color="000080"/>
        <w:right w:val="single" w:sz="6" w:space="0" w:color="000080"/>
        <w:insideH w:val="none" w:sz="0" w:space="0" w:color="auto"/>
      </w:tblBorders>
    </w:tblPr>
    <w:tblStylePr w:type="firstRow">
      <w:rPr>
        <w:rFonts w:cs="Times New Roman"/>
        <w:b/>
        <w:bCs/>
        <w:color w:val="0000FF"/>
      </w:rPr>
      <w:tblPr/>
      <w:tcPr>
        <w:tcBorders>
          <w:top w:val="single" w:sz="2" w:space="0" w:color="000080"/>
          <w:left w:val="single" w:sz="2" w:space="0" w:color="000080"/>
          <w:bottom w:val="single" w:sz="2" w:space="0" w:color="000080"/>
          <w:right w:val="single" w:sz="2" w:space="0" w:color="000080"/>
          <w:insideH w:val="nil"/>
          <w:insideV w:val="nil"/>
          <w:tl2br w:val="nil"/>
          <w:tr2bl w:val="nil"/>
        </w:tcBorders>
        <w:shd w:val="clear" w:color="auto" w:fill="96B9DC"/>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clear" w:color="auto" w:fill="C0D5EA"/>
      </w:tcPr>
    </w:tblStylePr>
    <w:tblStylePr w:type="band2Horz">
      <w:rPr>
        <w:rFonts w:cs="Times New Roman"/>
      </w:rPr>
      <w:tblPr/>
      <w:tcPr>
        <w:tcBorders>
          <w:tl2br w:val="none" w:sz="0" w:space="0" w:color="auto"/>
          <w:tr2bl w:val="none" w:sz="0" w:space="0" w:color="auto"/>
        </w:tcBorders>
        <w:shd w:val="clear" w:color="auto" w:fill="A2DAD2"/>
      </w:tcPr>
    </w:tblStylePr>
  </w:style>
  <w:style w:type="table" w:customStyle="1" w:styleId="FiledsTable">
    <w:name w:val="Fileds Table"/>
    <w:basedOn w:val="TableGrid"/>
    <w:uiPriority w:val="99"/>
    <w:rsid w:val="009250D0"/>
    <w:pPr>
      <w:jc w:val="left"/>
    </w:pPr>
    <w:rPr>
      <w:rFonts w:ascii="Calibri" w:eastAsia="Calibri" w:hAnsi="Calibri" w:cs="Times New Roman"/>
      <w:lang w:val="en-AU" w:eastAsia="en-AU"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lternatecolor">
    <w:name w:val="Alternate color"/>
    <w:basedOn w:val="TableGrid"/>
    <w:uiPriority w:val="99"/>
    <w:rsid w:val="009250D0"/>
    <w:pPr>
      <w:jc w:val="left"/>
    </w:pPr>
    <w:rPr>
      <w:rFonts w:ascii="Calibri" w:eastAsia="Calibri" w:hAnsi="Calibri" w:cs="Times New Roman"/>
      <w:lang w:val="en-AU" w:eastAsia="en-AU"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lternatedistinct">
    <w:name w:val="Alternate distinct"/>
    <w:basedOn w:val="Alternatecolor"/>
    <w:uiPriority w:val="99"/>
    <w:rsid w:val="009250D0"/>
    <w:rPr>
      <w:rFonts w:ascii="Times New Roman" w:eastAsia="MS Mincho" w:hAnsi="Times New Roman"/>
      <w:lang w:eastAsia="ja-JP"/>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cs="Times New Roman"/>
        <w:b w:val="0"/>
      </w:rPr>
      <w:tblPr/>
      <w:tcPr>
        <w:shd w:val="clear" w:color="auto" w:fill="FFCC99"/>
      </w:tcPr>
    </w:tblStylePr>
    <w:tblStylePr w:type="firstCol">
      <w:rPr>
        <w:rFonts w:cs="Times New Roman"/>
        <w:b/>
      </w:rPr>
      <w:tblPr/>
      <w:tcPr>
        <w:shd w:val="clear" w:color="auto" w:fill="CCFFCC"/>
      </w:tcPr>
    </w:tblStylePr>
    <w:tblStylePr w:type="band1Horz">
      <w:rPr>
        <w:rFonts w:cs="Times New Roman"/>
      </w:rPr>
      <w:tblPr/>
      <w:tcPr>
        <w:shd w:val="clear" w:color="auto" w:fill="D7D7E3"/>
      </w:tcPr>
    </w:tblStylePr>
    <w:tblStylePr w:type="band2Horz">
      <w:rPr>
        <w:rFonts w:cs="Times New Roman"/>
      </w:rPr>
      <w:tblPr/>
      <w:tcPr>
        <w:shd w:val="clear" w:color="auto" w:fill="F2F2F8"/>
      </w:tcPr>
    </w:tblStylePr>
  </w:style>
  <w:style w:type="paragraph" w:customStyle="1" w:styleId="bulletintable">
    <w:name w:val="bullet in table"/>
    <w:basedOn w:val="Normal"/>
    <w:uiPriority w:val="99"/>
    <w:rsid w:val="009250D0"/>
    <w:pPr>
      <w:numPr>
        <w:numId w:val="13"/>
      </w:numPr>
    </w:pPr>
    <w:rPr>
      <w:rFonts w:ascii="Verdana" w:eastAsia="MS Mincho" w:hAnsi="Verdana" w:cs="Times New Roman"/>
      <w:sz w:val="20"/>
      <w:lang w:eastAsia="fr-FR"/>
    </w:rPr>
  </w:style>
  <w:style w:type="character" w:styleId="LineNumber">
    <w:name w:val="line number"/>
    <w:basedOn w:val="DefaultParagraphFont"/>
    <w:uiPriority w:val="99"/>
    <w:rsid w:val="009250D0"/>
    <w:rPr>
      <w:rFonts w:cs="Times New Roman"/>
    </w:rPr>
  </w:style>
  <w:style w:type="character" w:customStyle="1" w:styleId="codeChar0">
    <w:name w:val="code Char"/>
    <w:basedOn w:val="DefaultParagraphFont"/>
    <w:link w:val="code0"/>
    <w:uiPriority w:val="99"/>
    <w:locked/>
    <w:rsid w:val="009250D0"/>
    <w:rPr>
      <w:rFonts w:ascii="Courier New" w:eastAsia="MS Mincho" w:hAnsi="Courier New" w:cs="Courier New"/>
      <w:color w:val="333399"/>
      <w:szCs w:val="22"/>
      <w:lang w:eastAsia="ja-JP"/>
    </w:rPr>
  </w:style>
  <w:style w:type="table" w:styleId="TableSimple1">
    <w:name w:val="Table Simple 1"/>
    <w:basedOn w:val="TableNormal"/>
    <w:uiPriority w:val="99"/>
    <w:rsid w:val="009250D0"/>
    <w:rPr>
      <w:rFonts w:ascii="Times New Roman" w:eastAsia="MS Mincho" w:hAnsi="Times New Roman"/>
      <w:lang w:val="en-AU" w:eastAsia="en-AU"/>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paragraph" w:customStyle="1" w:styleId="DefaultParagraphFontParaChar">
    <w:name w:val="Default Paragraph Font Para Char"/>
    <w:basedOn w:val="Normal"/>
    <w:uiPriority w:val="99"/>
    <w:rsid w:val="009250D0"/>
    <w:pPr>
      <w:spacing w:after="160" w:line="240" w:lineRule="exact"/>
    </w:pPr>
    <w:rPr>
      <w:rFonts w:ascii="Arial" w:eastAsia="MS Mincho" w:hAnsi="Arial" w:cs="Times New Roman"/>
      <w:sz w:val="20"/>
    </w:rPr>
  </w:style>
  <w:style w:type="paragraph" w:customStyle="1" w:styleId="TOCHeading1">
    <w:name w:val="TOC Heading 1"/>
    <w:basedOn w:val="Heading1"/>
    <w:next w:val="Normal"/>
    <w:uiPriority w:val="99"/>
    <w:rsid w:val="009250D0"/>
    <w:pPr>
      <w:pBdr>
        <w:top w:val="thinThickSmallGap" w:sz="12" w:space="1" w:color="1F497D"/>
      </w:pBdr>
      <w:ind w:left="0" w:firstLine="0"/>
      <w:outlineLvl w:val="9"/>
    </w:pPr>
    <w:rPr>
      <w:rFonts w:ascii="Cambria" w:eastAsia="MS Mincho" w:hAnsi="Cambria" w:cs="Times New Roman"/>
      <w:bCs w:val="0"/>
      <w:color w:val="345A8A"/>
      <w:sz w:val="28"/>
      <w:lang w:eastAsia="zh-TW"/>
    </w:rPr>
  </w:style>
  <w:style w:type="table" w:styleId="TableList8">
    <w:name w:val="Table List 8"/>
    <w:basedOn w:val="TableNormal"/>
    <w:uiPriority w:val="99"/>
    <w:rsid w:val="009250D0"/>
    <w:rPr>
      <w:rFonts w:ascii="Times New Roman" w:eastAsia="MS Mincho" w:hAnsi="Times New Roman"/>
      <w:lang w:val="en-AU" w:eastAsia="en-A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customStyle="1" w:styleId="MediumShading1-Accent111">
    <w:name w:val="Medium Shading 1 - Accent 111"/>
    <w:uiPriority w:val="99"/>
    <w:rsid w:val="009250D0"/>
    <w:rPr>
      <w:rFonts w:ascii="Times New Roman" w:eastAsia="MS Mincho" w:hAnsi="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rsid w:val="009250D0"/>
    <w:pPr>
      <w:pBdr>
        <w:bottom w:val="single" w:sz="6" w:space="1" w:color="auto"/>
      </w:pBdr>
      <w:jc w:val="center"/>
    </w:pPr>
    <w:rPr>
      <w:rFonts w:ascii="Arial" w:eastAsia="MS Mincho" w:hAnsi="Arial" w:cs="Arial"/>
      <w:vanish/>
      <w:sz w:val="16"/>
      <w:szCs w:val="16"/>
    </w:rPr>
  </w:style>
  <w:style w:type="character" w:customStyle="1" w:styleId="z-TopofFormChar">
    <w:name w:val="z-Top of Form Char"/>
    <w:basedOn w:val="DefaultParagraphFont"/>
    <w:link w:val="z-TopofForm"/>
    <w:uiPriority w:val="99"/>
    <w:rsid w:val="009250D0"/>
    <w:rPr>
      <w:rFonts w:ascii="Arial" w:eastAsia="MS Mincho" w:hAnsi="Arial" w:cs="Arial"/>
      <w:vanish/>
      <w:sz w:val="16"/>
      <w:szCs w:val="16"/>
    </w:rPr>
  </w:style>
  <w:style w:type="paragraph" w:styleId="z-BottomofForm">
    <w:name w:val="HTML Bottom of Form"/>
    <w:basedOn w:val="Normal"/>
    <w:next w:val="Normal"/>
    <w:link w:val="z-BottomofFormChar"/>
    <w:hidden/>
    <w:uiPriority w:val="99"/>
    <w:rsid w:val="009250D0"/>
    <w:pPr>
      <w:pBdr>
        <w:top w:val="single" w:sz="6" w:space="1" w:color="auto"/>
      </w:pBdr>
      <w:jc w:val="center"/>
    </w:pPr>
    <w:rPr>
      <w:rFonts w:ascii="Arial" w:eastAsia="MS Mincho" w:hAnsi="Arial" w:cs="Arial"/>
      <w:vanish/>
      <w:sz w:val="16"/>
      <w:szCs w:val="16"/>
    </w:rPr>
  </w:style>
  <w:style w:type="character" w:customStyle="1" w:styleId="z-BottomofFormChar">
    <w:name w:val="z-Bottom of Form Char"/>
    <w:basedOn w:val="DefaultParagraphFont"/>
    <w:link w:val="z-BottomofForm"/>
    <w:uiPriority w:val="99"/>
    <w:rsid w:val="009250D0"/>
    <w:rPr>
      <w:rFonts w:ascii="Arial" w:eastAsia="MS Mincho" w:hAnsi="Arial" w:cs="Arial"/>
      <w:vanish/>
      <w:sz w:val="16"/>
      <w:szCs w:val="16"/>
    </w:rPr>
  </w:style>
  <w:style w:type="table" w:styleId="LightGrid-Accent5">
    <w:name w:val="Light Grid Accent 5"/>
    <w:basedOn w:val="TableNormal"/>
    <w:uiPriority w:val="99"/>
    <w:rsid w:val="009250D0"/>
    <w:rPr>
      <w:lang w:val="en-AU" w:eastAsia="en-AU"/>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11">
    <w:name w:val="Light List11"/>
    <w:uiPriority w:val="99"/>
    <w:rsid w:val="009250D0"/>
    <w:rPr>
      <w:rFonts w:ascii="Times New Roman" w:eastAsia="MS Mincho" w:hAnsi="Times New Roman"/>
      <w:lang w:val="en-AU" w:eastAsia="en-AU"/>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Grid11">
    <w:name w:val="Medium Grid 11"/>
    <w:uiPriority w:val="99"/>
    <w:rsid w:val="009250D0"/>
    <w:rPr>
      <w:rFonts w:ascii="Times New Roman" w:eastAsia="MS Mincho" w:hAnsi="Times New Roman"/>
      <w:lang w:val="en-AU" w:eastAsia="en-AU"/>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numbering" w:customStyle="1" w:styleId="StyleBulleted">
    <w:name w:val="Style Bulleted"/>
    <w:rsid w:val="009250D0"/>
    <w:pPr>
      <w:numPr>
        <w:numId w:val="11"/>
      </w:numPr>
    </w:pPr>
  </w:style>
  <w:style w:type="numbering" w:customStyle="1" w:styleId="SpecNumberedList">
    <w:name w:val="Spec Numbered List"/>
    <w:rsid w:val="009250D0"/>
    <w:pPr>
      <w:numPr>
        <w:numId w:val="12"/>
      </w:numPr>
    </w:pPr>
  </w:style>
  <w:style w:type="table" w:customStyle="1" w:styleId="LightGrid-Accent12">
    <w:name w:val="Light Grid - Accent 12"/>
    <w:basedOn w:val="TableNormal"/>
    <w:uiPriority w:val="62"/>
    <w:rsid w:val="009250D0"/>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3">
    <w:name w:val="Light List Accent 3"/>
    <w:basedOn w:val="TableNormal"/>
    <w:uiPriority w:val="61"/>
    <w:rsid w:val="009250D0"/>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LMLessonTextChar">
    <w:name w:val="LM Lesson Text Char"/>
    <w:basedOn w:val="DefaultParagraphFont"/>
    <w:link w:val="LMLessonText"/>
    <w:locked/>
    <w:rsid w:val="009250D0"/>
    <w:rPr>
      <w:rFonts w:ascii="Segoe UI" w:hAnsi="Segoe UI"/>
      <w:szCs w:val="21"/>
    </w:rPr>
  </w:style>
  <w:style w:type="paragraph" w:customStyle="1" w:styleId="LMLessonText">
    <w:name w:val="LM Lesson Text"/>
    <w:basedOn w:val="Normal"/>
    <w:link w:val="LMLessonTextChar"/>
    <w:rsid w:val="009250D0"/>
    <w:pPr>
      <w:ind w:left="360" w:right="720"/>
    </w:pPr>
    <w:rPr>
      <w:rFonts w:eastAsia="Calibri" w:cs="Times New Roman"/>
      <w:sz w:val="20"/>
      <w:szCs w:val="21"/>
    </w:rPr>
  </w:style>
  <w:style w:type="paragraph" w:customStyle="1" w:styleId="LMLessonHeading1">
    <w:name w:val="LM Lesson Heading 1"/>
    <w:basedOn w:val="Normal"/>
    <w:uiPriority w:val="99"/>
    <w:rsid w:val="00EE7282"/>
    <w:pPr>
      <w:pBdr>
        <w:bottom w:val="single" w:sz="18" w:space="0" w:color="auto"/>
      </w:pBdr>
      <w:spacing w:after="240"/>
      <w:ind w:left="360" w:right="720"/>
    </w:pPr>
    <w:rPr>
      <w:b/>
      <w:bCs/>
      <w:sz w:val="40"/>
      <w:szCs w:val="30"/>
    </w:rPr>
  </w:style>
  <w:style w:type="paragraph" w:customStyle="1" w:styleId="LMGlossaryPhraseorTerm">
    <w:name w:val="LM Glossary Phrase or Term"/>
    <w:basedOn w:val="LMLessonText"/>
    <w:uiPriority w:val="99"/>
    <w:rsid w:val="00EE7282"/>
    <w:rPr>
      <w:rFonts w:ascii="Arial" w:hAnsi="Arial"/>
      <w:b/>
    </w:rPr>
  </w:style>
  <w:style w:type="paragraph" w:customStyle="1" w:styleId="LMGlossaryDescription">
    <w:name w:val="LM Glossary Description"/>
    <w:basedOn w:val="LMLessonText"/>
    <w:uiPriority w:val="99"/>
    <w:rsid w:val="00EE7282"/>
    <w:rPr>
      <w:rFonts w:ascii="Arial" w:hAnsi="Arial"/>
    </w:rPr>
  </w:style>
  <w:style w:type="paragraph" w:customStyle="1" w:styleId="LMGlossaryColumnHeading">
    <w:name w:val="LM Glossary Column Heading"/>
    <w:basedOn w:val="Normal"/>
    <w:uiPriority w:val="99"/>
    <w:rsid w:val="00EE7282"/>
    <w:pPr>
      <w:pBdr>
        <w:bottom w:val="single" w:sz="6" w:space="1" w:color="000000" w:themeColor="text1"/>
      </w:pBdr>
      <w:shd w:val="pct12" w:color="auto" w:fill="auto"/>
      <w:spacing w:before="60" w:after="60"/>
      <w:jc w:val="center"/>
    </w:pPr>
    <w:rPr>
      <w:rFonts w:ascii="Arial" w:hAnsi="Arial" w:cs="Arial"/>
      <w:b/>
      <w:szCs w:val="18"/>
    </w:rPr>
  </w:style>
  <w:style w:type="character" w:customStyle="1" w:styleId="EmailStyle169">
    <w:name w:val="EmailStyle169"/>
    <w:basedOn w:val="DefaultParagraphFont"/>
    <w:uiPriority w:val="99"/>
    <w:semiHidden/>
    <w:rsid w:val="009250D0"/>
    <w:rPr>
      <w:rFonts w:ascii="Arial" w:hAnsi="Arial" w:cs="Arial"/>
      <w:color w:val="000080"/>
      <w:sz w:val="20"/>
      <w:szCs w:val="20"/>
    </w:rPr>
  </w:style>
  <w:style w:type="table" w:styleId="MediumGrid3-Accent4">
    <w:name w:val="Medium Grid 3 Accent 4"/>
    <w:basedOn w:val="TableNormal"/>
    <w:uiPriority w:val="69"/>
    <w:rsid w:val="009250D0"/>
    <w:rPr>
      <w:rFonts w:asciiTheme="minorHAnsi" w:eastAsiaTheme="minorEastAsia" w:hAnsiTheme="minorHAnsi" w:cstheme="minorBidi"/>
      <w:sz w:val="22"/>
      <w:szCs w:val="22"/>
      <w:lang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LightList-Accent13">
    <w:name w:val="Light List - Accent 13"/>
    <w:basedOn w:val="TableNormal"/>
    <w:next w:val="LightList-Accent12"/>
    <w:uiPriority w:val="61"/>
    <w:rsid w:val="009250D0"/>
    <w:rPr>
      <w:rFonts w:asciiTheme="minorHAnsi" w:eastAsiaTheme="minorEastAsia" w:hAnsiTheme="minorHAnsi" w:cstheme="minorBidi"/>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Playbook">
    <w:name w:val="Playbook"/>
    <w:basedOn w:val="TableNormal"/>
    <w:uiPriority w:val="99"/>
    <w:qFormat/>
    <w:rsid w:val="009250D0"/>
    <w:rPr>
      <w:rFonts w:asciiTheme="minorHAnsi" w:eastAsiaTheme="minorEastAsia" w:hAnsiTheme="minorHAnsi" w:cstheme="minorBidi"/>
      <w:sz w:val="22"/>
      <w:szCs w:val="22"/>
      <w:lang w:bidi="en-US"/>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vAlign w:val="center"/>
    </w:tcPr>
  </w:style>
  <w:style w:type="table" w:customStyle="1" w:styleId="Playbook2">
    <w:name w:val="Playbook2"/>
    <w:basedOn w:val="TableNormal"/>
    <w:uiPriority w:val="99"/>
    <w:qFormat/>
    <w:rsid w:val="009250D0"/>
    <w:rPr>
      <w:rFonts w:asciiTheme="minorHAnsi" w:eastAsiaTheme="minorEastAsia" w:hAnsiTheme="minorHAnsi" w:cstheme="minorBidi"/>
      <w:sz w:val="22"/>
      <w:szCs w:val="22"/>
      <w:lang w:bidi="en-US"/>
    </w:rPr>
    <w:tblPr/>
  </w:style>
  <w:style w:type="table" w:customStyle="1" w:styleId="LightGrid-Accent13">
    <w:name w:val="Light Grid - Accent 13"/>
    <w:basedOn w:val="TableNormal"/>
    <w:uiPriority w:val="62"/>
    <w:rsid w:val="009250D0"/>
    <w:rPr>
      <w:rFonts w:asciiTheme="minorHAnsi" w:eastAsiaTheme="minorEastAsia" w:hAnsiTheme="minorHAnsi" w:cstheme="minorBidi"/>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Accent14">
    <w:name w:val="Light List - Accent 14"/>
    <w:basedOn w:val="TableNormal"/>
    <w:uiPriority w:val="61"/>
    <w:rsid w:val="009250D0"/>
    <w:rPr>
      <w:rFonts w:asciiTheme="minorHAnsi" w:eastAsiaTheme="minorEastAsia" w:hAnsiTheme="minorHAnsi" w:cstheme="minorBidi"/>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5">
    <w:name w:val="Light List - Accent 15"/>
    <w:basedOn w:val="TableNormal"/>
    <w:uiPriority w:val="61"/>
    <w:rsid w:val="009250D0"/>
    <w:rPr>
      <w:rFonts w:asciiTheme="minorHAnsi" w:eastAsiaTheme="minorEastAsia" w:hAnsiTheme="minorHAnsi" w:cstheme="minorBidi"/>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51">
    <w:name w:val="Light List - Accent 151"/>
    <w:basedOn w:val="TableNormal"/>
    <w:uiPriority w:val="61"/>
    <w:rsid w:val="009250D0"/>
    <w:rPr>
      <w:rFonts w:asciiTheme="minorHAnsi" w:eastAsiaTheme="minorEastAsia" w:hAnsiTheme="minorHAnsi" w:cstheme="minorBidi"/>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6">
    <w:name w:val="Light Shading Accent 6"/>
    <w:basedOn w:val="TableNormal"/>
    <w:uiPriority w:val="60"/>
    <w:rsid w:val="009250D0"/>
    <w:rPr>
      <w:rFonts w:asciiTheme="minorHAnsi" w:eastAsiaTheme="minorEastAsia" w:hAnsiTheme="minorHAnsi" w:cstheme="minorBidi"/>
      <w:color w:val="E36C0A" w:themeColor="accent6" w:themeShade="BF"/>
      <w:sz w:val="22"/>
      <w:szCs w:val="22"/>
      <w:lang w:bidi="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9250D0"/>
    <w:rPr>
      <w:rFonts w:asciiTheme="minorHAnsi" w:eastAsiaTheme="minorEastAsia" w:hAnsiTheme="minorHAnsi" w:cstheme="minorBidi"/>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6">
    <w:name w:val="Light List - Accent 16"/>
    <w:basedOn w:val="TableNormal"/>
    <w:uiPriority w:val="61"/>
    <w:rsid w:val="009250D0"/>
    <w:rPr>
      <w:rFonts w:asciiTheme="minorHAnsi" w:eastAsiaTheme="minorEastAsia" w:hAnsiTheme="minorHAnsi" w:cstheme="minorBidi"/>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7">
    <w:name w:val="Light List - Accent 17"/>
    <w:basedOn w:val="TableNormal"/>
    <w:uiPriority w:val="61"/>
    <w:rsid w:val="009250D0"/>
    <w:rPr>
      <w:rFonts w:asciiTheme="minorHAnsi" w:eastAsiaTheme="minorEastAsia" w:hAnsiTheme="minorHAnsi" w:cstheme="minorBidi"/>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8">
    <w:name w:val="Light List - Accent 18"/>
    <w:basedOn w:val="TableNormal"/>
    <w:uiPriority w:val="61"/>
    <w:rsid w:val="009250D0"/>
    <w:rPr>
      <w:rFonts w:asciiTheme="minorHAnsi" w:eastAsiaTheme="minorEastAsia" w:hAnsiTheme="minorHAnsi" w:cstheme="minorBidi"/>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9">
    <w:name w:val="Light List - Accent 19"/>
    <w:basedOn w:val="TableNormal"/>
    <w:uiPriority w:val="61"/>
    <w:rsid w:val="009250D0"/>
    <w:rPr>
      <w:rFonts w:asciiTheme="minorHAnsi" w:eastAsiaTheme="minorEastAsia" w:hAnsiTheme="minorHAnsi" w:cstheme="minorBidi"/>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0">
    <w:name w:val="Light List - Accent 110"/>
    <w:basedOn w:val="TableNormal"/>
    <w:uiPriority w:val="61"/>
    <w:rsid w:val="009250D0"/>
    <w:rPr>
      <w:rFonts w:asciiTheme="minorHAnsi" w:eastAsiaTheme="minorEastAsia" w:hAnsiTheme="minorHAnsi" w:cstheme="minorBidi"/>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1">
    <w:name w:val="Light List - Accent 111"/>
    <w:basedOn w:val="TableNormal"/>
    <w:uiPriority w:val="61"/>
    <w:rsid w:val="009250D0"/>
    <w:rPr>
      <w:rFonts w:asciiTheme="minorHAnsi" w:eastAsiaTheme="minorEastAsia" w:hAnsiTheme="minorHAnsi" w:cstheme="minorBidi"/>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2">
    <w:name w:val="Light List - Accent 112"/>
    <w:basedOn w:val="TableNormal"/>
    <w:uiPriority w:val="61"/>
    <w:rsid w:val="009250D0"/>
    <w:rPr>
      <w:rFonts w:asciiTheme="minorHAnsi" w:eastAsiaTheme="minorEastAsia" w:hAnsiTheme="minorHAnsi" w:cstheme="minorBidi"/>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3">
    <w:name w:val="Light List - Accent 113"/>
    <w:basedOn w:val="TableNormal"/>
    <w:uiPriority w:val="61"/>
    <w:rsid w:val="009250D0"/>
    <w:rPr>
      <w:rFonts w:asciiTheme="minorHAnsi" w:eastAsiaTheme="minorEastAsia" w:hAnsiTheme="minorHAnsi" w:cstheme="minorBidi"/>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4">
    <w:name w:val="Light List - Accent 114"/>
    <w:basedOn w:val="TableNormal"/>
    <w:uiPriority w:val="61"/>
    <w:rsid w:val="009250D0"/>
    <w:rPr>
      <w:rFonts w:asciiTheme="minorHAnsi" w:eastAsiaTheme="minorEastAsia" w:hAnsiTheme="minorHAnsi" w:cstheme="minorBidi"/>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5">
    <w:name w:val="Light List - Accent 115"/>
    <w:basedOn w:val="TableNormal"/>
    <w:uiPriority w:val="61"/>
    <w:rsid w:val="009250D0"/>
    <w:rPr>
      <w:rFonts w:asciiTheme="minorHAnsi" w:eastAsiaTheme="minorEastAsia" w:hAnsiTheme="minorHAnsi" w:cstheme="minorBidi"/>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6">
    <w:name w:val="Light List - Accent 116"/>
    <w:basedOn w:val="TableNormal"/>
    <w:uiPriority w:val="61"/>
    <w:rsid w:val="009250D0"/>
    <w:rPr>
      <w:rFonts w:asciiTheme="minorHAnsi" w:eastAsiaTheme="minorEastAsia" w:hAnsiTheme="minorHAnsi" w:cstheme="minorBidi"/>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7">
    <w:name w:val="Light List - Accent 117"/>
    <w:basedOn w:val="TableNormal"/>
    <w:uiPriority w:val="61"/>
    <w:rsid w:val="009250D0"/>
    <w:rPr>
      <w:rFonts w:asciiTheme="minorHAnsi" w:eastAsiaTheme="minorEastAsia" w:hAnsiTheme="minorHAnsi" w:cstheme="minorBidi"/>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StyleTableTextBold">
    <w:name w:val="Style Table Text + Bold"/>
    <w:autoRedefine/>
    <w:rsid w:val="009250D0"/>
    <w:pPr>
      <w:keepLines/>
      <w:spacing w:after="40" w:line="240" w:lineRule="exact"/>
    </w:pPr>
    <w:rPr>
      <w:rFonts w:asciiTheme="minorHAnsi" w:eastAsia="Times New Roman" w:hAnsiTheme="minorHAnsi"/>
      <w:b/>
      <w:bCs/>
      <w:szCs w:val="14"/>
    </w:rPr>
  </w:style>
  <w:style w:type="table" w:customStyle="1" w:styleId="LightList-Accent118">
    <w:name w:val="Light List - Accent 118"/>
    <w:basedOn w:val="TableNormal"/>
    <w:uiPriority w:val="61"/>
    <w:rsid w:val="009250D0"/>
    <w:rPr>
      <w:rFonts w:asciiTheme="minorHAnsi" w:eastAsiaTheme="minorEastAsia" w:hAnsiTheme="minorHAnsi" w:cstheme="minorBidi"/>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umHeadingLevel1">
    <w:name w:val="Num Heading Level 1"/>
    <w:basedOn w:val="NumHeading2"/>
    <w:link w:val="NumHeadingLevel1Char"/>
    <w:rsid w:val="009250D0"/>
    <w:pPr>
      <w:tabs>
        <w:tab w:val="clear" w:pos="1440"/>
      </w:tabs>
      <w:spacing w:after="120" w:line="264" w:lineRule="auto"/>
    </w:pPr>
  </w:style>
  <w:style w:type="character" w:customStyle="1" w:styleId="NumHeadingLevel1Char">
    <w:name w:val="Num Heading Level 1 Char"/>
    <w:basedOn w:val="NumHeading2Char"/>
    <w:link w:val="NumHeadingLevel1"/>
    <w:rsid w:val="009250D0"/>
    <w:rPr>
      <w:rFonts w:ascii="Segoe UI" w:eastAsiaTheme="minorHAnsi" w:hAnsi="Segoe UI" w:cstheme="minorBidi"/>
      <w:bCs/>
      <w:color w:val="1F497D" w:themeColor="text2"/>
      <w:sz w:val="32"/>
      <w:szCs w:val="26"/>
    </w:rPr>
  </w:style>
  <w:style w:type="paragraph" w:customStyle="1" w:styleId="Subhead4">
    <w:name w:val="Subhead 4"/>
    <w:next w:val="NumHeading4"/>
    <w:autoRedefine/>
    <w:rsid w:val="009250D0"/>
    <w:pPr>
      <w:spacing w:after="200" w:line="276" w:lineRule="auto"/>
    </w:pPr>
    <w:rPr>
      <w:rFonts w:ascii="Franklin Gothic Medium Cond" w:eastAsiaTheme="minorEastAsia" w:hAnsi="Franklin Gothic Medium Cond" w:cstheme="minorHAnsi"/>
      <w:color w:val="595959" w:themeColor="text1" w:themeTint="A6"/>
      <w:spacing w:val="5"/>
      <w:sz w:val="26"/>
      <w:szCs w:val="24"/>
      <w:lang w:bidi="en-US"/>
    </w:rPr>
  </w:style>
  <w:style w:type="paragraph" w:customStyle="1" w:styleId="ms-rtefontsize-21">
    <w:name w:val="ms-rtefontsize-21"/>
    <w:basedOn w:val="Normal"/>
    <w:rsid w:val="009250D0"/>
    <w:pPr>
      <w:spacing w:after="240"/>
    </w:pPr>
    <w:rPr>
      <w:rFonts w:ascii="Times New Roman" w:hAnsi="Times New Roman" w:cs="Times New Roman"/>
    </w:rPr>
  </w:style>
  <w:style w:type="paragraph" w:customStyle="1" w:styleId="CodeProcedure">
    <w:name w:val="CodeProcedure"/>
    <w:basedOn w:val="Code"/>
    <w:autoRedefine/>
    <w:qFormat/>
    <w:rsid w:val="00417855"/>
    <w:pPr>
      <w:spacing w:after="240"/>
      <w:ind w:left="360"/>
      <w:contextualSpacing/>
    </w:pPr>
    <w:rPr>
      <w:sz w:val="20"/>
    </w:rPr>
  </w:style>
  <w:style w:type="table" w:styleId="TableClassic4">
    <w:name w:val="Table Classic 4"/>
    <w:basedOn w:val="TableNormal"/>
    <w:rsid w:val="009250D0"/>
    <w:pPr>
      <w:spacing w:before="120" w:after="120" w:line="240" w:lineRule="atLeast"/>
    </w:pPr>
    <w:rPr>
      <w:rFonts w:asciiTheme="minorHAnsi" w:eastAsiaTheme="minorEastAsia" w:hAnsiTheme="minorHAnsi" w:cstheme="minorBidi"/>
      <w:sz w:val="22"/>
      <w:szCs w:val="22"/>
      <w:lang w:bidi="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Boilerplate">
    <w:name w:val="Boilerplate"/>
    <w:basedOn w:val="Bibliography"/>
    <w:qFormat/>
    <w:rsid w:val="009250D0"/>
    <w:rPr>
      <w:color w:val="17365D" w:themeColor="text2" w:themeShade="BF"/>
      <w:sz w:val="18"/>
      <w:szCs w:val="18"/>
    </w:rPr>
  </w:style>
  <w:style w:type="numbering" w:customStyle="1" w:styleId="BulletNotePicture">
    <w:name w:val="Bullet Note Picture"/>
    <w:basedOn w:val="NoList"/>
    <w:rsid w:val="009250D0"/>
    <w:pPr>
      <w:numPr>
        <w:numId w:val="15"/>
      </w:numPr>
    </w:pPr>
  </w:style>
  <w:style w:type="paragraph" w:customStyle="1" w:styleId="TableTextCentered">
    <w:name w:val="Table Text Centered"/>
    <w:basedOn w:val="Normal"/>
    <w:qFormat/>
    <w:rsid w:val="009250D0"/>
    <w:pPr>
      <w:jc w:val="center"/>
    </w:pPr>
    <w:rPr>
      <w:rFonts w:cs="Times New Roman"/>
    </w:rPr>
  </w:style>
  <w:style w:type="paragraph" w:customStyle="1" w:styleId="WhitePaperTitleSub-Heading">
    <w:name w:val="White Paper Title Sub-Heading"/>
    <w:aliases w:val="Bulleted"/>
    <w:basedOn w:val="StyleStyleSubtitleLeft05Kernat36ptArial14pt"/>
    <w:link w:val="BulletedChar"/>
    <w:qFormat/>
    <w:rsid w:val="009250D0"/>
    <w:pPr>
      <w:numPr>
        <w:ilvl w:val="0"/>
        <w:numId w:val="14"/>
      </w:numPr>
    </w:pPr>
  </w:style>
  <w:style w:type="paragraph" w:customStyle="1" w:styleId="NormalBOLDNote">
    <w:name w:val="Normal BOLD Note"/>
    <w:basedOn w:val="Normal"/>
    <w:rsid w:val="009250D0"/>
    <w:rPr>
      <w:b/>
      <w:bCs/>
    </w:rPr>
  </w:style>
  <w:style w:type="paragraph" w:styleId="TOC8">
    <w:name w:val="toc 8"/>
    <w:basedOn w:val="Normal"/>
    <w:next w:val="Normal"/>
    <w:autoRedefine/>
    <w:uiPriority w:val="39"/>
    <w:unhideWhenUsed/>
    <w:rsid w:val="009250D0"/>
    <w:pPr>
      <w:spacing w:after="100"/>
      <w:ind w:left="1540"/>
    </w:pPr>
  </w:style>
  <w:style w:type="paragraph" w:styleId="TOC9">
    <w:name w:val="toc 9"/>
    <w:basedOn w:val="Normal"/>
    <w:next w:val="Normal"/>
    <w:autoRedefine/>
    <w:uiPriority w:val="39"/>
    <w:unhideWhenUsed/>
    <w:rsid w:val="009250D0"/>
    <w:pPr>
      <w:spacing w:after="100"/>
      <w:ind w:left="1760"/>
    </w:pPr>
  </w:style>
  <w:style w:type="character" w:customStyle="1" w:styleId="TableTitleChar">
    <w:name w:val="Table Title Char"/>
    <w:basedOn w:val="BodyTextChar"/>
    <w:link w:val="TableTitle"/>
    <w:locked/>
    <w:rsid w:val="009250D0"/>
    <w:rPr>
      <w:rFonts w:ascii="Segoe UI" w:eastAsiaTheme="minorHAnsi" w:hAnsi="Segoe UI" w:cstheme="minorBidi"/>
      <w:b/>
      <w:noProof/>
      <w:sz w:val="22"/>
      <w:szCs w:val="22"/>
    </w:rPr>
  </w:style>
  <w:style w:type="paragraph" w:styleId="ListBullet2">
    <w:name w:val="List Bullet 2"/>
    <w:autoRedefine/>
    <w:uiPriority w:val="99"/>
    <w:unhideWhenUsed/>
    <w:qFormat/>
    <w:rsid w:val="009250D0"/>
    <w:pPr>
      <w:numPr>
        <w:numId w:val="34"/>
      </w:numPr>
      <w:spacing w:after="120"/>
    </w:pPr>
    <w:rPr>
      <w:rFonts w:ascii="Segoe UI" w:eastAsia="Times New Roman" w:hAnsi="Segoe UI" w:cstheme="minorBidi"/>
      <w:bCs/>
      <w:sz w:val="22"/>
      <w:szCs w:val="22"/>
      <w:lang w:val="en-GB"/>
    </w:rPr>
  </w:style>
  <w:style w:type="character" w:customStyle="1" w:styleId="StyleTableTextHeader">
    <w:name w:val="Style Table Text Header +"/>
    <w:basedOn w:val="DefaultParagraphFont"/>
    <w:rsid w:val="009250D0"/>
    <w:rPr>
      <w:rFonts w:asciiTheme="minorHAnsi" w:hAnsiTheme="minorHAnsi" w:cs="Arial"/>
      <w:b/>
      <w:bCs/>
      <w:color w:val="FFFFFF" w:themeColor="background1"/>
      <w:sz w:val="20"/>
    </w:rPr>
  </w:style>
  <w:style w:type="paragraph" w:customStyle="1" w:styleId="TableBullet2">
    <w:name w:val="Table Bullet 2"/>
    <w:basedOn w:val="Normal"/>
    <w:qFormat/>
    <w:rsid w:val="009250D0"/>
    <w:pPr>
      <w:spacing w:before="40" w:after="40" w:line="240" w:lineRule="exact"/>
      <w:ind w:left="1080" w:hanging="360"/>
    </w:pPr>
    <w:rPr>
      <w:rFonts w:cs="Times New Roman"/>
      <w:szCs w:val="14"/>
    </w:rPr>
  </w:style>
  <w:style w:type="character" w:customStyle="1" w:styleId="BulletedChar">
    <w:name w:val="Bulleted Char"/>
    <w:basedOn w:val="DefaultParagraphFont"/>
    <w:link w:val="WhitePaperTitleSub-Heading"/>
    <w:rsid w:val="009250D0"/>
    <w:rPr>
      <w:rFonts w:ascii="Segoe UI" w:eastAsiaTheme="minorHAnsi" w:hAnsi="Segoe UI" w:cstheme="minorBidi"/>
      <w:spacing w:val="15"/>
      <w:kern w:val="72"/>
      <w:sz w:val="28"/>
      <w:szCs w:val="22"/>
    </w:rPr>
  </w:style>
  <w:style w:type="paragraph" w:customStyle="1" w:styleId="WorkplanList">
    <w:name w:val="Workplan List"/>
    <w:basedOn w:val="Normal"/>
    <w:qFormat/>
    <w:rsid w:val="009250D0"/>
    <w:pPr>
      <w:numPr>
        <w:numId w:val="18"/>
      </w:numPr>
      <w:tabs>
        <w:tab w:val="left" w:pos="1276"/>
      </w:tabs>
    </w:pPr>
    <w:rPr>
      <w:lang w:eastAsia="de-DE"/>
    </w:rPr>
  </w:style>
  <w:style w:type="character" w:customStyle="1" w:styleId="StyleTableTextBackground1">
    <w:name w:val="Style Table Text + Background 1"/>
    <w:basedOn w:val="TableText"/>
    <w:rsid w:val="009250D0"/>
    <w:rPr>
      <w:rFonts w:asciiTheme="minorHAnsi" w:hAnsiTheme="minorHAnsi" w:cs="Arial"/>
      <w:b/>
      <w:color w:val="FFFFFF" w:themeColor="background1"/>
      <w:sz w:val="20"/>
    </w:rPr>
  </w:style>
  <w:style w:type="paragraph" w:customStyle="1" w:styleId="TableHeadingText">
    <w:name w:val="Table Heading Text"/>
    <w:basedOn w:val="Normal"/>
    <w:autoRedefine/>
    <w:rsid w:val="009250D0"/>
    <w:pPr>
      <w:keepNext/>
      <w:spacing w:after="120"/>
      <w:textAlignment w:val="baseline"/>
    </w:pPr>
    <w:rPr>
      <w:rFonts w:cs="Arial"/>
      <w:b/>
      <w:bCs/>
      <w:sz w:val="18"/>
    </w:rPr>
  </w:style>
  <w:style w:type="character" w:customStyle="1" w:styleId="TableHyperlink">
    <w:name w:val="Table Hyperlink"/>
    <w:basedOn w:val="Hyperlink"/>
    <w:rsid w:val="009250D0"/>
    <w:rPr>
      <w:rFonts w:ascii="Segoe UI" w:hAnsi="Segoe UI"/>
      <w:color w:val="0000FF" w:themeColor="hyperlink"/>
      <w:sz w:val="20"/>
      <w:u w:val="single"/>
    </w:rPr>
  </w:style>
  <w:style w:type="character" w:customStyle="1" w:styleId="TableRowTitles">
    <w:name w:val="Table Row Titles"/>
    <w:rsid w:val="009250D0"/>
    <w:rPr>
      <w:rFonts w:cs="Arial"/>
      <w:b/>
      <w:bCs/>
      <w:color w:val="000000"/>
      <w:sz w:val="16"/>
    </w:rPr>
  </w:style>
  <w:style w:type="character" w:styleId="Strong">
    <w:name w:val="Strong"/>
    <w:uiPriority w:val="22"/>
    <w:qFormat/>
    <w:rsid w:val="009250D0"/>
    <w:rPr>
      <w:b/>
      <w:color w:val="C0504D" w:themeColor="accent2"/>
    </w:rPr>
  </w:style>
  <w:style w:type="character" w:customStyle="1" w:styleId="TableTextChar">
    <w:name w:val="Table Text Char"/>
    <w:aliases w:val="tt Char"/>
    <w:basedOn w:val="DefaultParagraphFont"/>
    <w:link w:val="tt"/>
    <w:locked/>
    <w:rsid w:val="009250D0"/>
    <w:rPr>
      <w:rFonts w:ascii="Arial" w:hAnsi="Arial" w:cs="Arial"/>
      <w:snapToGrid w:val="0"/>
      <w:sz w:val="16"/>
      <w:szCs w:val="16"/>
      <w:lang w:bidi="en-US"/>
    </w:rPr>
  </w:style>
  <w:style w:type="paragraph" w:customStyle="1" w:styleId="tt">
    <w:name w:val="tt"/>
    <w:basedOn w:val="Normal"/>
    <w:link w:val="TableTextChar"/>
    <w:rsid w:val="009250D0"/>
    <w:pPr>
      <w:widowControl w:val="0"/>
      <w:tabs>
        <w:tab w:val="decimal" w:pos="0"/>
      </w:tabs>
      <w:snapToGrid w:val="0"/>
    </w:pPr>
    <w:rPr>
      <w:rFonts w:ascii="Arial" w:eastAsia="Calibri" w:hAnsi="Arial" w:cs="Arial"/>
      <w:snapToGrid w:val="0"/>
      <w:sz w:val="16"/>
      <w:szCs w:val="16"/>
      <w:lang w:bidi="en-US"/>
    </w:rPr>
  </w:style>
  <w:style w:type="paragraph" w:customStyle="1" w:styleId="TableNormal1">
    <w:name w:val="Table Normal1"/>
    <w:basedOn w:val="Normal"/>
    <w:rsid w:val="009250D0"/>
    <w:pPr>
      <w:spacing w:before="60" w:after="60" w:line="264" w:lineRule="auto"/>
    </w:pPr>
    <w:rPr>
      <w:rFonts w:ascii="Arial Narrow" w:eastAsia="Arial Narrow" w:hAnsi="Arial Narrow" w:cs="Arial Narrow"/>
      <w:szCs w:val="18"/>
      <w:lang w:val="en-AU" w:eastAsia="ja-JP"/>
    </w:rPr>
  </w:style>
  <w:style w:type="paragraph" w:customStyle="1" w:styleId="StyleHeading3SectionTitlesAfter6pt">
    <w:name w:val="Style Heading 3Section Titles + After:  6 pt"/>
    <w:basedOn w:val="Heading3"/>
    <w:rsid w:val="009250D0"/>
    <w:pPr>
      <w:numPr>
        <w:ilvl w:val="0"/>
        <w:numId w:val="0"/>
      </w:numPr>
    </w:pPr>
    <w:rPr>
      <w:rFonts w:cs="Times New Roman"/>
    </w:rPr>
  </w:style>
  <w:style w:type="paragraph" w:customStyle="1" w:styleId="StyleHeading4Heading4-SectionSubheadingsAccent1">
    <w:name w:val="Style Heading 4Heading 4 - Section Subheadings + Accent 1"/>
    <w:basedOn w:val="Heading4"/>
    <w:rsid w:val="009250D0"/>
    <w:pPr>
      <w:numPr>
        <w:ilvl w:val="0"/>
        <w:numId w:val="0"/>
      </w:numPr>
    </w:pPr>
    <w:rPr>
      <w:color w:val="595959" w:themeColor="text1" w:themeTint="A6"/>
    </w:rPr>
  </w:style>
  <w:style w:type="paragraph" w:customStyle="1" w:styleId="StyleAfter0pt">
    <w:name w:val="Style After:  0 pt"/>
    <w:basedOn w:val="Normal"/>
    <w:rsid w:val="009250D0"/>
    <w:pPr>
      <w:ind w:left="720"/>
    </w:pPr>
  </w:style>
  <w:style w:type="paragraph" w:customStyle="1" w:styleId="StyleHeading3SectionTitlesLeft0Hanging05Linesp">
    <w:name w:val="Style Heading 3Section Titles + Left:  0&quot; Hanging:  0.5&quot; Line sp..."/>
    <w:basedOn w:val="Heading3"/>
    <w:rsid w:val="009250D0"/>
    <w:pPr>
      <w:numPr>
        <w:ilvl w:val="0"/>
        <w:numId w:val="0"/>
      </w:numPr>
    </w:pPr>
    <w:rPr>
      <w:rFonts w:cs="Times New Roman"/>
      <w:color w:val="0099FF"/>
    </w:rPr>
  </w:style>
  <w:style w:type="paragraph" w:customStyle="1" w:styleId="StyleHeading2LinespacingExactly14pt">
    <w:name w:val="Style Heading 2 + Line spacing:  Exactly 14 pt"/>
    <w:basedOn w:val="Heading2"/>
    <w:rsid w:val="009250D0"/>
    <w:pPr>
      <w:numPr>
        <w:ilvl w:val="0"/>
        <w:numId w:val="0"/>
      </w:numPr>
      <w:spacing w:before="360" w:line="280" w:lineRule="exact"/>
    </w:pPr>
    <w:rPr>
      <w:rFonts w:ascii="Times New Roman" w:hAnsi="Times New Roman" w:cs="Times New Roman"/>
    </w:rPr>
  </w:style>
  <w:style w:type="character" w:styleId="SubtleEmphasis">
    <w:name w:val="Subtle Emphasis"/>
    <w:uiPriority w:val="19"/>
    <w:qFormat/>
    <w:rsid w:val="009250D0"/>
    <w:rPr>
      <w:i/>
    </w:rPr>
  </w:style>
  <w:style w:type="paragraph" w:customStyle="1" w:styleId="TableReferenceData">
    <w:name w:val="Table Reference Data"/>
    <w:basedOn w:val="TableData"/>
    <w:link w:val="TableReferenceDataChar"/>
    <w:rsid w:val="009250D0"/>
    <w:rPr>
      <w:i/>
      <w:color w:val="808080" w:themeColor="background1" w:themeShade="80"/>
      <w:lang w:bidi="en-US"/>
    </w:rPr>
  </w:style>
  <w:style w:type="character" w:customStyle="1" w:styleId="TableReferenceDataChar">
    <w:name w:val="Table Reference Data Char"/>
    <w:basedOn w:val="TableDataChar"/>
    <w:link w:val="TableReferenceData"/>
    <w:rsid w:val="009250D0"/>
    <w:rPr>
      <w:rFonts w:ascii="Segoe UI" w:hAnsi="Segoe UI" w:cstheme="minorBidi"/>
      <w:i/>
      <w:color w:val="808080" w:themeColor="background1" w:themeShade="80"/>
      <w:szCs w:val="18"/>
    </w:rPr>
  </w:style>
  <w:style w:type="paragraph" w:customStyle="1" w:styleId="Tablenote">
    <w:name w:val="Table note"/>
    <w:basedOn w:val="Normal"/>
    <w:uiPriority w:val="99"/>
    <w:rsid w:val="009250D0"/>
    <w:pPr>
      <w:ind w:left="720" w:hanging="360"/>
    </w:pPr>
    <w:rPr>
      <w:rFonts w:ascii="Arial" w:hAnsi="Arial"/>
    </w:rPr>
  </w:style>
  <w:style w:type="character" w:customStyle="1" w:styleId="style21">
    <w:name w:val="style21"/>
    <w:basedOn w:val="DefaultParagraphFont"/>
    <w:uiPriority w:val="99"/>
    <w:rsid w:val="009250D0"/>
    <w:rPr>
      <w:rFonts w:ascii="Arial" w:hAnsi="Arial" w:cs="Arial"/>
      <w:color w:val="000000"/>
      <w:sz w:val="14"/>
      <w:szCs w:val="14"/>
    </w:rPr>
  </w:style>
  <w:style w:type="paragraph" w:customStyle="1" w:styleId="TableEnd">
    <w:name w:val="TableEnd"/>
    <w:basedOn w:val="Normal"/>
    <w:qFormat/>
    <w:rsid w:val="009250D0"/>
    <w:pPr>
      <w:spacing w:before="60"/>
      <w:ind w:left="360"/>
    </w:pPr>
    <w:rPr>
      <w:rFonts w:ascii="Calibri" w:eastAsia="Calibri" w:hAnsi="Calibri"/>
    </w:rPr>
  </w:style>
  <w:style w:type="paragraph" w:customStyle="1" w:styleId="Tableparagraph">
    <w:name w:val="Table paragraph"/>
    <w:aliases w:val="tp"/>
    <w:basedOn w:val="Normal"/>
    <w:rsid w:val="009250D0"/>
    <w:pPr>
      <w:spacing w:before="60" w:after="60" w:line="220" w:lineRule="exact"/>
    </w:pPr>
    <w:rPr>
      <w:rFonts w:ascii="Franklin Gothic Medium Cond" w:hAnsi="Franklin Gothic Medium Cond"/>
      <w:sz w:val="19"/>
    </w:rPr>
  </w:style>
  <w:style w:type="paragraph" w:styleId="NoSpacing">
    <w:name w:val="No Spacing"/>
    <w:aliases w:val="Table"/>
    <w:basedOn w:val="Normal"/>
    <w:link w:val="NoSpacingChar"/>
    <w:uiPriority w:val="1"/>
    <w:qFormat/>
    <w:rsid w:val="009250D0"/>
  </w:style>
  <w:style w:type="paragraph" w:customStyle="1" w:styleId="StyleListBulletedItem2Before6pt">
    <w:name w:val="Style List Bulleted Item 2 + Before:  6 pt"/>
    <w:basedOn w:val="Normal"/>
    <w:rsid w:val="009250D0"/>
    <w:rPr>
      <w:b/>
    </w:rPr>
  </w:style>
  <w:style w:type="paragraph" w:customStyle="1" w:styleId="Tablespacing">
    <w:name w:val="Table spacing"/>
    <w:basedOn w:val="Normal"/>
    <w:qFormat/>
    <w:rsid w:val="009250D0"/>
    <w:pPr>
      <w:spacing w:line="240" w:lineRule="exact"/>
    </w:pPr>
    <w:rPr>
      <w:rFonts w:cs="Segoe UI"/>
      <w:sz w:val="20"/>
    </w:rPr>
  </w:style>
  <w:style w:type="paragraph" w:customStyle="1" w:styleId="StyleBodyTextBold">
    <w:name w:val="Style Body Text + Bold"/>
    <w:basedOn w:val="BodyText"/>
    <w:qFormat/>
    <w:rsid w:val="009250D0"/>
    <w:pPr>
      <w:keepNext/>
      <w:keepLines/>
    </w:pPr>
    <w:rPr>
      <w:b/>
      <w:bCs/>
    </w:rPr>
  </w:style>
  <w:style w:type="paragraph" w:customStyle="1" w:styleId="StyleLeft1">
    <w:name w:val="Style Left:  1&quot;"/>
    <w:basedOn w:val="Normal"/>
    <w:autoRedefine/>
    <w:rsid w:val="009250D0"/>
    <w:rPr>
      <w:rFonts w:eastAsia="Times New Roman" w:cs="Times New Roman"/>
    </w:rPr>
  </w:style>
  <w:style w:type="paragraph" w:customStyle="1" w:styleId="StyleListBullet29pt">
    <w:name w:val="Style List Bullet 2 + 9 pt"/>
    <w:basedOn w:val="ListBullet2"/>
    <w:autoRedefine/>
    <w:rsid w:val="009250D0"/>
    <w:pPr>
      <w:numPr>
        <w:numId w:val="0"/>
      </w:numPr>
    </w:pPr>
  </w:style>
  <w:style w:type="character" w:customStyle="1" w:styleId="UI">
    <w:name w:val="UI"/>
    <w:aliases w:val="ui"/>
    <w:basedOn w:val="DefaultParagraphFont"/>
    <w:uiPriority w:val="99"/>
    <w:rsid w:val="009250D0"/>
    <w:rPr>
      <w:rFonts w:cs="Times New Roman"/>
      <w:b/>
      <w:color w:val="auto"/>
      <w:sz w:val="18"/>
      <w:szCs w:val="18"/>
      <w:u w:val="none"/>
    </w:rPr>
  </w:style>
  <w:style w:type="paragraph" w:customStyle="1" w:styleId="TableSpacing0">
    <w:name w:val="Table Spacing"/>
    <w:aliases w:val="ts"/>
    <w:basedOn w:val="Normal"/>
    <w:next w:val="Normal"/>
    <w:uiPriority w:val="99"/>
    <w:rsid w:val="009250D0"/>
    <w:pPr>
      <w:spacing w:before="80" w:after="80"/>
    </w:pPr>
    <w:rPr>
      <w:rFonts w:eastAsia="SimSun"/>
      <w:kern w:val="24"/>
      <w:sz w:val="8"/>
      <w:szCs w:val="8"/>
    </w:rPr>
  </w:style>
  <w:style w:type="character" w:styleId="SubtleReference">
    <w:name w:val="Subtle Reference"/>
    <w:uiPriority w:val="31"/>
    <w:qFormat/>
    <w:rsid w:val="009250D0"/>
    <w:rPr>
      <w:b/>
    </w:rPr>
  </w:style>
  <w:style w:type="paragraph" w:customStyle="1" w:styleId="StyleListBulletBlack">
    <w:name w:val="Style List Bullet + Black"/>
    <w:basedOn w:val="ListBullet"/>
    <w:autoRedefine/>
    <w:rsid w:val="009250D0"/>
    <w:pPr>
      <w:numPr>
        <w:numId w:val="0"/>
      </w:numPr>
    </w:pPr>
    <w:rPr>
      <w:color w:val="000000"/>
    </w:rPr>
  </w:style>
  <w:style w:type="paragraph" w:customStyle="1" w:styleId="StyleBoldBlackLinespacingAtleast156pt">
    <w:name w:val="Style Bold Black Line spacing:  At least 15.6 pt"/>
    <w:basedOn w:val="Normal"/>
    <w:rsid w:val="009250D0"/>
    <w:pPr>
      <w:keepNext/>
      <w:keepLines/>
      <w:spacing w:line="312" w:lineRule="atLeast"/>
    </w:pPr>
    <w:rPr>
      <w:b/>
      <w:bCs/>
      <w:color w:val="000000"/>
    </w:rPr>
  </w:style>
  <w:style w:type="paragraph" w:customStyle="1" w:styleId="Hidden">
    <w:name w:val="Hidden"/>
    <w:basedOn w:val="Normal"/>
    <w:rsid w:val="009250D0"/>
    <w:pPr>
      <w:shd w:val="clear" w:color="auto" w:fill="FFFF99"/>
    </w:pPr>
    <w:rPr>
      <w:vanish/>
      <w:color w:val="0000FF"/>
    </w:rPr>
  </w:style>
  <w:style w:type="character" w:customStyle="1" w:styleId="NoSpacingChar">
    <w:name w:val="No Spacing Char"/>
    <w:aliases w:val="Table Char"/>
    <w:basedOn w:val="DefaultParagraphFont"/>
    <w:link w:val="NoSpacing"/>
    <w:uiPriority w:val="1"/>
    <w:rsid w:val="009250D0"/>
    <w:rPr>
      <w:rFonts w:ascii="Segoe UI" w:eastAsiaTheme="minorHAnsi" w:hAnsi="Segoe UI" w:cstheme="minorBidi"/>
      <w:sz w:val="22"/>
      <w:szCs w:val="22"/>
    </w:rPr>
  </w:style>
  <w:style w:type="paragraph" w:customStyle="1" w:styleId="SOWHeading3">
    <w:name w:val="SOW Heading 3"/>
    <w:basedOn w:val="Normal"/>
    <w:uiPriority w:val="99"/>
    <w:rsid w:val="009250D0"/>
    <w:pPr>
      <w:tabs>
        <w:tab w:val="num" w:pos="2160"/>
      </w:tabs>
      <w:ind w:left="2160" w:hanging="720"/>
    </w:pPr>
    <w:rPr>
      <w:rFonts w:ascii="Arial" w:hAnsi="Arial" w:cs="Arial"/>
      <w:b/>
      <w:bCs/>
      <w:sz w:val="20"/>
    </w:rPr>
  </w:style>
  <w:style w:type="paragraph" w:customStyle="1" w:styleId="TableHeading">
    <w:name w:val="Table Heading"/>
    <w:basedOn w:val="BodyText"/>
    <w:autoRedefine/>
    <w:qFormat/>
    <w:rsid w:val="009250D0"/>
    <w:pPr>
      <w:keepNext/>
      <w:keepLines/>
    </w:pPr>
    <w:rPr>
      <w:b/>
      <w:smallCaps/>
      <w:sz w:val="20"/>
    </w:rPr>
  </w:style>
  <w:style w:type="paragraph" w:customStyle="1" w:styleId="Style10ptBoldAfter0ptLinespacingsingle">
    <w:name w:val="Style 10 pt Bold After:  0 pt Line spacing:  single"/>
    <w:basedOn w:val="Normal"/>
    <w:autoRedefine/>
    <w:rsid w:val="009250D0"/>
    <w:pPr>
      <w:ind w:left="360"/>
    </w:pPr>
    <w:rPr>
      <w:rFonts w:eastAsia="Times New Roman" w:cs="Times New Roman"/>
      <w:b/>
      <w:bCs/>
      <w:sz w:val="20"/>
    </w:rPr>
  </w:style>
  <w:style w:type="character" w:customStyle="1" w:styleId="Style12ptBold">
    <w:name w:val="Style 12 pt Bold"/>
    <w:basedOn w:val="DefaultParagraphFont"/>
    <w:rsid w:val="009250D0"/>
    <w:rPr>
      <w:b/>
      <w:bCs/>
      <w:sz w:val="22"/>
    </w:rPr>
  </w:style>
  <w:style w:type="paragraph" w:customStyle="1" w:styleId="Style2">
    <w:name w:val="Style2"/>
    <w:basedOn w:val="BodyText"/>
    <w:next w:val="BlockText"/>
    <w:autoRedefine/>
    <w:qFormat/>
    <w:rsid w:val="009250D0"/>
    <w:pPr>
      <w:jc w:val="both"/>
    </w:pPr>
  </w:style>
  <w:style w:type="paragraph" w:customStyle="1" w:styleId="xl63">
    <w:name w:val="xl63"/>
    <w:basedOn w:val="Normal"/>
    <w:rsid w:val="009250D0"/>
    <w:pPr>
      <w:spacing w:before="100" w:beforeAutospacing="1" w:after="100" w:afterAutospacing="1"/>
    </w:pPr>
    <w:rPr>
      <w:rFonts w:eastAsia="Times New Roman" w:cs="Segoe UI"/>
      <w:sz w:val="18"/>
      <w:szCs w:val="18"/>
    </w:rPr>
  </w:style>
  <w:style w:type="paragraph" w:customStyle="1" w:styleId="xl64">
    <w:name w:val="xl64"/>
    <w:basedOn w:val="Normal"/>
    <w:rsid w:val="009250D0"/>
    <w:pPr>
      <w:pBdr>
        <w:top w:val="single" w:sz="4" w:space="0" w:color="auto"/>
        <w:left w:val="single" w:sz="4" w:space="0" w:color="auto"/>
        <w:right w:val="single" w:sz="4" w:space="0" w:color="auto"/>
      </w:pBdr>
      <w:shd w:val="clear" w:color="000000" w:fill="FFFF00"/>
      <w:spacing w:before="100" w:beforeAutospacing="1" w:after="100" w:afterAutospacing="1"/>
    </w:pPr>
    <w:rPr>
      <w:rFonts w:eastAsia="Times New Roman" w:cs="Segoe UI"/>
      <w:b/>
      <w:bCs/>
      <w:sz w:val="18"/>
      <w:szCs w:val="18"/>
    </w:rPr>
  </w:style>
  <w:style w:type="paragraph" w:customStyle="1" w:styleId="xl65">
    <w:name w:val="xl65"/>
    <w:basedOn w:val="Normal"/>
    <w:rsid w:val="009250D0"/>
    <w:pPr>
      <w:pBdr>
        <w:top w:val="single" w:sz="4" w:space="0" w:color="auto"/>
        <w:left w:val="single" w:sz="4" w:space="0" w:color="auto"/>
        <w:bottom w:val="single" w:sz="4" w:space="0" w:color="auto"/>
        <w:right w:val="single" w:sz="4" w:space="0" w:color="auto"/>
      </w:pBdr>
      <w:shd w:val="clear" w:color="000000" w:fill="D7E4BC"/>
      <w:spacing w:before="100" w:beforeAutospacing="1" w:after="100" w:afterAutospacing="1"/>
    </w:pPr>
    <w:rPr>
      <w:rFonts w:eastAsia="Times New Roman" w:cs="Segoe UI"/>
      <w:sz w:val="18"/>
      <w:szCs w:val="18"/>
    </w:rPr>
  </w:style>
  <w:style w:type="paragraph" w:customStyle="1" w:styleId="xl66">
    <w:name w:val="xl66"/>
    <w:basedOn w:val="Normal"/>
    <w:rsid w:val="009250D0"/>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pPr>
    <w:rPr>
      <w:rFonts w:eastAsia="Times New Roman" w:cs="Segoe UI"/>
      <w:sz w:val="18"/>
      <w:szCs w:val="18"/>
    </w:rPr>
  </w:style>
  <w:style w:type="paragraph" w:customStyle="1" w:styleId="xl67">
    <w:name w:val="xl67"/>
    <w:basedOn w:val="Normal"/>
    <w:rsid w:val="009250D0"/>
    <w:pPr>
      <w:pBdr>
        <w:top w:val="single" w:sz="4" w:space="0" w:color="auto"/>
        <w:left w:val="single" w:sz="4" w:space="0" w:color="auto"/>
        <w:bottom w:val="single" w:sz="4" w:space="0" w:color="auto"/>
        <w:right w:val="single" w:sz="4" w:space="0" w:color="auto"/>
      </w:pBdr>
      <w:shd w:val="clear" w:color="000000" w:fill="75923C"/>
      <w:spacing w:before="100" w:beforeAutospacing="1" w:after="100" w:afterAutospacing="1"/>
    </w:pPr>
    <w:rPr>
      <w:rFonts w:eastAsia="Times New Roman" w:cs="Segoe UI"/>
      <w:sz w:val="18"/>
      <w:szCs w:val="18"/>
    </w:rPr>
  </w:style>
  <w:style w:type="paragraph" w:customStyle="1" w:styleId="GlossaryBodyText">
    <w:name w:val="Glossary Body Text"/>
    <w:basedOn w:val="Normal"/>
    <w:autoRedefine/>
    <w:qFormat/>
    <w:rsid w:val="009250D0"/>
    <w:pPr>
      <w:ind w:left="144"/>
    </w:pPr>
    <w:rPr>
      <w:rFonts w:eastAsia="Times New Roman" w:cs="Times New Roman"/>
      <w:lang w:val="en-GB"/>
    </w:rPr>
  </w:style>
  <w:style w:type="paragraph" w:customStyle="1" w:styleId="L2BulletIndent">
    <w:name w:val="L2 Bullet Indent"/>
    <w:basedOn w:val="Normal"/>
    <w:qFormat/>
    <w:rsid w:val="009250D0"/>
    <w:pPr>
      <w:ind w:left="720" w:firstLine="3"/>
    </w:pPr>
    <w:rPr>
      <w:rFonts w:eastAsia="Times New Roman" w:cs="Times New Roman"/>
    </w:rPr>
  </w:style>
  <w:style w:type="paragraph" w:customStyle="1" w:styleId="arial">
    <w:name w:val="arial"/>
    <w:basedOn w:val="Normal"/>
    <w:uiPriority w:val="99"/>
    <w:rsid w:val="00EE7282"/>
    <w:pPr>
      <w:jc w:val="center"/>
    </w:pPr>
    <w:rPr>
      <w:rFonts w:ascii="Arial" w:hAnsi="Arial" w:cs="Arial"/>
      <w:b/>
      <w:bCs/>
      <w:sz w:val="28"/>
      <w:szCs w:val="28"/>
    </w:rPr>
  </w:style>
  <w:style w:type="paragraph" w:customStyle="1" w:styleId="zBoilerplate">
    <w:name w:val="z_Boilerplate"/>
    <w:basedOn w:val="Normal"/>
    <w:next w:val="Normal"/>
    <w:uiPriority w:val="99"/>
    <w:rsid w:val="009250D0"/>
    <w:rPr>
      <w:rFonts w:ascii="Verdana" w:eastAsia="MS Mincho" w:hAnsi="Verdana" w:cs="Times New Roman"/>
      <w:color w:val="808080"/>
      <w:sz w:val="20"/>
      <w:lang w:eastAsia="ja-JP"/>
    </w:rPr>
  </w:style>
  <w:style w:type="paragraph" w:customStyle="1" w:styleId="TableTitle2">
    <w:name w:val="Table Title 2"/>
    <w:basedOn w:val="TableTitle"/>
    <w:autoRedefine/>
    <w:rsid w:val="009250D0"/>
    <w:pPr>
      <w:spacing w:before="240"/>
      <w:ind w:left="720"/>
    </w:pPr>
  </w:style>
  <w:style w:type="character" w:customStyle="1" w:styleId="UserInput">
    <w:name w:val="User Input"/>
    <w:basedOn w:val="DefaultParagraphFont"/>
    <w:uiPriority w:val="99"/>
    <w:rsid w:val="009250D0"/>
    <w:rPr>
      <w:rFonts w:ascii="Lucida Console" w:hAnsi="Lucida Console" w:cs="Times New Roman"/>
      <w:color w:val="FF0000"/>
      <w:sz w:val="20"/>
    </w:rPr>
  </w:style>
  <w:style w:type="paragraph" w:customStyle="1" w:styleId="StyleHeading3Firstline0">
    <w:name w:val="Style Heading 3 + First line:  0&quot;"/>
    <w:basedOn w:val="Heading3"/>
    <w:autoRedefine/>
    <w:rsid w:val="009250D0"/>
    <w:pPr>
      <w:numPr>
        <w:ilvl w:val="0"/>
        <w:numId w:val="0"/>
      </w:numPr>
    </w:pPr>
    <w:rPr>
      <w:rFonts w:eastAsia="Times New Roman" w:cs="Times New Roman"/>
      <w:szCs w:val="20"/>
    </w:rPr>
  </w:style>
  <w:style w:type="paragraph" w:customStyle="1" w:styleId="TableText2">
    <w:name w:val="TableText2"/>
    <w:basedOn w:val="Normal"/>
    <w:autoRedefine/>
    <w:rsid w:val="009250D0"/>
    <w:pPr>
      <w:keepNext/>
      <w:keepLines/>
    </w:pPr>
    <w:rPr>
      <w:bCs/>
      <w:sz w:val="20"/>
    </w:rPr>
  </w:style>
  <w:style w:type="paragraph" w:customStyle="1" w:styleId="StyleListBullet310pt">
    <w:name w:val="Style List Bullet 3 + 10 pt"/>
    <w:basedOn w:val="ListBullet3"/>
    <w:autoRedefine/>
    <w:rsid w:val="009250D0"/>
    <w:pPr>
      <w:numPr>
        <w:numId w:val="0"/>
      </w:numPr>
      <w:spacing w:before="60" w:after="60"/>
    </w:pPr>
    <w:rPr>
      <w:sz w:val="20"/>
    </w:rPr>
  </w:style>
  <w:style w:type="paragraph" w:customStyle="1" w:styleId="StyleBodyTextBold1">
    <w:name w:val="Style Body Text + Bold1"/>
    <w:basedOn w:val="BodyText"/>
    <w:autoRedefine/>
    <w:rsid w:val="009250D0"/>
    <w:pPr>
      <w:keepNext/>
    </w:pPr>
    <w:rPr>
      <w:b/>
      <w:bCs/>
    </w:rPr>
  </w:style>
  <w:style w:type="paragraph" w:customStyle="1" w:styleId="StyleBodyTextBold2">
    <w:name w:val="Style Body Text + Bold2"/>
    <w:basedOn w:val="BodyText"/>
    <w:autoRedefine/>
    <w:rsid w:val="009250D0"/>
    <w:pPr>
      <w:keepNext/>
    </w:pPr>
    <w:rPr>
      <w:b/>
      <w:bCs/>
    </w:rPr>
  </w:style>
  <w:style w:type="paragraph" w:customStyle="1" w:styleId="StyleListParagraph10ptBoldBefore0ptLinespacingM">
    <w:name w:val="Style List Paragraph + 10 pt Bold Before:  0 pt Line spacing:  M..."/>
    <w:basedOn w:val="ListParagraph"/>
    <w:autoRedefine/>
    <w:rsid w:val="009250D0"/>
    <w:rPr>
      <w:rFonts w:eastAsia="Times New Roman" w:cs="Times New Roman"/>
      <w:b/>
      <w:bCs/>
      <w:sz w:val="20"/>
    </w:rPr>
  </w:style>
  <w:style w:type="paragraph" w:customStyle="1" w:styleId="StyleListParagraph10ptBoldBefore0ptLinespacingM1">
    <w:name w:val="Style List Paragraph + 10 pt Bold Before:  0 pt Line spacing:  M...1"/>
    <w:basedOn w:val="ListParagraph"/>
    <w:autoRedefine/>
    <w:rsid w:val="009250D0"/>
    <w:rPr>
      <w:rFonts w:eastAsia="Times New Roman" w:cs="Times New Roman"/>
      <w:b/>
      <w:bCs/>
      <w:sz w:val="20"/>
    </w:rPr>
  </w:style>
  <w:style w:type="paragraph" w:customStyle="1" w:styleId="StyleListBullet310pt1">
    <w:name w:val="Style List Bullet 3 + 10 pt1"/>
    <w:basedOn w:val="ListBullet3"/>
    <w:autoRedefine/>
    <w:rsid w:val="009250D0"/>
    <w:pPr>
      <w:numPr>
        <w:numId w:val="0"/>
      </w:numPr>
      <w:spacing w:before="60" w:after="60"/>
    </w:pPr>
    <w:rPr>
      <w:sz w:val="20"/>
    </w:rPr>
  </w:style>
  <w:style w:type="table" w:customStyle="1" w:styleId="MediumShading1-Accent13">
    <w:name w:val="Medium Shading 1 - Accent 13"/>
    <w:basedOn w:val="TableNormal"/>
    <w:uiPriority w:val="63"/>
    <w:rsid w:val="009250D0"/>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61">
    <w:name w:val="Light List - Accent 161"/>
    <w:basedOn w:val="TableNormal"/>
    <w:uiPriority w:val="61"/>
    <w:rsid w:val="009250D0"/>
    <w:rPr>
      <w:rFonts w:asciiTheme="minorHAnsi" w:eastAsiaTheme="minorEastAsia" w:hAnsiTheme="minorHAnsi" w:cstheme="minorBidi"/>
      <w:sz w:val="22"/>
      <w:szCs w:val="22"/>
      <w:lang w:bidi="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9">
    <w:name w:val="Light List - Accent 119"/>
    <w:basedOn w:val="TableNormal"/>
    <w:uiPriority w:val="61"/>
    <w:rsid w:val="009250D0"/>
    <w:rPr>
      <w:rFonts w:asciiTheme="minorHAnsi" w:eastAsiaTheme="minorEastAsia" w:hAnsiTheme="minorHAnsi" w:cstheme="minorBidi"/>
      <w:sz w:val="22"/>
      <w:szCs w:val="22"/>
      <w:lang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CDGtable">
    <w:name w:val="CDGtable"/>
    <w:basedOn w:val="TableNormal"/>
    <w:uiPriority w:val="99"/>
    <w:qFormat/>
    <w:rsid w:val="009250D0"/>
    <w:rPr>
      <w:rFonts w:asciiTheme="minorHAnsi" w:eastAsiaTheme="minorEastAsia" w:hAnsiTheme="minorHAnsi" w:cstheme="minorBidi"/>
      <w:sz w:val="22"/>
      <w:szCs w:val="22"/>
      <w:lang w:bidi="en-US"/>
    </w:rPr>
    <w:tblPr/>
  </w:style>
  <w:style w:type="paragraph" w:customStyle="1" w:styleId="StyleListBulletedItem2Before6pt1">
    <w:name w:val="Style List Bulleted Item 2 + Before:  6 pt1"/>
    <w:basedOn w:val="Normal"/>
    <w:autoRedefine/>
    <w:rsid w:val="009250D0"/>
    <w:pPr>
      <w:spacing w:line="240" w:lineRule="exact"/>
    </w:pPr>
  </w:style>
  <w:style w:type="character" w:customStyle="1" w:styleId="StyleBoldBlack">
    <w:name w:val="Style Bold Black"/>
    <w:basedOn w:val="DefaultParagraphFont"/>
    <w:rsid w:val="009250D0"/>
    <w:rPr>
      <w:rFonts w:asciiTheme="minorHAnsi" w:hAnsiTheme="minorHAnsi"/>
      <w:b/>
      <w:bCs/>
      <w:color w:val="000000"/>
      <w:sz w:val="20"/>
    </w:rPr>
  </w:style>
  <w:style w:type="paragraph" w:customStyle="1" w:styleId="TextHeading">
    <w:name w:val="TextHeading"/>
    <w:basedOn w:val="Normal"/>
    <w:autoRedefine/>
    <w:qFormat/>
    <w:rsid w:val="009250D0"/>
    <w:pPr>
      <w:keepNext/>
      <w:outlineLvl w:val="0"/>
    </w:pPr>
    <w:rPr>
      <w:b/>
    </w:rPr>
  </w:style>
  <w:style w:type="table" w:customStyle="1" w:styleId="LightList-Accent120">
    <w:name w:val="Light List - Accent 120"/>
    <w:basedOn w:val="TableNormal"/>
    <w:uiPriority w:val="61"/>
    <w:rsid w:val="009250D0"/>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extkrperzentriert">
    <w:name w:val="Textkörper zentriert"/>
    <w:basedOn w:val="Normal"/>
    <w:qFormat/>
    <w:rsid w:val="009250D0"/>
    <w:pPr>
      <w:pBdr>
        <w:right w:val="single" w:sz="18" w:space="10" w:color="auto"/>
      </w:pBdr>
      <w:ind w:right="1266"/>
      <w:jc w:val="center"/>
    </w:pPr>
    <w:rPr>
      <w:lang w:eastAsia="de-DE"/>
    </w:rPr>
  </w:style>
  <w:style w:type="paragraph" w:customStyle="1" w:styleId="DeckblattInfoRechts">
    <w:name w:val="Deckblatt Info Rechts"/>
    <w:basedOn w:val="Normal"/>
    <w:qFormat/>
    <w:rsid w:val="009250D0"/>
    <w:pPr>
      <w:ind w:right="1106"/>
      <w:jc w:val="right"/>
    </w:pPr>
    <w:rPr>
      <w:rFonts w:eastAsia="MS Mincho"/>
      <w:lang w:eastAsia="de-DE"/>
    </w:rPr>
  </w:style>
  <w:style w:type="paragraph" w:customStyle="1" w:styleId="TabellenHeadline">
    <w:name w:val="Tabellen Headline"/>
    <w:basedOn w:val="TabellenTextkrper"/>
    <w:qFormat/>
    <w:rsid w:val="009250D0"/>
    <w:pPr>
      <w:jc w:val="center"/>
    </w:pPr>
    <w:rPr>
      <w:b/>
    </w:rPr>
  </w:style>
  <w:style w:type="paragraph" w:customStyle="1" w:styleId="TabellenTextkrper">
    <w:name w:val="Tabellen Textkörper"/>
    <w:basedOn w:val="Normal"/>
    <w:qFormat/>
    <w:rsid w:val="009250D0"/>
    <w:rPr>
      <w:lang w:eastAsia="de-DE"/>
    </w:rPr>
  </w:style>
  <w:style w:type="paragraph" w:customStyle="1" w:styleId="ErgebnisHeadline">
    <w:name w:val="Ergebnis Headline"/>
    <w:basedOn w:val="Normal"/>
    <w:next w:val="Normal"/>
    <w:qFormat/>
    <w:rsid w:val="009250D0"/>
    <w:rPr>
      <w:b/>
      <w:lang w:eastAsia="de-DE"/>
    </w:rPr>
  </w:style>
  <w:style w:type="paragraph" w:customStyle="1" w:styleId="Examples">
    <w:name w:val="Examples"/>
    <w:basedOn w:val="Normal"/>
    <w:qFormat/>
    <w:rsid w:val="009250D0"/>
    <w:pPr>
      <w:widowControl w:val="0"/>
      <w:tabs>
        <w:tab w:val="left" w:pos="720"/>
        <w:tab w:val="left" w:pos="1170"/>
      </w:tabs>
    </w:pPr>
    <w:rPr>
      <w:rFonts w:eastAsia="MS Mincho" w:cs="Arial"/>
      <w:b/>
      <w:bCs/>
      <w:i/>
      <w:iCs/>
      <w:color w:val="0000E1"/>
      <w:lang w:eastAsia="ja-JP"/>
    </w:rPr>
  </w:style>
  <w:style w:type="paragraph" w:customStyle="1" w:styleId="CustomInstructionsBulleted">
    <w:name w:val="CustomInstructionsBulleted"/>
    <w:basedOn w:val="Normal"/>
    <w:link w:val="CustomInstructionsBulletedChar"/>
    <w:qFormat/>
    <w:rsid w:val="009250D0"/>
    <w:pPr>
      <w:widowControl w:val="0"/>
      <w:tabs>
        <w:tab w:val="left" w:pos="720"/>
        <w:tab w:val="left" w:pos="1170"/>
      </w:tabs>
      <w:ind w:left="720" w:hanging="360"/>
    </w:pPr>
    <w:rPr>
      <w:rFonts w:eastAsia="MS Mincho" w:cs="Arial"/>
      <w:b/>
      <w:bCs/>
      <w:i/>
      <w:iCs/>
      <w:color w:val="FF00FF"/>
      <w:lang w:eastAsia="ja-JP"/>
    </w:rPr>
  </w:style>
  <w:style w:type="character" w:customStyle="1" w:styleId="CustomInstructionsBulletedChar">
    <w:name w:val="CustomInstructionsBulleted Char"/>
    <w:basedOn w:val="DefaultParagraphFont"/>
    <w:link w:val="CustomInstructionsBulleted"/>
    <w:locked/>
    <w:rsid w:val="009250D0"/>
    <w:rPr>
      <w:rFonts w:ascii="Segoe UI" w:eastAsia="MS Mincho" w:hAnsi="Segoe UI" w:cs="Arial"/>
      <w:b/>
      <w:bCs/>
      <w:i/>
      <w:iCs/>
      <w:color w:val="FF00FF"/>
      <w:sz w:val="22"/>
      <w:szCs w:val="22"/>
      <w:lang w:eastAsia="ja-JP"/>
    </w:rPr>
  </w:style>
  <w:style w:type="paragraph" w:customStyle="1" w:styleId="CustomInstructions">
    <w:name w:val="CustomInstructions"/>
    <w:basedOn w:val="Normal"/>
    <w:link w:val="CustomInstructionsChar"/>
    <w:qFormat/>
    <w:rsid w:val="009250D0"/>
    <w:pPr>
      <w:widowControl w:val="0"/>
      <w:tabs>
        <w:tab w:val="left" w:pos="720"/>
        <w:tab w:val="left" w:pos="1170"/>
      </w:tabs>
    </w:pPr>
    <w:rPr>
      <w:rFonts w:eastAsia="MS Mincho" w:cs="Arial"/>
      <w:b/>
      <w:bCs/>
      <w:i/>
      <w:iCs/>
      <w:color w:val="FF00FF"/>
      <w:lang w:eastAsia="ja-JP"/>
    </w:rPr>
  </w:style>
  <w:style w:type="character" w:customStyle="1" w:styleId="CustomInstructionsChar">
    <w:name w:val="CustomInstructions Char"/>
    <w:basedOn w:val="DefaultParagraphFont"/>
    <w:link w:val="CustomInstructions"/>
    <w:locked/>
    <w:rsid w:val="009250D0"/>
    <w:rPr>
      <w:rFonts w:ascii="Segoe UI" w:eastAsia="MS Mincho" w:hAnsi="Segoe UI" w:cs="Arial"/>
      <w:b/>
      <w:bCs/>
      <w:i/>
      <w:iCs/>
      <w:color w:val="FF00FF"/>
      <w:sz w:val="22"/>
      <w:szCs w:val="22"/>
      <w:lang w:eastAsia="ja-JP"/>
    </w:rPr>
  </w:style>
  <w:style w:type="paragraph" w:styleId="TableofFigures">
    <w:name w:val="table of figures"/>
    <w:basedOn w:val="Normal"/>
    <w:next w:val="Normal"/>
    <w:uiPriority w:val="99"/>
    <w:unhideWhenUsed/>
    <w:rsid w:val="009250D0"/>
  </w:style>
  <w:style w:type="character" w:customStyle="1" w:styleId="IndentedBulletedListChar">
    <w:name w:val="Indented Bulleted List Char"/>
    <w:basedOn w:val="NoSpacingChar"/>
    <w:link w:val="IndentedBulletedList"/>
    <w:locked/>
    <w:rsid w:val="009250D0"/>
    <w:rPr>
      <w:rFonts w:ascii="Segoe UI" w:eastAsiaTheme="minorHAnsi" w:hAnsi="Segoe UI" w:cstheme="minorBidi"/>
      <w:sz w:val="22"/>
      <w:szCs w:val="22"/>
    </w:rPr>
  </w:style>
  <w:style w:type="paragraph" w:customStyle="1" w:styleId="IndentedBulletedList">
    <w:name w:val="Indented Bulleted List"/>
    <w:basedOn w:val="NoSpacing"/>
    <w:link w:val="IndentedBulletedListChar"/>
    <w:rsid w:val="009250D0"/>
    <w:pPr>
      <w:numPr>
        <w:ilvl w:val="1"/>
        <w:numId w:val="19"/>
      </w:numPr>
      <w:jc w:val="both"/>
    </w:pPr>
  </w:style>
  <w:style w:type="character" w:customStyle="1" w:styleId="CodeChar">
    <w:name w:val="Code Char"/>
    <w:aliases w:val="c Char"/>
    <w:basedOn w:val="DefaultParagraphFont"/>
    <w:link w:val="Code"/>
    <w:rsid w:val="009250D0"/>
    <w:rPr>
      <w:rFonts w:ascii="Courier New" w:eastAsiaTheme="minorHAnsi" w:hAnsi="Courier New" w:cs="Courier New"/>
      <w:sz w:val="22"/>
      <w:szCs w:val="18"/>
      <w:shd w:val="clear" w:color="auto" w:fill="F5F5F5"/>
    </w:rPr>
  </w:style>
  <w:style w:type="paragraph" w:customStyle="1" w:styleId="dash">
    <w:name w:val="dash"/>
    <w:basedOn w:val="Normal"/>
    <w:link w:val="dashChar"/>
    <w:rsid w:val="009250D0"/>
    <w:pPr>
      <w:numPr>
        <w:numId w:val="20"/>
      </w:numPr>
      <w:spacing w:after="240"/>
      <w:contextualSpacing/>
    </w:pPr>
    <w:rPr>
      <w:rFonts w:cs="Segoe UI"/>
    </w:rPr>
  </w:style>
  <w:style w:type="character" w:customStyle="1" w:styleId="dashChar">
    <w:name w:val="dash Char"/>
    <w:basedOn w:val="DefaultParagraphFont"/>
    <w:link w:val="dash"/>
    <w:rsid w:val="009250D0"/>
    <w:rPr>
      <w:rFonts w:ascii="Segoe UI" w:eastAsiaTheme="minorHAnsi" w:hAnsi="Segoe UI" w:cs="Segoe UI"/>
      <w:sz w:val="22"/>
      <w:szCs w:val="22"/>
    </w:rPr>
  </w:style>
  <w:style w:type="paragraph" w:customStyle="1" w:styleId="Unusedtext">
    <w:name w:val="Unused text"/>
    <w:basedOn w:val="Normal"/>
    <w:link w:val="UnusedtextChar"/>
    <w:rsid w:val="009250D0"/>
    <w:pPr>
      <w:spacing w:line="260" w:lineRule="exact"/>
      <w:outlineLvl w:val="4"/>
    </w:pPr>
    <w:rPr>
      <w:rFonts w:ascii="Verdana" w:hAnsi="Verdana"/>
      <w:color w:val="808080"/>
    </w:rPr>
  </w:style>
  <w:style w:type="character" w:customStyle="1" w:styleId="UnusedtextChar">
    <w:name w:val="Unused text Char"/>
    <w:basedOn w:val="DefaultParagraphFont"/>
    <w:link w:val="Unusedtext"/>
    <w:rsid w:val="009250D0"/>
    <w:rPr>
      <w:rFonts w:ascii="Verdana" w:eastAsiaTheme="minorHAnsi" w:hAnsi="Verdana" w:cstheme="minorBidi"/>
      <w:color w:val="808080"/>
      <w:sz w:val="22"/>
      <w:szCs w:val="22"/>
    </w:rPr>
  </w:style>
  <w:style w:type="paragraph" w:customStyle="1" w:styleId="Text">
    <w:name w:val="Text"/>
    <w:aliases w:val="t"/>
    <w:link w:val="TextChar1"/>
    <w:rsid w:val="009250D0"/>
    <w:pPr>
      <w:spacing w:before="60" w:after="120" w:line="260" w:lineRule="exact"/>
      <w:jc w:val="center"/>
    </w:pPr>
    <w:rPr>
      <w:rFonts w:ascii="Verdana" w:eastAsia="Times New Roman" w:hAnsi="Verdana"/>
      <w:color w:val="000000"/>
      <w:lang w:bidi="en-US"/>
    </w:rPr>
  </w:style>
  <w:style w:type="character" w:customStyle="1" w:styleId="TextChar1">
    <w:name w:val="Text Char1"/>
    <w:aliases w:val="t Char1"/>
    <w:basedOn w:val="DefaultParagraphFont"/>
    <w:link w:val="Text"/>
    <w:rsid w:val="009250D0"/>
    <w:rPr>
      <w:rFonts w:ascii="Verdana" w:eastAsia="Times New Roman" w:hAnsi="Verdana"/>
      <w:color w:val="000000"/>
      <w:lang w:bidi="en-US"/>
    </w:rPr>
  </w:style>
  <w:style w:type="paragraph" w:customStyle="1" w:styleId="graphic0">
    <w:name w:val="graphic"/>
    <w:basedOn w:val="Normal"/>
    <w:qFormat/>
    <w:rsid w:val="009250D0"/>
    <w:pPr>
      <w:spacing w:before="180"/>
      <w:ind w:left="360"/>
    </w:pPr>
  </w:style>
  <w:style w:type="paragraph" w:customStyle="1" w:styleId="Alert01text">
    <w:name w:val="Alert 01 text"/>
    <w:basedOn w:val="Normal"/>
    <w:qFormat/>
    <w:rsid w:val="009250D0"/>
    <w:pPr>
      <w:tabs>
        <w:tab w:val="left" w:pos="1008"/>
        <w:tab w:val="left" w:pos="1440"/>
      </w:tabs>
      <w:ind w:left="576"/>
    </w:pPr>
  </w:style>
  <w:style w:type="paragraph" w:customStyle="1" w:styleId="ListBulletedItem1">
    <w:name w:val="List Bulleted Item 1"/>
    <w:basedOn w:val="Normal"/>
    <w:autoRedefine/>
    <w:uiPriority w:val="99"/>
    <w:rsid w:val="009250D0"/>
    <w:pPr>
      <w:numPr>
        <w:numId w:val="29"/>
      </w:numPr>
      <w:spacing w:line="240" w:lineRule="atLeast"/>
      <w:contextualSpacing/>
    </w:pPr>
    <w:rPr>
      <w:rFonts w:eastAsia="Times New Roman" w:cs="Times New Roman"/>
    </w:rPr>
  </w:style>
  <w:style w:type="paragraph" w:customStyle="1" w:styleId="Legalese">
    <w:name w:val="Legalese"/>
    <w:autoRedefine/>
    <w:rsid w:val="009250D0"/>
    <w:pPr>
      <w:spacing w:before="40" w:after="80" w:line="240" w:lineRule="exact"/>
      <w:ind w:left="360"/>
    </w:pPr>
    <w:rPr>
      <w:rFonts w:ascii="Arial" w:eastAsia="Times New Roman" w:hAnsi="Arial"/>
      <w:sz w:val="14"/>
    </w:rPr>
  </w:style>
  <w:style w:type="paragraph" w:customStyle="1" w:styleId="TableArt">
    <w:name w:val="Table Art"/>
    <w:basedOn w:val="Normal"/>
    <w:rsid w:val="009250D0"/>
    <w:pPr>
      <w:jc w:val="center"/>
    </w:pPr>
  </w:style>
  <w:style w:type="paragraph" w:customStyle="1" w:styleId="FooterRule">
    <w:name w:val="Footer Rule"/>
    <w:basedOn w:val="Footer"/>
    <w:rsid w:val="009250D0"/>
    <w:pPr>
      <w:pBdr>
        <w:top w:val="single" w:sz="6" w:space="1" w:color="auto"/>
      </w:pBdr>
    </w:pPr>
    <w:rPr>
      <w:sz w:val="8"/>
    </w:rPr>
  </w:style>
  <w:style w:type="paragraph" w:customStyle="1" w:styleId="Contents">
    <w:name w:val="Contents"/>
    <w:basedOn w:val="Normal"/>
    <w:next w:val="TOC1"/>
    <w:rsid w:val="009250D0"/>
    <w:pPr>
      <w:pageBreakBefore/>
      <w:spacing w:before="360" w:after="100"/>
    </w:pPr>
    <w:rPr>
      <w:rFonts w:ascii="Arial Black" w:hAnsi="Arial Black"/>
      <w:sz w:val="28"/>
    </w:rPr>
  </w:style>
  <w:style w:type="paragraph" w:customStyle="1" w:styleId="MS2-Heading1">
    <w:name w:val="MS2 - Heading1"/>
    <w:basedOn w:val="Normal"/>
    <w:rsid w:val="009250D0"/>
    <w:rPr>
      <w:rFonts w:ascii="Verdana" w:hAnsi="Verdana"/>
      <w:b/>
      <w:u w:val="single"/>
    </w:rPr>
  </w:style>
  <w:style w:type="paragraph" w:customStyle="1" w:styleId="MS1-date">
    <w:name w:val="MS1 - date"/>
    <w:basedOn w:val="Normal"/>
    <w:rsid w:val="009250D0"/>
    <w:pPr>
      <w:spacing w:before="1080"/>
    </w:pPr>
    <w:rPr>
      <w:rFonts w:ascii="Verdana" w:hAnsi="Verdana"/>
    </w:rPr>
  </w:style>
  <w:style w:type="paragraph" w:customStyle="1" w:styleId="Pullquote">
    <w:name w:val="Pull quote"/>
    <w:basedOn w:val="Normal"/>
    <w:uiPriority w:val="99"/>
    <w:rsid w:val="009250D0"/>
    <w:pPr>
      <w:spacing w:line="360" w:lineRule="exact"/>
    </w:pPr>
    <w:rPr>
      <w:rFonts w:ascii="Franklin Gothic Book" w:hAnsi="Franklin Gothic Book"/>
      <w:color w:val="FF3300"/>
      <w:sz w:val="30"/>
      <w:szCs w:val="24"/>
    </w:rPr>
  </w:style>
  <w:style w:type="paragraph" w:customStyle="1" w:styleId="PullQuotecredit">
    <w:name w:val="Pull Quote credit"/>
    <w:basedOn w:val="Pullquote"/>
    <w:uiPriority w:val="99"/>
    <w:rsid w:val="009250D0"/>
    <w:pPr>
      <w:spacing w:line="240" w:lineRule="exact"/>
    </w:pPr>
    <w:rPr>
      <w:sz w:val="16"/>
    </w:rPr>
  </w:style>
  <w:style w:type="paragraph" w:customStyle="1" w:styleId="factsubhead">
    <w:name w:val="fact subhead"/>
    <w:basedOn w:val="Normal"/>
    <w:link w:val="factsubheadChar"/>
    <w:rsid w:val="009250D0"/>
    <w:pPr>
      <w:widowControl w:val="0"/>
      <w:autoSpaceDE w:val="0"/>
      <w:autoSpaceDN w:val="0"/>
      <w:adjustRightInd w:val="0"/>
      <w:spacing w:before="90" w:line="200" w:lineRule="atLeast"/>
      <w:textAlignment w:val="center"/>
    </w:pPr>
    <w:rPr>
      <w:b/>
      <w:color w:val="000000"/>
      <w:spacing w:val="-2"/>
      <w:sz w:val="16"/>
      <w:szCs w:val="16"/>
    </w:rPr>
  </w:style>
  <w:style w:type="character" w:customStyle="1" w:styleId="factsubheadChar">
    <w:name w:val="fact subhead Char"/>
    <w:basedOn w:val="DefaultParagraphFont"/>
    <w:link w:val="factsubhead"/>
    <w:rsid w:val="009250D0"/>
    <w:rPr>
      <w:rFonts w:ascii="Segoe UI" w:eastAsiaTheme="minorHAnsi" w:hAnsi="Segoe UI" w:cstheme="minorBidi"/>
      <w:b/>
      <w:color w:val="000000"/>
      <w:spacing w:val="-2"/>
      <w:sz w:val="16"/>
      <w:szCs w:val="16"/>
    </w:rPr>
  </w:style>
  <w:style w:type="paragraph" w:customStyle="1" w:styleId="PartnerName">
    <w:name w:val="Partner Name"/>
    <w:basedOn w:val="Normal"/>
    <w:uiPriority w:val="99"/>
    <w:rsid w:val="009250D0"/>
    <w:pPr>
      <w:spacing w:after="10"/>
    </w:pPr>
    <w:rPr>
      <w:rFonts w:ascii="Franklin Gothic Medium" w:hAnsi="Franklin Gothic Medium"/>
      <w:bCs/>
      <w:color w:val="FF3300"/>
      <w:sz w:val="32"/>
      <w:szCs w:val="24"/>
    </w:rPr>
  </w:style>
  <w:style w:type="paragraph" w:customStyle="1" w:styleId="BulletGrey">
    <w:name w:val="Bullet Grey"/>
    <w:basedOn w:val="Normal"/>
    <w:rsid w:val="009250D0"/>
    <w:pPr>
      <w:numPr>
        <w:numId w:val="21"/>
      </w:numPr>
    </w:pPr>
    <w:rPr>
      <w:rFonts w:cs="Segoe UI"/>
      <w:color w:val="000000" w:themeColor="text1"/>
    </w:rPr>
  </w:style>
  <w:style w:type="paragraph" w:customStyle="1" w:styleId="figure2">
    <w:name w:val="figure 2"/>
    <w:basedOn w:val="Normal"/>
    <w:rsid w:val="009250D0"/>
    <w:pPr>
      <w:ind w:left="720"/>
    </w:pPr>
    <w:rPr>
      <w:snapToGrid w:val="0"/>
    </w:rPr>
  </w:style>
  <w:style w:type="paragraph" w:customStyle="1" w:styleId="ListLetter">
    <w:name w:val="List Letter"/>
    <w:basedOn w:val="ListNumber"/>
    <w:rsid w:val="009250D0"/>
    <w:pPr>
      <w:numPr>
        <w:numId w:val="35"/>
      </w:numPr>
      <w:spacing w:line="240" w:lineRule="exact"/>
      <w:contextualSpacing w:val="0"/>
    </w:pPr>
    <w:rPr>
      <w:rFonts w:ascii="Times New Roman" w:hAnsi="Times New Roman" w:cs="Times New Roman"/>
      <w:sz w:val="20"/>
      <w:szCs w:val="14"/>
    </w:rPr>
  </w:style>
  <w:style w:type="paragraph" w:customStyle="1" w:styleId="Graphicindent2">
    <w:name w:val="Graphic indent 2"/>
    <w:basedOn w:val="Graphic"/>
    <w:next w:val="Normal"/>
    <w:rsid w:val="009250D0"/>
    <w:pPr>
      <w:spacing w:before="180" w:after="180"/>
      <w:ind w:left="950"/>
    </w:pPr>
    <w:rPr>
      <w:rFonts w:asciiTheme="minorHAnsi" w:hAnsiTheme="minorHAnsi"/>
    </w:rPr>
  </w:style>
  <w:style w:type="paragraph" w:customStyle="1" w:styleId="Graphicindent1">
    <w:name w:val="Graphic indent 1"/>
    <w:basedOn w:val="Graphic"/>
    <w:next w:val="Normal"/>
    <w:rsid w:val="009250D0"/>
    <w:pPr>
      <w:spacing w:before="180" w:after="180"/>
      <w:ind w:left="590"/>
    </w:pPr>
    <w:rPr>
      <w:rFonts w:asciiTheme="minorHAnsi" w:hAnsiTheme="minorHAnsi"/>
    </w:rPr>
  </w:style>
  <w:style w:type="paragraph" w:customStyle="1" w:styleId="Graphicindent4">
    <w:name w:val="Graphic indent 4"/>
    <w:basedOn w:val="Graphic"/>
    <w:next w:val="Normal"/>
    <w:rsid w:val="009250D0"/>
    <w:pPr>
      <w:spacing w:before="180" w:after="180"/>
      <w:ind w:left="1771"/>
    </w:pPr>
    <w:rPr>
      <w:rFonts w:asciiTheme="minorHAnsi" w:hAnsiTheme="minorHAnsi"/>
    </w:rPr>
  </w:style>
  <w:style w:type="paragraph" w:customStyle="1" w:styleId="Graphicindent3">
    <w:name w:val="Graphic indent 3"/>
    <w:basedOn w:val="Graphic"/>
    <w:next w:val="Normal"/>
    <w:rsid w:val="009250D0"/>
    <w:pPr>
      <w:spacing w:before="180" w:after="180"/>
      <w:ind w:left="1411"/>
    </w:pPr>
    <w:rPr>
      <w:rFonts w:asciiTheme="minorHAnsi" w:hAnsiTheme="minorHAnsi"/>
    </w:rPr>
  </w:style>
  <w:style w:type="paragraph" w:customStyle="1" w:styleId="PullQuote0">
    <w:name w:val="Pull Quote"/>
    <w:basedOn w:val="Normal"/>
    <w:rsid w:val="009250D0"/>
    <w:pPr>
      <w:ind w:left="432" w:right="432"/>
    </w:pPr>
    <w:rPr>
      <w:i/>
    </w:rPr>
  </w:style>
  <w:style w:type="paragraph" w:customStyle="1" w:styleId="PullQuoteSource">
    <w:name w:val="Pull Quote Source"/>
    <w:basedOn w:val="Legalese"/>
    <w:rsid w:val="009250D0"/>
    <w:pPr>
      <w:spacing w:after="120"/>
      <w:ind w:left="0"/>
      <w:jc w:val="right"/>
    </w:pPr>
  </w:style>
  <w:style w:type="paragraph" w:customStyle="1" w:styleId="Pull-blue">
    <w:name w:val="Pull-blue"/>
    <w:basedOn w:val="Normal"/>
    <w:rsid w:val="009250D0"/>
    <w:pPr>
      <w:spacing w:after="80"/>
      <w:ind w:left="72"/>
    </w:pPr>
    <w:rPr>
      <w:sz w:val="18"/>
    </w:rPr>
  </w:style>
  <w:style w:type="paragraph" w:customStyle="1" w:styleId="pull-blue-source">
    <w:name w:val="pull-blue-source"/>
    <w:basedOn w:val="Normal"/>
    <w:rsid w:val="009250D0"/>
    <w:pPr>
      <w:spacing w:after="40"/>
      <w:ind w:left="144"/>
      <w:jc w:val="right"/>
    </w:pPr>
    <w:rPr>
      <w:i/>
      <w:sz w:val="15"/>
    </w:rPr>
  </w:style>
  <w:style w:type="paragraph" w:customStyle="1" w:styleId="NoteIndent">
    <w:name w:val="Note Indent"/>
    <w:basedOn w:val="Note"/>
    <w:rsid w:val="009250D0"/>
    <w:pPr>
      <w:tabs>
        <w:tab w:val="clear" w:pos="1080"/>
        <w:tab w:val="left" w:pos="1800"/>
      </w:tabs>
      <w:spacing w:before="120" w:line="240" w:lineRule="auto"/>
      <w:ind w:left="1800"/>
    </w:pPr>
    <w:rPr>
      <w:szCs w:val="20"/>
    </w:rPr>
  </w:style>
  <w:style w:type="paragraph" w:customStyle="1" w:styleId="TableTextIndent">
    <w:name w:val="Table Text Indent"/>
    <w:basedOn w:val="Normal"/>
    <w:uiPriority w:val="99"/>
    <w:qFormat/>
    <w:rsid w:val="009250D0"/>
    <w:pPr>
      <w:keepLines/>
      <w:ind w:left="216"/>
    </w:pPr>
    <w:rPr>
      <w:bCs/>
      <w:sz w:val="18"/>
    </w:rPr>
  </w:style>
  <w:style w:type="paragraph" w:customStyle="1" w:styleId="StyleHeading1LatinArialBold">
    <w:name w:val="Style Heading 1 + (Latin) Arial Bold"/>
    <w:basedOn w:val="Heading1"/>
    <w:autoRedefine/>
    <w:rsid w:val="009250D0"/>
    <w:pPr>
      <w:pBdr>
        <w:bottom w:val="single" w:sz="6" w:space="1" w:color="4F81BD" w:themeColor="accent1"/>
      </w:pBdr>
      <w:ind w:hanging="360"/>
    </w:pPr>
    <w:rPr>
      <w:b w:val="0"/>
      <w:bCs w:val="0"/>
    </w:rPr>
  </w:style>
  <w:style w:type="character" w:customStyle="1" w:styleId="StyleNormal">
    <w:name w:val="Style Normal"/>
    <w:basedOn w:val="DefaultParagraphFont"/>
    <w:rsid w:val="009250D0"/>
    <w:rPr>
      <w:rFonts w:ascii="Arial" w:hAnsi="Arial"/>
      <w:sz w:val="20"/>
    </w:rPr>
  </w:style>
  <w:style w:type="paragraph" w:customStyle="1" w:styleId="StyleBodyText28pt">
    <w:name w:val="Style Body Text 2 + 8 pt"/>
    <w:basedOn w:val="Normal"/>
    <w:rsid w:val="009250D0"/>
    <w:rPr>
      <w:rFonts w:ascii="Times New Roman" w:hAnsi="Times New Roman" w:cs="Segoe UI"/>
      <w:sz w:val="16"/>
    </w:rPr>
  </w:style>
  <w:style w:type="paragraph" w:customStyle="1" w:styleId="StyleListBullet2Black">
    <w:name w:val="Style List Bullet 2 + Black"/>
    <w:basedOn w:val="ListBullet2"/>
    <w:autoRedefine/>
    <w:rsid w:val="009250D0"/>
    <w:pPr>
      <w:spacing w:after="40"/>
      <w:ind w:left="0"/>
    </w:pPr>
    <w:rPr>
      <w:color w:val="000000"/>
    </w:rPr>
  </w:style>
  <w:style w:type="paragraph" w:customStyle="1" w:styleId="NumHeading1">
    <w:name w:val="Num Heading 1"/>
    <w:basedOn w:val="Heading1"/>
    <w:next w:val="Normal"/>
    <w:rsid w:val="009250D0"/>
    <w:pPr>
      <w:tabs>
        <w:tab w:val="num" w:pos="794"/>
      </w:tabs>
      <w:spacing w:before="120" w:line="264" w:lineRule="auto"/>
      <w:ind w:left="794" w:hanging="794"/>
    </w:pPr>
    <w:rPr>
      <w:rFonts w:ascii="Franklin Gothic Demi Cond" w:eastAsia="Arial Black" w:hAnsi="Franklin Gothic Demi Cond" w:cs="Arial Black"/>
      <w:b w:val="0"/>
      <w:bCs w:val="0"/>
      <w:color w:val="333333"/>
      <w:sz w:val="36"/>
      <w:lang w:val="en-AU" w:eastAsia="ja-JP"/>
    </w:rPr>
  </w:style>
  <w:style w:type="paragraph" w:customStyle="1" w:styleId="Subhead1">
    <w:name w:val="Subhead1"/>
    <w:basedOn w:val="Normal"/>
    <w:qFormat/>
    <w:rsid w:val="009250D0"/>
    <w:pPr>
      <w:keepNext/>
      <w:keepLines/>
      <w:spacing w:before="200"/>
      <w:outlineLvl w:val="3"/>
    </w:pPr>
    <w:rPr>
      <w:rFonts w:cs="Arial"/>
      <w:b/>
      <w:bCs/>
      <w:iCs/>
      <w:color w:val="7F7F7F"/>
    </w:rPr>
  </w:style>
  <w:style w:type="paragraph" w:customStyle="1" w:styleId="Quote1">
    <w:name w:val="Quote1"/>
    <w:basedOn w:val="Normal"/>
    <w:qFormat/>
    <w:rsid w:val="009250D0"/>
    <w:pPr>
      <w:jc w:val="right"/>
    </w:pPr>
    <w:rPr>
      <w:rFonts w:ascii="Lucida Sans" w:hAnsi="Lucida Sans"/>
      <w:sz w:val="28"/>
      <w:szCs w:val="28"/>
    </w:rPr>
  </w:style>
  <w:style w:type="paragraph" w:customStyle="1" w:styleId="TableHeading-WHITE">
    <w:name w:val="Table Heading-WHITE"/>
    <w:basedOn w:val="Normal"/>
    <w:autoRedefine/>
    <w:rsid w:val="00032E66"/>
    <w:pPr>
      <w:keepNext/>
      <w:keepLines/>
      <w:widowControl w:val="0"/>
      <w:suppressLineNumbers/>
      <w:suppressAutoHyphens/>
      <w:spacing w:before="60" w:after="40" w:line="240" w:lineRule="exact"/>
      <w:jc w:val="center"/>
    </w:pPr>
    <w:rPr>
      <w:rFonts w:eastAsia="Times New Roman" w:cs="Times New Roman"/>
      <w:b/>
      <w:color w:val="FFFFFF" w:themeColor="background1"/>
      <w:sz w:val="20"/>
    </w:rPr>
  </w:style>
  <w:style w:type="character" w:styleId="HTMLDefinition">
    <w:name w:val="HTML Definition"/>
    <w:aliases w:val="Responsibilities"/>
    <w:basedOn w:val="DefaultParagraphFont"/>
    <w:rsid w:val="009250D0"/>
    <w:rPr>
      <w:i/>
      <w:iCs/>
    </w:rPr>
  </w:style>
  <w:style w:type="character" w:styleId="HTMLKeyboard">
    <w:name w:val="HTML Keyboard"/>
    <w:basedOn w:val="DefaultParagraphFont"/>
    <w:rsid w:val="009250D0"/>
    <w:rPr>
      <w:rFonts w:ascii="Consolas" w:hAnsi="Consolas"/>
      <w:sz w:val="20"/>
      <w:szCs w:val="20"/>
    </w:rPr>
  </w:style>
  <w:style w:type="table" w:styleId="MediumShading1-Accent5">
    <w:name w:val="Medium Shading 1 Accent 5"/>
    <w:basedOn w:val="TableNormal"/>
    <w:uiPriority w:val="63"/>
    <w:rsid w:val="009250D0"/>
    <w:rPr>
      <w:rFonts w:asciiTheme="minorHAnsi" w:eastAsiaTheme="minorHAnsi" w:hAnsiTheme="minorHAnsi" w:cstheme="minorBidi"/>
      <w:sz w:val="22"/>
      <w:szCs w:val="22"/>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Style16ptBold">
    <w:name w:val="Style 16 pt Bold"/>
    <w:basedOn w:val="DefaultParagraphFont"/>
    <w:rsid w:val="009250D0"/>
    <w:rPr>
      <w:rFonts w:ascii="Arial" w:hAnsi="Arial"/>
      <w:b/>
      <w:bCs/>
      <w:sz w:val="24"/>
    </w:rPr>
  </w:style>
  <w:style w:type="paragraph" w:customStyle="1" w:styleId="StyleTableHeadingTextBoldBackground1">
    <w:name w:val="Style Table Heading Text + Bold Background 1"/>
    <w:basedOn w:val="TableHeadingText"/>
    <w:autoRedefine/>
    <w:rsid w:val="009250D0"/>
    <w:rPr>
      <w:color w:val="FFFFFF"/>
    </w:rPr>
  </w:style>
  <w:style w:type="paragraph" w:customStyle="1" w:styleId="StyleHeading3SectionTitlesJustified">
    <w:name w:val="Style Heading 3Section Titles + Justified"/>
    <w:basedOn w:val="Normal"/>
    <w:autoRedefine/>
    <w:rsid w:val="009250D0"/>
    <w:pPr>
      <w:spacing w:line="240" w:lineRule="exact"/>
      <w:ind w:left="2160" w:hanging="180"/>
    </w:pPr>
    <w:rPr>
      <w:rFonts w:ascii="Franklin Gothic Medium Cond" w:hAnsi="Franklin Gothic Medium Cond"/>
      <w:b/>
      <w:bCs/>
      <w:color w:val="595959"/>
    </w:rPr>
  </w:style>
  <w:style w:type="paragraph" w:customStyle="1" w:styleId="StyleHeading4Heading4-SectionSubheadingsLeft05">
    <w:name w:val="Style Heading 4Heading 4 - Section Subheadings + Left:  0.5&quot;"/>
    <w:basedOn w:val="Heading4"/>
    <w:rsid w:val="009250D0"/>
    <w:pPr>
      <w:numPr>
        <w:ilvl w:val="0"/>
        <w:numId w:val="0"/>
      </w:numPr>
      <w:spacing w:line="240" w:lineRule="exact"/>
      <w:ind w:left="720" w:hanging="360"/>
    </w:pPr>
    <w:rPr>
      <w:rFonts w:ascii="Franklin Gothic Medium Cond" w:hAnsi="Franklin Gothic Medium Cond"/>
      <w:iCs w:val="0"/>
      <w:color w:val="1F497D" w:themeColor="text2"/>
    </w:rPr>
  </w:style>
  <w:style w:type="paragraph" w:customStyle="1" w:styleId="StyleHeading4Heading4-SectionSubheadingsLeft051">
    <w:name w:val="Style Heading 4Heading 4 - Section Subheadings + Left:  0.5&quot;1"/>
    <w:basedOn w:val="Heading4"/>
    <w:autoRedefine/>
    <w:rsid w:val="009250D0"/>
    <w:pPr>
      <w:numPr>
        <w:ilvl w:val="0"/>
        <w:numId w:val="0"/>
      </w:numPr>
      <w:spacing w:line="240" w:lineRule="exact"/>
      <w:ind w:left="720" w:hanging="360"/>
    </w:pPr>
    <w:rPr>
      <w:rFonts w:ascii="Franklin Gothic Medium Cond" w:hAnsi="Franklin Gothic Medium Cond"/>
      <w:bCs w:val="0"/>
      <w:iCs w:val="0"/>
      <w:color w:val="1F497D" w:themeColor="text2"/>
    </w:rPr>
  </w:style>
  <w:style w:type="paragraph" w:customStyle="1" w:styleId="StyleListBulletedItem1After0pt">
    <w:name w:val="Style List Bulleted Item 1 + After:  0 pt"/>
    <w:basedOn w:val="ListBulletedItem1"/>
    <w:autoRedefine/>
    <w:rsid w:val="009250D0"/>
    <w:pPr>
      <w:ind w:left="0" w:firstLine="0"/>
    </w:pPr>
  </w:style>
  <w:style w:type="paragraph" w:customStyle="1" w:styleId="ResponsibilitiesText">
    <w:name w:val="Responsibilities Text"/>
    <w:basedOn w:val="Normal"/>
    <w:rsid w:val="009250D0"/>
    <w:rPr>
      <w:i/>
      <w:iCs/>
    </w:rPr>
  </w:style>
  <w:style w:type="paragraph" w:customStyle="1" w:styleId="TableText20">
    <w:name w:val="Table Text 2"/>
    <w:autoRedefine/>
    <w:qFormat/>
    <w:rsid w:val="009250D0"/>
    <w:pPr>
      <w:keepLines/>
      <w:ind w:left="144"/>
    </w:pPr>
    <w:rPr>
      <w:rFonts w:ascii="Times New Roman" w:eastAsia="Times New Roman" w:hAnsi="Times New Roman"/>
      <w:sz w:val="18"/>
      <w:szCs w:val="14"/>
    </w:rPr>
  </w:style>
  <w:style w:type="table" w:customStyle="1" w:styleId="MOSTable">
    <w:name w:val="MOS Table"/>
    <w:basedOn w:val="TableNormal"/>
    <w:uiPriority w:val="99"/>
    <w:qFormat/>
    <w:rsid w:val="009250D0"/>
    <w:tblPr/>
  </w:style>
  <w:style w:type="numbering" w:customStyle="1" w:styleId="NumberedList">
    <w:name w:val="Numbered List"/>
    <w:basedOn w:val="NoList"/>
    <w:rsid w:val="009250D0"/>
    <w:pPr>
      <w:numPr>
        <w:numId w:val="22"/>
      </w:numPr>
    </w:pPr>
  </w:style>
  <w:style w:type="paragraph" w:customStyle="1" w:styleId="Tableheading0">
    <w:name w:val="Table heading"/>
    <w:basedOn w:val="Normal"/>
    <w:autoRedefine/>
    <w:qFormat/>
    <w:rsid w:val="009250D0"/>
    <w:pPr>
      <w:widowControl w:val="0"/>
      <w:autoSpaceDE w:val="0"/>
      <w:autoSpaceDN w:val="0"/>
      <w:adjustRightInd w:val="0"/>
    </w:pPr>
    <w:rPr>
      <w:color w:val="FFFFFF" w:themeColor="background1"/>
    </w:rPr>
  </w:style>
  <w:style w:type="numbering" w:customStyle="1" w:styleId="Bullets1">
    <w:name w:val="Bullets1"/>
    <w:rsid w:val="009250D0"/>
  </w:style>
  <w:style w:type="character" w:customStyle="1" w:styleId="searchterm1">
    <w:name w:val="searchterm1"/>
    <w:basedOn w:val="DefaultParagraphFont"/>
    <w:rsid w:val="009250D0"/>
    <w:rPr>
      <w:b/>
      <w:bCs/>
    </w:rPr>
  </w:style>
  <w:style w:type="table" w:styleId="MediumShading1-Accent4">
    <w:name w:val="Medium Shading 1 Accent 4"/>
    <w:basedOn w:val="TableNormal"/>
    <w:uiPriority w:val="63"/>
    <w:rsid w:val="009250D0"/>
    <w:rPr>
      <w:rFonts w:asciiTheme="minorHAnsi" w:eastAsiaTheme="minorHAnsi" w:hAnsiTheme="minorHAnsi" w:cstheme="minorBidi"/>
      <w:sz w:val="22"/>
      <w:szCs w:val="22"/>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modulecaption1">
    <w:name w:val="modulecaption1"/>
    <w:basedOn w:val="DefaultParagraphFont"/>
    <w:rsid w:val="009250D0"/>
    <w:rPr>
      <w:sz w:val="15"/>
      <w:szCs w:val="15"/>
    </w:rPr>
  </w:style>
  <w:style w:type="character" w:customStyle="1" w:styleId="graynormaltext2">
    <w:name w:val="graynormaltext2"/>
    <w:basedOn w:val="DefaultParagraphFont"/>
    <w:rsid w:val="009250D0"/>
    <w:rPr>
      <w:color w:val="808080"/>
    </w:rPr>
  </w:style>
  <w:style w:type="character" w:customStyle="1" w:styleId="modulecaption2">
    <w:name w:val="modulecaption2"/>
    <w:basedOn w:val="DefaultParagraphFont"/>
    <w:rsid w:val="009250D0"/>
    <w:rPr>
      <w:sz w:val="15"/>
      <w:szCs w:val="15"/>
    </w:rPr>
  </w:style>
  <w:style w:type="character" w:customStyle="1" w:styleId="graynormaltext3">
    <w:name w:val="graynormaltext3"/>
    <w:basedOn w:val="DefaultParagraphFont"/>
    <w:rsid w:val="009250D0"/>
    <w:rPr>
      <w:color w:val="808080"/>
    </w:rPr>
  </w:style>
  <w:style w:type="character" w:customStyle="1" w:styleId="modulecaption3">
    <w:name w:val="modulecaption3"/>
    <w:basedOn w:val="DefaultParagraphFont"/>
    <w:rsid w:val="009250D0"/>
    <w:rPr>
      <w:sz w:val="15"/>
      <w:szCs w:val="15"/>
    </w:rPr>
  </w:style>
  <w:style w:type="character" w:customStyle="1" w:styleId="graynormaltext4">
    <w:name w:val="graynormaltext4"/>
    <w:basedOn w:val="DefaultParagraphFont"/>
    <w:rsid w:val="009250D0"/>
    <w:rPr>
      <w:color w:val="808080"/>
    </w:rPr>
  </w:style>
  <w:style w:type="paragraph" w:customStyle="1" w:styleId="Alert01bullet">
    <w:name w:val="Alert 01 bullet"/>
    <w:basedOn w:val="Normal"/>
    <w:qFormat/>
    <w:rsid w:val="009250D0"/>
    <w:pPr>
      <w:contextualSpacing/>
    </w:pPr>
  </w:style>
  <w:style w:type="table" w:styleId="MediumShading1-Accent6">
    <w:name w:val="Medium Shading 1 Accent 6"/>
    <w:basedOn w:val="TableNormal"/>
    <w:uiPriority w:val="63"/>
    <w:rsid w:val="009250D0"/>
    <w:rPr>
      <w:rFonts w:ascii="Times New Roman" w:eastAsia="Times New Roman" w:hAnsi="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TableStyle1">
    <w:name w:val="Table Style 1"/>
    <w:basedOn w:val="TableNormal"/>
    <w:uiPriority w:val="99"/>
    <w:qFormat/>
    <w:rsid w:val="009250D0"/>
    <w:rPr>
      <w:rFonts w:ascii="Times New Roman" w:eastAsia="Times New Roman" w:hAnsi="Times New Roman"/>
    </w:rPr>
    <w:tblPr/>
  </w:style>
  <w:style w:type="table" w:customStyle="1" w:styleId="MediumShading21">
    <w:name w:val="Medium Shading 21"/>
    <w:basedOn w:val="TableNormal"/>
    <w:uiPriority w:val="64"/>
    <w:rsid w:val="009250D0"/>
    <w:rPr>
      <w:rFonts w:ascii="Times New Roman" w:eastAsia="Times New Roman" w:hAnsi="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StyleListParagraph10pt1">
    <w:name w:val="Style List Paragraph + 10 pt1"/>
    <w:basedOn w:val="Normal"/>
    <w:autoRedefine/>
    <w:rsid w:val="009250D0"/>
    <w:pPr>
      <w:numPr>
        <w:numId w:val="23"/>
      </w:numPr>
      <w:tabs>
        <w:tab w:val="left" w:pos="720"/>
      </w:tabs>
      <w:ind w:left="1080"/>
      <w:contextualSpacing/>
    </w:pPr>
  </w:style>
  <w:style w:type="paragraph" w:customStyle="1" w:styleId="StyleListBulletBlack1">
    <w:name w:val="Style List Bullet + Black1"/>
    <w:basedOn w:val="ListBullet"/>
    <w:autoRedefine/>
    <w:rsid w:val="009250D0"/>
    <w:pPr>
      <w:numPr>
        <w:numId w:val="0"/>
      </w:numPr>
    </w:pPr>
    <w:rPr>
      <w:bCs w:val="0"/>
      <w:color w:val="000000"/>
    </w:rPr>
  </w:style>
  <w:style w:type="paragraph" w:customStyle="1" w:styleId="PrefaceBullet">
    <w:name w:val="Preface Bullet"/>
    <w:basedOn w:val="WhitePaperTitleSub-Heading"/>
    <w:qFormat/>
    <w:rsid w:val="009250D0"/>
    <w:pPr>
      <w:numPr>
        <w:numId w:val="0"/>
      </w:numPr>
      <w:ind w:left="540" w:hanging="360"/>
    </w:pPr>
    <w:rPr>
      <w:spacing w:val="0"/>
      <w:kern w:val="0"/>
      <w:sz w:val="22"/>
    </w:rPr>
  </w:style>
  <w:style w:type="paragraph" w:customStyle="1" w:styleId="PrefaceBody">
    <w:name w:val="Preface Body"/>
    <w:basedOn w:val="Normal"/>
    <w:qFormat/>
    <w:rsid w:val="009250D0"/>
    <w:rPr>
      <w:rFonts w:cs="Times New Roman"/>
    </w:rPr>
  </w:style>
  <w:style w:type="paragraph" w:customStyle="1" w:styleId="TableText1">
    <w:name w:val="Table Text 1"/>
    <w:basedOn w:val="Notetext"/>
    <w:autoRedefine/>
    <w:qFormat/>
    <w:rsid w:val="009250D0"/>
    <w:pPr>
      <w:spacing w:before="0" w:after="120"/>
      <w:ind w:left="144"/>
    </w:pPr>
    <w:rPr>
      <w:rFonts w:eastAsia="Batang" w:cs="Times New Roman"/>
      <w:i w:val="0"/>
      <w:color w:val="000000" w:themeColor="text1" w:themeShade="BF"/>
      <w:sz w:val="18"/>
    </w:rPr>
  </w:style>
  <w:style w:type="paragraph" w:customStyle="1" w:styleId="TableTextbullet">
    <w:name w:val="Table Text bullet"/>
    <w:basedOn w:val="Normal"/>
    <w:autoRedefine/>
    <w:qFormat/>
    <w:rsid w:val="009250D0"/>
    <w:pPr>
      <w:numPr>
        <w:numId w:val="7"/>
      </w:numPr>
      <w:spacing w:before="40" w:after="40" w:line="240" w:lineRule="exact"/>
    </w:pPr>
    <w:rPr>
      <w:rFonts w:eastAsia="Times New Roman" w:cs="Times New Roman"/>
      <w:sz w:val="20"/>
      <w:szCs w:val="14"/>
    </w:rPr>
  </w:style>
  <w:style w:type="character" w:customStyle="1" w:styleId="StyleTableTextHeaderLatinArialNotBold">
    <w:name w:val="Style Table Text Header + (Latin) Arial Not Bold"/>
    <w:basedOn w:val="DefaultParagraphFont"/>
    <w:rsid w:val="009250D0"/>
    <w:rPr>
      <w:rFonts w:ascii="Segoe UI" w:hAnsi="Segoe UI" w:cs="Arial"/>
      <w:b/>
      <w:bCs w:val="0"/>
      <w:color w:val="FFFFFF" w:themeColor="background1"/>
      <w:sz w:val="20"/>
      <w:szCs w:val="20"/>
    </w:rPr>
  </w:style>
  <w:style w:type="character" w:customStyle="1" w:styleId="ListBullet3Char">
    <w:name w:val="List Bullet 3 Char"/>
    <w:basedOn w:val="DefaultParagraphFont"/>
    <w:link w:val="ListBullet3"/>
    <w:uiPriority w:val="99"/>
    <w:locked/>
    <w:rsid w:val="009250D0"/>
    <w:rPr>
      <w:rFonts w:ascii="Segoe UI" w:eastAsiaTheme="minorHAnsi" w:hAnsi="Segoe UI" w:cstheme="minorBidi"/>
      <w:sz w:val="22"/>
      <w:szCs w:val="22"/>
    </w:rPr>
  </w:style>
  <w:style w:type="paragraph" w:customStyle="1" w:styleId="tableHead">
    <w:name w:val="tableHead"/>
    <w:basedOn w:val="Normal"/>
    <w:autoRedefine/>
    <w:uiPriority w:val="1"/>
    <w:qFormat/>
    <w:locked/>
    <w:rsid w:val="009250D0"/>
    <w:rPr>
      <w:b/>
      <w:color w:val="FFFFFF" w:themeColor="background1"/>
      <w:sz w:val="24"/>
    </w:rPr>
  </w:style>
  <w:style w:type="paragraph" w:styleId="BodyTextFirstIndent">
    <w:name w:val="Body Text First Indent"/>
    <w:basedOn w:val="BodyTextIndent"/>
    <w:link w:val="BodyTextFirstIndentChar"/>
    <w:autoRedefine/>
    <w:uiPriority w:val="99"/>
    <w:unhideWhenUsed/>
    <w:rsid w:val="009250D0"/>
    <w:pPr>
      <w:spacing w:before="120"/>
      <w:ind w:left="317"/>
    </w:pPr>
  </w:style>
  <w:style w:type="character" w:customStyle="1" w:styleId="BodyTextFirstIndentChar">
    <w:name w:val="Body Text First Indent Char"/>
    <w:basedOn w:val="BodyTextChar"/>
    <w:link w:val="BodyTextFirstIndent"/>
    <w:uiPriority w:val="99"/>
    <w:rsid w:val="009250D0"/>
    <w:rPr>
      <w:rFonts w:ascii="Segoe UI" w:eastAsiaTheme="minorHAnsi" w:hAnsi="Segoe UI" w:cstheme="minorBidi"/>
      <w:sz w:val="22"/>
      <w:szCs w:val="22"/>
    </w:rPr>
  </w:style>
  <w:style w:type="paragraph" w:styleId="BodyTextIndent">
    <w:name w:val="Body Text Indent"/>
    <w:basedOn w:val="Normal"/>
    <w:link w:val="BodyTextIndentChar"/>
    <w:autoRedefine/>
    <w:uiPriority w:val="99"/>
    <w:unhideWhenUsed/>
    <w:qFormat/>
    <w:rsid w:val="009250D0"/>
    <w:pPr>
      <w:ind w:left="720"/>
    </w:pPr>
  </w:style>
  <w:style w:type="character" w:customStyle="1" w:styleId="BodyTextIndentChar">
    <w:name w:val="Body Text Indent Char"/>
    <w:basedOn w:val="DefaultParagraphFont"/>
    <w:link w:val="BodyTextIndent"/>
    <w:uiPriority w:val="99"/>
    <w:rsid w:val="009250D0"/>
    <w:rPr>
      <w:rFonts w:ascii="Segoe UI" w:eastAsiaTheme="minorHAnsi" w:hAnsi="Segoe UI" w:cstheme="minorBidi"/>
      <w:sz w:val="22"/>
      <w:szCs w:val="22"/>
    </w:rPr>
  </w:style>
  <w:style w:type="paragraph" w:styleId="BodyTextIndent2">
    <w:name w:val="Body Text Indent 2"/>
    <w:basedOn w:val="BodyTextIndent"/>
    <w:link w:val="BodyTextIndent2Char"/>
    <w:autoRedefine/>
    <w:uiPriority w:val="99"/>
    <w:unhideWhenUsed/>
    <w:qFormat/>
    <w:rsid w:val="009250D0"/>
    <w:pPr>
      <w:ind w:left="1080"/>
    </w:pPr>
  </w:style>
  <w:style w:type="character" w:customStyle="1" w:styleId="BodyTextIndent2Char">
    <w:name w:val="Body Text Indent 2 Char"/>
    <w:basedOn w:val="DefaultParagraphFont"/>
    <w:link w:val="BodyTextIndent2"/>
    <w:uiPriority w:val="99"/>
    <w:rsid w:val="009250D0"/>
    <w:rPr>
      <w:rFonts w:ascii="Segoe UI" w:eastAsiaTheme="minorHAnsi" w:hAnsi="Segoe UI" w:cstheme="minorBidi"/>
      <w:sz w:val="22"/>
      <w:szCs w:val="22"/>
    </w:rPr>
  </w:style>
  <w:style w:type="paragraph" w:styleId="BlockText">
    <w:name w:val="Block Text"/>
    <w:basedOn w:val="Normal"/>
    <w:uiPriority w:val="99"/>
    <w:semiHidden/>
    <w:unhideWhenUsed/>
    <w:rsid w:val="009250D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customStyle="1" w:styleId="BoldTextBold">
    <w:name w:val="BoldTextBold"/>
    <w:basedOn w:val="BodyText"/>
    <w:autoRedefine/>
    <w:qFormat/>
    <w:rsid w:val="009250D0"/>
    <w:pPr>
      <w:keepNext/>
    </w:pPr>
    <w:rPr>
      <w:b/>
      <w:bCs/>
    </w:rPr>
  </w:style>
  <w:style w:type="character" w:customStyle="1" w:styleId="BulletChar">
    <w:name w:val="Bullet Char"/>
    <w:basedOn w:val="DefaultParagraphFont"/>
    <w:link w:val="Bullet"/>
    <w:locked/>
    <w:rsid w:val="009250D0"/>
    <w:rPr>
      <w:rFonts w:ascii="Segoe UI" w:hAnsi="Segoe UI" w:cs="Segoe UI"/>
      <w:color w:val="000000" w:themeColor="text1"/>
    </w:rPr>
  </w:style>
  <w:style w:type="paragraph" w:customStyle="1" w:styleId="Bullet">
    <w:name w:val="Bullet"/>
    <w:basedOn w:val="NoSpacing"/>
    <w:link w:val="BulletChar"/>
    <w:qFormat/>
    <w:rsid w:val="009250D0"/>
    <w:pPr>
      <w:numPr>
        <w:numId w:val="33"/>
      </w:numPr>
    </w:pPr>
    <w:rPr>
      <w:rFonts w:eastAsia="Calibri" w:cs="Segoe UI"/>
      <w:color w:val="000000" w:themeColor="text1"/>
      <w:sz w:val="20"/>
      <w:szCs w:val="20"/>
    </w:rPr>
  </w:style>
  <w:style w:type="paragraph" w:styleId="BodyText3">
    <w:name w:val="Body Text 3"/>
    <w:basedOn w:val="Normal"/>
    <w:link w:val="BodyText3Char"/>
    <w:autoRedefine/>
    <w:uiPriority w:val="99"/>
    <w:unhideWhenUsed/>
    <w:rsid w:val="009250D0"/>
    <w:rPr>
      <w:sz w:val="18"/>
      <w:szCs w:val="16"/>
      <w:lang w:val="en-GB"/>
    </w:rPr>
  </w:style>
  <w:style w:type="character" w:customStyle="1" w:styleId="BodyText3Char">
    <w:name w:val="Body Text 3 Char"/>
    <w:basedOn w:val="DefaultParagraphFont"/>
    <w:link w:val="BodyText3"/>
    <w:uiPriority w:val="99"/>
    <w:rsid w:val="009250D0"/>
    <w:rPr>
      <w:rFonts w:ascii="Segoe UI" w:eastAsiaTheme="minorHAnsi" w:hAnsi="Segoe UI" w:cstheme="minorBidi"/>
      <w:sz w:val="18"/>
      <w:szCs w:val="16"/>
      <w:lang w:val="en-GB"/>
    </w:rPr>
  </w:style>
  <w:style w:type="character" w:customStyle="1" w:styleId="TableTextHeader">
    <w:name w:val="Table Text Header"/>
    <w:rsid w:val="009250D0"/>
    <w:rPr>
      <w:rFonts w:asciiTheme="minorHAnsi" w:hAnsiTheme="minorHAnsi" w:cs="Arial"/>
      <w:b/>
      <w:color w:val="D9D9D9" w:themeColor="background1" w:themeShade="D9"/>
      <w:sz w:val="20"/>
    </w:rPr>
  </w:style>
  <w:style w:type="paragraph" w:customStyle="1" w:styleId="Tablebodytext">
    <w:name w:val="Table body text"/>
    <w:basedOn w:val="Normal"/>
    <w:autoRedefine/>
    <w:rsid w:val="009250D0"/>
    <w:pPr>
      <w:spacing w:after="40" w:line="240" w:lineRule="exact"/>
    </w:pPr>
    <w:rPr>
      <w:rFonts w:ascii="Arial" w:eastAsia="Times New Roman" w:hAnsi="Arial" w:cs="Times New Roman"/>
      <w:sz w:val="18"/>
      <w:szCs w:val="24"/>
    </w:rPr>
  </w:style>
  <w:style w:type="paragraph" w:customStyle="1" w:styleId="StyleBodyTextBold3">
    <w:name w:val="Style Body Text + Bold3"/>
    <w:basedOn w:val="BodyText"/>
    <w:autoRedefine/>
    <w:rsid w:val="009250D0"/>
    <w:pPr>
      <w:keepNext/>
      <w:keepLines/>
    </w:pPr>
    <w:rPr>
      <w:b/>
      <w:bCs/>
    </w:rPr>
  </w:style>
  <w:style w:type="character" w:customStyle="1" w:styleId="TableDataChar">
    <w:name w:val="Table Data Char"/>
    <w:basedOn w:val="DefaultParagraphFont"/>
    <w:link w:val="TableData"/>
    <w:rsid w:val="009250D0"/>
    <w:rPr>
      <w:rFonts w:ascii="Segoe UI" w:hAnsi="Segoe UI" w:cstheme="minorBidi"/>
      <w:szCs w:val="18"/>
    </w:rPr>
  </w:style>
  <w:style w:type="character" w:customStyle="1" w:styleId="Bold">
    <w:name w:val="Bold"/>
    <w:aliases w:val="b"/>
    <w:basedOn w:val="DefaultParagraphFont"/>
    <w:uiPriority w:val="99"/>
    <w:rsid w:val="009250D0"/>
    <w:rPr>
      <w:rFonts w:ascii="Segoe UI" w:hAnsi="Segoe UI" w:cs="Times New Roman"/>
      <w:b/>
      <w:sz w:val="22"/>
      <w:szCs w:val="18"/>
    </w:rPr>
  </w:style>
  <w:style w:type="character" w:styleId="HTMLCode">
    <w:name w:val="HTML Code"/>
    <w:basedOn w:val="DefaultParagraphFont"/>
    <w:uiPriority w:val="99"/>
    <w:semiHidden/>
    <w:unhideWhenUsed/>
    <w:rsid w:val="009250D0"/>
    <w:rPr>
      <w:rFonts w:ascii="Courier New" w:eastAsia="Times New Roman" w:hAnsi="Courier New" w:cs="Courier New" w:hint="default"/>
      <w:vanish w:val="0"/>
      <w:webHidden w:val="0"/>
      <w:color w:val="000066"/>
      <w:sz w:val="25"/>
      <w:szCs w:val="25"/>
      <w:specVanish w:val="0"/>
    </w:rPr>
  </w:style>
  <w:style w:type="character" w:customStyle="1" w:styleId="TableText21">
    <w:name w:val="Table Text2"/>
    <w:basedOn w:val="DefaultParagraphFont"/>
    <w:rsid w:val="009250D0"/>
    <w:rPr>
      <w:rFonts w:ascii="Calibri" w:hAnsi="Calibri"/>
      <w:color w:val="000000"/>
      <w:sz w:val="20"/>
    </w:rPr>
  </w:style>
  <w:style w:type="numbering" w:customStyle="1" w:styleId="NoList1">
    <w:name w:val="No List1"/>
    <w:next w:val="NoList"/>
    <w:uiPriority w:val="99"/>
    <w:semiHidden/>
    <w:unhideWhenUsed/>
    <w:rsid w:val="009250D0"/>
  </w:style>
  <w:style w:type="paragraph" w:customStyle="1" w:styleId="bodytext0">
    <w:name w:val="bodytext"/>
    <w:basedOn w:val="Normal"/>
    <w:rsid w:val="009250D0"/>
    <w:pPr>
      <w:spacing w:before="100" w:beforeAutospacing="1" w:after="100" w:afterAutospacing="1"/>
    </w:pPr>
    <w:rPr>
      <w:rFonts w:ascii="Times New Roman" w:hAnsi="Times New Roman"/>
      <w:sz w:val="24"/>
    </w:rPr>
  </w:style>
  <w:style w:type="paragraph" w:customStyle="1" w:styleId="BodyResourceHeading">
    <w:name w:val="Body Resource Heading"/>
    <w:basedOn w:val="BodyText"/>
    <w:autoRedefine/>
    <w:rsid w:val="009250D0"/>
    <w:pPr>
      <w:keepNext/>
      <w:keepLines/>
      <w:spacing w:before="240" w:after="60" w:line="240" w:lineRule="exact"/>
    </w:pPr>
    <w:rPr>
      <w:rFonts w:eastAsia="Times New Roman" w:cs="Arial"/>
      <w:b/>
      <w:color w:val="0070C0"/>
      <w:kern w:val="24"/>
    </w:rPr>
  </w:style>
  <w:style w:type="character" w:customStyle="1" w:styleId="keywordhighlight">
    <w:name w:val="keywordhighlight"/>
    <w:basedOn w:val="DefaultParagraphFont"/>
    <w:rsid w:val="009250D0"/>
  </w:style>
  <w:style w:type="paragraph" w:customStyle="1" w:styleId="Body-noindent">
    <w:name w:val="Body-no indent"/>
    <w:next w:val="Normal"/>
    <w:rsid w:val="009250D0"/>
    <w:pPr>
      <w:widowControl w:val="0"/>
      <w:tabs>
        <w:tab w:val="left" w:pos="7920"/>
      </w:tabs>
      <w:spacing w:after="200" w:line="280" w:lineRule="exact"/>
      <w:ind w:right="-14"/>
    </w:pPr>
    <w:rPr>
      <w:rFonts w:ascii="Arial" w:eastAsiaTheme="minorEastAsia" w:hAnsi="Arial" w:cstheme="minorBidi"/>
      <w:sz w:val="19"/>
      <w:szCs w:val="22"/>
      <w:lang w:bidi="en-US"/>
    </w:rPr>
  </w:style>
  <w:style w:type="paragraph" w:customStyle="1" w:styleId="StyleBodyText10ptBlackLeft05">
    <w:name w:val="Style Body Text + 10 pt Black Left:  0.5&quot;"/>
    <w:basedOn w:val="BodyText"/>
    <w:autoRedefine/>
    <w:rsid w:val="009250D0"/>
    <w:pPr>
      <w:ind w:left="317"/>
    </w:pPr>
    <w:rPr>
      <w:color w:val="000000"/>
      <w:sz w:val="20"/>
    </w:rPr>
  </w:style>
  <w:style w:type="paragraph" w:customStyle="1" w:styleId="StyleBodyText10ptLeft05">
    <w:name w:val="Style Body Text + 10 pt Left:  0.5&quot;"/>
    <w:basedOn w:val="BodyText"/>
    <w:autoRedefine/>
    <w:rsid w:val="009250D0"/>
    <w:pPr>
      <w:ind w:left="360"/>
    </w:pPr>
    <w:rPr>
      <w:sz w:val="20"/>
    </w:rPr>
  </w:style>
  <w:style w:type="paragraph" w:customStyle="1" w:styleId="StyleListBullet210pt">
    <w:name w:val="Style List Bullet 2 + 10 pt"/>
    <w:basedOn w:val="ListBullet2"/>
    <w:autoRedefine/>
    <w:rsid w:val="009250D0"/>
    <w:pPr>
      <w:numPr>
        <w:numId w:val="31"/>
      </w:numPr>
    </w:pPr>
    <w:rPr>
      <w:sz w:val="20"/>
    </w:rPr>
  </w:style>
  <w:style w:type="paragraph" w:customStyle="1" w:styleId="StyleListBullet210ptAfter0pt">
    <w:name w:val="Style List Bullet 2 + 10 pt After:  0 pt"/>
    <w:basedOn w:val="ListBullet2"/>
    <w:autoRedefine/>
    <w:rsid w:val="009250D0"/>
    <w:pPr>
      <w:numPr>
        <w:numId w:val="32"/>
      </w:numPr>
      <w:spacing w:after="0"/>
    </w:pPr>
    <w:rPr>
      <w:sz w:val="20"/>
    </w:rPr>
  </w:style>
  <w:style w:type="paragraph" w:customStyle="1" w:styleId="blurb">
    <w:name w:val="blurb"/>
    <w:basedOn w:val="Normal"/>
    <w:rsid w:val="009250D0"/>
    <w:pPr>
      <w:spacing w:after="336" w:line="336" w:lineRule="auto"/>
      <w:ind w:left="240"/>
    </w:pPr>
    <w:rPr>
      <w:sz w:val="17"/>
      <w:szCs w:val="17"/>
    </w:rPr>
  </w:style>
  <w:style w:type="character" w:customStyle="1" w:styleId="unresolvedlink">
    <w:name w:val="unresolvedlink"/>
    <w:basedOn w:val="DefaultParagraphFont"/>
    <w:rsid w:val="009250D0"/>
  </w:style>
  <w:style w:type="paragraph" w:customStyle="1" w:styleId="BodyTextCaption">
    <w:name w:val="BodyTextCaption"/>
    <w:basedOn w:val="Normal"/>
    <w:autoRedefine/>
    <w:qFormat/>
    <w:rsid w:val="009250D0"/>
    <w:pPr>
      <w:spacing w:line="360" w:lineRule="auto"/>
      <w:jc w:val="center"/>
    </w:pPr>
    <w:rPr>
      <w:b/>
      <w:color w:val="0070C0"/>
      <w:sz w:val="18"/>
    </w:rPr>
  </w:style>
  <w:style w:type="paragraph" w:styleId="List3">
    <w:name w:val="List 3"/>
    <w:basedOn w:val="Normal"/>
    <w:uiPriority w:val="99"/>
    <w:unhideWhenUsed/>
    <w:rsid w:val="009250D0"/>
    <w:pPr>
      <w:ind w:left="720"/>
      <w:contextualSpacing/>
    </w:pPr>
  </w:style>
  <w:style w:type="paragraph" w:customStyle="1" w:styleId="ListBulletedItemBold">
    <w:name w:val="ListBulleted Item Bold"/>
    <w:basedOn w:val="ListBulletedItem2"/>
    <w:qFormat/>
    <w:rsid w:val="009250D0"/>
    <w:pPr>
      <w:tabs>
        <w:tab w:val="clear" w:pos="720"/>
      </w:tabs>
      <w:ind w:left="0" w:firstLine="0"/>
    </w:pPr>
    <w:rPr>
      <w:b/>
    </w:rPr>
  </w:style>
  <w:style w:type="paragraph" w:customStyle="1" w:styleId="ListBulletedItemBold0">
    <w:name w:val="List Bulleted Item Bold"/>
    <w:basedOn w:val="ListBulletedItem2"/>
    <w:qFormat/>
    <w:rsid w:val="00070454"/>
    <w:pPr>
      <w:tabs>
        <w:tab w:val="clear" w:pos="720"/>
      </w:tabs>
      <w:ind w:left="0" w:firstLine="0"/>
    </w:pPr>
    <w:rPr>
      <w:b/>
    </w:rPr>
  </w:style>
  <w:style w:type="paragraph" w:styleId="BodyTextFirstIndent2">
    <w:name w:val="Body Text First Indent 2"/>
    <w:basedOn w:val="BodyTextIndent"/>
    <w:link w:val="BodyTextFirstIndent2Char"/>
    <w:uiPriority w:val="99"/>
    <w:rsid w:val="009250D0"/>
    <w:pPr>
      <w:ind w:firstLine="360"/>
    </w:pPr>
  </w:style>
  <w:style w:type="character" w:customStyle="1" w:styleId="BodyTextFirstIndent2Char">
    <w:name w:val="Body Text First Indent 2 Char"/>
    <w:basedOn w:val="BodyTextIndentChar"/>
    <w:link w:val="BodyTextFirstIndent2"/>
    <w:uiPriority w:val="99"/>
    <w:rsid w:val="009250D0"/>
    <w:rPr>
      <w:rFonts w:ascii="Segoe UI" w:eastAsiaTheme="minorHAnsi" w:hAnsi="Segoe UI" w:cstheme="minorBidi"/>
      <w:sz w:val="22"/>
      <w:szCs w:val="22"/>
    </w:rPr>
  </w:style>
  <w:style w:type="paragraph" w:styleId="BodyTextIndent3">
    <w:name w:val="Body Text Indent 3"/>
    <w:basedOn w:val="Normal"/>
    <w:link w:val="BodyTextIndent3Char"/>
    <w:uiPriority w:val="99"/>
    <w:rsid w:val="009250D0"/>
    <w:pPr>
      <w:ind w:left="360"/>
    </w:pPr>
    <w:rPr>
      <w:sz w:val="16"/>
      <w:szCs w:val="16"/>
    </w:rPr>
  </w:style>
  <w:style w:type="character" w:customStyle="1" w:styleId="BodyTextIndent3Char">
    <w:name w:val="Body Text Indent 3 Char"/>
    <w:basedOn w:val="DefaultParagraphFont"/>
    <w:link w:val="BodyTextIndent3"/>
    <w:uiPriority w:val="99"/>
    <w:rsid w:val="009250D0"/>
    <w:rPr>
      <w:rFonts w:ascii="Segoe UI" w:eastAsiaTheme="minorHAnsi" w:hAnsi="Segoe UI" w:cstheme="minorBidi"/>
      <w:sz w:val="16"/>
      <w:szCs w:val="16"/>
    </w:rPr>
  </w:style>
  <w:style w:type="paragraph" w:customStyle="1" w:styleId="StyleSubtitleLeft05Kernat36pt">
    <w:name w:val="Style Subtitle + Left:  0.5&quot; Kern at 36 pt"/>
    <w:basedOn w:val="Subtitle"/>
    <w:autoRedefine/>
    <w:rsid w:val="009250D0"/>
    <w:pPr>
      <w:ind w:left="720"/>
    </w:pPr>
    <w:rPr>
      <w:rFonts w:eastAsia="Times New Roman" w:cs="Times New Roman"/>
      <w:kern w:val="72"/>
      <w:szCs w:val="20"/>
    </w:rPr>
  </w:style>
  <w:style w:type="paragraph" w:customStyle="1" w:styleId="StyleLatinCourierNew9ptLeft05After0pt">
    <w:name w:val="Style (Latin) Courier New 9 pt Left:  0.5&quot; After:  0 pt"/>
    <w:basedOn w:val="Normal"/>
    <w:autoRedefine/>
    <w:rsid w:val="009250D0"/>
    <w:pPr>
      <w:shd w:val="clear" w:color="auto" w:fill="D9D9D9" w:themeFill="background1" w:themeFillShade="D9"/>
      <w:ind w:left="720"/>
    </w:pPr>
    <w:rPr>
      <w:rFonts w:ascii="Courier New" w:eastAsia="Times New Roman" w:hAnsi="Courier New"/>
      <w:sz w:val="16"/>
    </w:rPr>
  </w:style>
  <w:style w:type="character" w:customStyle="1" w:styleId="ListParagraphChar">
    <w:name w:val="List Paragraph Char"/>
    <w:aliases w:val="Bullet List Char,FooterText Char"/>
    <w:link w:val="ListParagraph"/>
    <w:uiPriority w:val="34"/>
    <w:locked/>
    <w:rsid w:val="009250D0"/>
    <w:rPr>
      <w:rFonts w:ascii="Segoe UI" w:eastAsiaTheme="minorHAnsi" w:hAnsi="Segoe UI" w:cstheme="minorBidi"/>
      <w:sz w:val="22"/>
      <w:szCs w:val="22"/>
    </w:rPr>
  </w:style>
  <w:style w:type="paragraph" w:customStyle="1" w:styleId="cntindent36">
    <w:name w:val="cntindent36"/>
    <w:basedOn w:val="Normal"/>
    <w:rsid w:val="009250D0"/>
    <w:pPr>
      <w:spacing w:before="100" w:beforeAutospacing="1" w:after="100" w:afterAutospacing="1"/>
      <w:ind w:left="600"/>
    </w:pPr>
    <w:rPr>
      <w:rFonts w:ascii="Times New Roman" w:eastAsia="Times New Roman" w:hAnsi="Times New Roman" w:cs="Times New Roman"/>
      <w:sz w:val="24"/>
      <w:szCs w:val="24"/>
    </w:rPr>
  </w:style>
  <w:style w:type="character" w:customStyle="1" w:styleId="BPOSNoteChar">
    <w:name w:val="BPOSNote Char"/>
    <w:basedOn w:val="DefaultParagraphFont"/>
    <w:link w:val="BPOSNote"/>
    <w:locked/>
    <w:rsid w:val="009250D0"/>
    <w:rPr>
      <w:rFonts w:ascii="Segoe UI" w:hAnsi="Segoe UI" w:cstheme="minorHAnsi"/>
      <w:szCs w:val="14"/>
      <w:lang w:bidi="en-US"/>
    </w:rPr>
  </w:style>
  <w:style w:type="paragraph" w:customStyle="1" w:styleId="BPOSNote">
    <w:name w:val="BPOSNote"/>
    <w:basedOn w:val="BPOSNormal"/>
    <w:link w:val="BPOSNoteChar"/>
    <w:autoRedefine/>
    <w:qFormat/>
    <w:rsid w:val="009250D0"/>
    <w:rPr>
      <w:rFonts w:ascii="Segoe UI" w:eastAsia="Calibri" w:hAnsi="Segoe UI"/>
      <w:sz w:val="20"/>
      <w:lang w:bidi="en-US"/>
    </w:rPr>
  </w:style>
  <w:style w:type="character" w:customStyle="1" w:styleId="BPOSHead3Char">
    <w:name w:val="BPOSHead3 Char"/>
    <w:basedOn w:val="DefaultParagraphFont"/>
    <w:link w:val="BPOSHead3"/>
    <w:locked/>
    <w:rsid w:val="009250D0"/>
    <w:rPr>
      <w:rFonts w:ascii="Segoe UI" w:hAnsi="Segoe UI" w:cs="Arial"/>
      <w:i/>
      <w:color w:val="404040" w:themeColor="text1" w:themeTint="BF"/>
      <w:spacing w:val="5"/>
      <w:sz w:val="24"/>
      <w:szCs w:val="24"/>
      <w:shd w:val="clear" w:color="auto" w:fill="FFFFFF"/>
      <w:lang w:bidi="en-US"/>
    </w:rPr>
  </w:style>
  <w:style w:type="paragraph" w:customStyle="1" w:styleId="BPOSHead3">
    <w:name w:val="BPOSHead3"/>
    <w:basedOn w:val="Heading3"/>
    <w:link w:val="BPOSHead3Char"/>
    <w:qFormat/>
    <w:rsid w:val="009250D0"/>
    <w:pPr>
      <w:numPr>
        <w:ilvl w:val="0"/>
        <w:numId w:val="0"/>
      </w:numPr>
      <w:shd w:val="clear" w:color="auto" w:fill="FFFFFF"/>
      <w:spacing w:after="60" w:line="256" w:lineRule="auto"/>
    </w:pPr>
    <w:rPr>
      <w:rFonts w:eastAsia="Calibri" w:cs="Arial"/>
      <w:i/>
      <w:color w:val="404040" w:themeColor="text1" w:themeTint="BF"/>
      <w:spacing w:val="5"/>
      <w:sz w:val="24"/>
      <w:szCs w:val="24"/>
      <w:lang w:bidi="en-US"/>
    </w:rPr>
  </w:style>
  <w:style w:type="character" w:customStyle="1" w:styleId="BPOSHead2Char">
    <w:name w:val="BPOSHead2 Char"/>
    <w:basedOn w:val="DefaultParagraphFont"/>
    <w:link w:val="BPOSHead2"/>
    <w:locked/>
    <w:rsid w:val="009250D0"/>
    <w:rPr>
      <w:rFonts w:cs="Arial"/>
      <w:color w:val="365F91" w:themeColor="accent1" w:themeShade="BF"/>
      <w:sz w:val="32"/>
      <w:szCs w:val="32"/>
      <w:lang w:bidi="en-US"/>
    </w:rPr>
  </w:style>
  <w:style w:type="paragraph" w:customStyle="1" w:styleId="BPOSHead2">
    <w:name w:val="BPOSHead2"/>
    <w:basedOn w:val="Normal"/>
    <w:link w:val="BPOSHead2Char"/>
    <w:qFormat/>
    <w:rsid w:val="009250D0"/>
    <w:pPr>
      <w:spacing w:before="480" w:line="256" w:lineRule="auto"/>
    </w:pPr>
    <w:rPr>
      <w:rFonts w:ascii="Calibri" w:eastAsia="Calibri" w:hAnsi="Calibri" w:cs="Arial"/>
      <w:color w:val="365F91" w:themeColor="accent1" w:themeShade="BF"/>
      <w:sz w:val="32"/>
      <w:szCs w:val="32"/>
      <w:lang w:bidi="en-US"/>
    </w:rPr>
  </w:style>
  <w:style w:type="table" w:customStyle="1" w:styleId="LightShading-Accent12">
    <w:name w:val="Light Shading - Accent 12"/>
    <w:basedOn w:val="TableNormal"/>
    <w:uiPriority w:val="60"/>
    <w:rsid w:val="009250D0"/>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ommentTextChar1">
    <w:name w:val="Comment Text Char1"/>
    <w:aliases w:val="ct Char1,Used by Word for text of author queries Char1"/>
    <w:basedOn w:val="DefaultParagraphFont"/>
    <w:uiPriority w:val="99"/>
    <w:semiHidden/>
    <w:locked/>
    <w:rsid w:val="009250D0"/>
    <w:rPr>
      <w:rFonts w:ascii="Segoe UI" w:hAnsi="Segoe UI" w:cs="Segoe UI"/>
    </w:rPr>
  </w:style>
  <w:style w:type="character" w:customStyle="1" w:styleId="box-maintertiary">
    <w:name w:val="box-maintertiary"/>
    <w:basedOn w:val="DefaultParagraphFont"/>
    <w:rsid w:val="009250D0"/>
    <w:rPr>
      <w:sz w:val="18"/>
    </w:rPr>
  </w:style>
  <w:style w:type="paragraph" w:customStyle="1" w:styleId="BPOSTableTitle">
    <w:name w:val="BPOSTableTitle"/>
    <w:basedOn w:val="Normal"/>
    <w:link w:val="BPOSTableTitleChar"/>
    <w:qFormat/>
    <w:rsid w:val="009250D0"/>
    <w:pPr>
      <w:keepNext/>
      <w:keepLines/>
      <w:widowControl w:val="0"/>
      <w:suppressLineNumbers/>
      <w:suppressAutoHyphens/>
      <w:spacing w:before="60" w:after="60" w:line="259" w:lineRule="auto"/>
    </w:pPr>
    <w:rPr>
      <w:rFonts w:ascii="Arial" w:eastAsia="Wingdings 2" w:hAnsi="Arial" w:cstheme="minorHAnsi"/>
      <w:b/>
      <w:sz w:val="18"/>
      <w:szCs w:val="18"/>
      <w:lang w:val="de-DE" w:eastAsia="de-DE"/>
    </w:rPr>
  </w:style>
  <w:style w:type="character" w:customStyle="1" w:styleId="BPOSTableTitleChar">
    <w:name w:val="BPOSTableTitle Char"/>
    <w:basedOn w:val="DefaultParagraphFont"/>
    <w:link w:val="BPOSTableTitle"/>
    <w:rsid w:val="009250D0"/>
    <w:rPr>
      <w:rFonts w:ascii="Arial" w:eastAsia="Wingdings 2" w:hAnsi="Arial" w:cstheme="minorHAnsi"/>
      <w:b/>
      <w:sz w:val="18"/>
      <w:szCs w:val="18"/>
      <w:lang w:val="de-DE" w:eastAsia="de-DE"/>
    </w:rPr>
  </w:style>
  <w:style w:type="character" w:customStyle="1" w:styleId="user-name3">
    <w:name w:val="user-name3"/>
    <w:basedOn w:val="DefaultParagraphFont"/>
    <w:rsid w:val="009250D0"/>
  </w:style>
  <w:style w:type="character" w:customStyle="1" w:styleId="label">
    <w:name w:val="label"/>
    <w:basedOn w:val="DefaultParagraphFont"/>
    <w:rsid w:val="009250D0"/>
  </w:style>
  <w:style w:type="character" w:customStyle="1" w:styleId="value2">
    <w:name w:val="value2"/>
    <w:basedOn w:val="DefaultParagraphFont"/>
    <w:rsid w:val="009250D0"/>
  </w:style>
  <w:style w:type="paragraph" w:styleId="HTMLAddress">
    <w:name w:val="HTML Address"/>
    <w:basedOn w:val="Normal"/>
    <w:link w:val="HTMLAddressChar"/>
    <w:uiPriority w:val="99"/>
    <w:unhideWhenUsed/>
    <w:rsid w:val="009250D0"/>
    <w:rPr>
      <w:i/>
      <w:iCs/>
    </w:rPr>
  </w:style>
  <w:style w:type="character" w:customStyle="1" w:styleId="HTMLAddressChar">
    <w:name w:val="HTML Address Char"/>
    <w:basedOn w:val="DefaultParagraphFont"/>
    <w:link w:val="HTMLAddress"/>
    <w:uiPriority w:val="99"/>
    <w:rsid w:val="009250D0"/>
    <w:rPr>
      <w:rFonts w:ascii="Segoe UI" w:eastAsiaTheme="minorHAnsi" w:hAnsi="Segoe UI" w:cstheme="minorBidi"/>
      <w:i/>
      <w:iCs/>
      <w:sz w:val="22"/>
      <w:szCs w:val="22"/>
    </w:rPr>
  </w:style>
  <w:style w:type="paragraph" w:customStyle="1" w:styleId="AlertLabel">
    <w:name w:val="Alert Label"/>
    <w:aliases w:val="al"/>
    <w:basedOn w:val="Normal"/>
    <w:rsid w:val="009250D0"/>
    <w:pPr>
      <w:keepNext/>
      <w:framePr w:wrap="notBeside" w:vAnchor="text" w:hAnchor="text" w:y="1"/>
      <w:spacing w:line="300" w:lineRule="exact"/>
    </w:pPr>
    <w:rPr>
      <w:rFonts w:ascii="Arial" w:eastAsia="SimSun" w:hAnsi="Arial" w:cs="Times New Roman"/>
      <w:b/>
      <w:kern w:val="24"/>
      <w:sz w:val="20"/>
    </w:rPr>
  </w:style>
  <w:style w:type="paragraph" w:customStyle="1" w:styleId="AlertLabelinList1">
    <w:name w:val="Alert Label in List 1"/>
    <w:aliases w:val="al1"/>
    <w:basedOn w:val="AlertLabel"/>
    <w:rsid w:val="009250D0"/>
    <w:pPr>
      <w:framePr w:wrap="notBeside"/>
      <w:ind w:left="360"/>
    </w:pPr>
  </w:style>
  <w:style w:type="character" w:customStyle="1" w:styleId="UserInputNon-localizable">
    <w:name w:val="User Input Non-localizable"/>
    <w:aliases w:val="uinl"/>
    <w:rsid w:val="009250D0"/>
    <w:rPr>
      <w:b/>
      <w:szCs w:val="18"/>
    </w:rPr>
  </w:style>
  <w:style w:type="paragraph" w:customStyle="1" w:styleId="TextinList1">
    <w:name w:val="Text in List 1"/>
    <w:aliases w:val="t1"/>
    <w:basedOn w:val="Normal"/>
    <w:rsid w:val="009250D0"/>
    <w:pPr>
      <w:spacing w:before="60" w:after="60" w:line="280" w:lineRule="exact"/>
      <w:ind w:left="360"/>
    </w:pPr>
    <w:rPr>
      <w:rFonts w:ascii="Arial" w:eastAsia="SimSun" w:hAnsi="Arial" w:cs="Times New Roman"/>
      <w:kern w:val="24"/>
      <w:sz w:val="20"/>
    </w:rPr>
  </w:style>
  <w:style w:type="character" w:customStyle="1" w:styleId="UserInputLocalizable">
    <w:name w:val="User Input Localizable"/>
    <w:aliases w:val="uil"/>
    <w:rsid w:val="009250D0"/>
    <w:rPr>
      <w:b/>
      <w:color w:val="auto"/>
      <w:szCs w:val="18"/>
      <w:u w:val="none"/>
    </w:rPr>
  </w:style>
  <w:style w:type="paragraph" w:customStyle="1" w:styleId="BPOSNormal">
    <w:name w:val="BPOSNormal"/>
    <w:basedOn w:val="Normal"/>
    <w:link w:val="BPOSNormalChar"/>
    <w:qFormat/>
    <w:rsid w:val="009250D0"/>
    <w:pPr>
      <w:spacing w:line="256" w:lineRule="auto"/>
    </w:pPr>
    <w:rPr>
      <w:rFonts w:ascii="Calibri" w:hAnsi="Calibri" w:cstheme="minorHAnsi"/>
      <w:szCs w:val="14"/>
    </w:rPr>
  </w:style>
  <w:style w:type="character" w:customStyle="1" w:styleId="BPOSNormalChar">
    <w:name w:val="BPOSNormal Char"/>
    <w:basedOn w:val="DefaultParagraphFont"/>
    <w:link w:val="BPOSNormal"/>
    <w:rsid w:val="009250D0"/>
    <w:rPr>
      <w:rFonts w:eastAsiaTheme="minorHAnsi" w:cstheme="minorHAnsi"/>
      <w:sz w:val="22"/>
      <w:szCs w:val="14"/>
    </w:rPr>
  </w:style>
  <w:style w:type="paragraph" w:styleId="List2">
    <w:name w:val="List 2"/>
    <w:basedOn w:val="Normal"/>
    <w:uiPriority w:val="99"/>
    <w:unhideWhenUsed/>
    <w:rsid w:val="009250D0"/>
    <w:pPr>
      <w:ind w:left="720" w:hanging="360"/>
      <w:contextualSpacing/>
    </w:pPr>
  </w:style>
  <w:style w:type="paragraph" w:styleId="ListContinue3">
    <w:name w:val="List Continue 3"/>
    <w:basedOn w:val="Normal"/>
    <w:uiPriority w:val="99"/>
    <w:unhideWhenUsed/>
    <w:rsid w:val="009250D0"/>
    <w:pPr>
      <w:ind w:left="1080"/>
      <w:contextualSpacing/>
    </w:pPr>
  </w:style>
  <w:style w:type="character" w:customStyle="1" w:styleId="googqs-tidbit1">
    <w:name w:val="goog_qs-tidbit1"/>
    <w:basedOn w:val="DefaultParagraphFont"/>
    <w:rsid w:val="009250D0"/>
    <w:rPr>
      <w:vanish w:val="0"/>
      <w:webHidden w:val="0"/>
      <w:specVanish w:val="0"/>
    </w:rPr>
  </w:style>
  <w:style w:type="paragraph" w:customStyle="1" w:styleId="StyleTableTextbulletBlack">
    <w:name w:val="Style Table Text bullet + Black"/>
    <w:basedOn w:val="TableTextbullet"/>
    <w:rsid w:val="009250D0"/>
    <w:pPr>
      <w:numPr>
        <w:numId w:val="0"/>
      </w:numPr>
    </w:pPr>
    <w:rPr>
      <w:color w:val="000000"/>
      <w:sz w:val="18"/>
    </w:rPr>
  </w:style>
  <w:style w:type="paragraph" w:customStyle="1" w:styleId="StyleTableTextbullet9pt">
    <w:name w:val="Style Table Text bullet + 9 pt"/>
    <w:basedOn w:val="TableTextbullet"/>
    <w:rsid w:val="009250D0"/>
    <w:pPr>
      <w:numPr>
        <w:numId w:val="0"/>
      </w:numPr>
    </w:pPr>
    <w:rPr>
      <w:sz w:val="18"/>
    </w:rPr>
  </w:style>
  <w:style w:type="paragraph" w:customStyle="1" w:styleId="TableData1">
    <w:name w:val="Table Data1"/>
    <w:basedOn w:val="Normal"/>
    <w:autoRedefine/>
    <w:rsid w:val="009250D0"/>
    <w:rPr>
      <w:rFonts w:eastAsia="Calibri"/>
      <w:sz w:val="18"/>
      <w:szCs w:val="18"/>
    </w:rPr>
  </w:style>
  <w:style w:type="paragraph" w:customStyle="1" w:styleId="StyleListBulletedItem2Bold">
    <w:name w:val="Style List Bulleted Item 2 + Bold"/>
    <w:basedOn w:val="ListBulletedItem2"/>
    <w:rsid w:val="009250D0"/>
    <w:pPr>
      <w:keepLines/>
    </w:pPr>
    <w:rPr>
      <w:b/>
      <w:bCs/>
    </w:rPr>
  </w:style>
  <w:style w:type="paragraph" w:customStyle="1" w:styleId="ListBulletBold">
    <w:name w:val="List Bullet Bold"/>
    <w:basedOn w:val="ListBulletedItem2"/>
    <w:autoRedefine/>
    <w:rsid w:val="009250D0"/>
    <w:pPr>
      <w:tabs>
        <w:tab w:val="clear" w:pos="720"/>
      </w:tabs>
      <w:ind w:left="0" w:firstLine="0"/>
    </w:pPr>
    <w:rPr>
      <w:b/>
      <w:bCs/>
    </w:rPr>
  </w:style>
  <w:style w:type="character" w:customStyle="1" w:styleId="ListBulletedItem2Char">
    <w:name w:val="List Bulleted Item 2 Char"/>
    <w:basedOn w:val="DefaultParagraphFont"/>
    <w:link w:val="ListBulletedItem2"/>
    <w:rsid w:val="009250D0"/>
    <w:rPr>
      <w:rFonts w:ascii="Segoe UI" w:eastAsia="Times New Roman" w:hAnsi="Segoe UI"/>
      <w:szCs w:val="14"/>
      <w:lang w:bidi="en-US"/>
    </w:rPr>
  </w:style>
  <w:style w:type="character" w:customStyle="1" w:styleId="Style10ptBold">
    <w:name w:val="Style 10 pt Bold"/>
    <w:basedOn w:val="DefaultParagraphFont"/>
    <w:rsid w:val="009250D0"/>
    <w:rPr>
      <w:b/>
      <w:bCs/>
      <w:sz w:val="22"/>
    </w:rPr>
  </w:style>
  <w:style w:type="paragraph" w:customStyle="1" w:styleId="BoldBullet">
    <w:name w:val="BoldBullet"/>
    <w:basedOn w:val="BoldBullet1"/>
    <w:qFormat/>
    <w:rsid w:val="009250D0"/>
    <w:pPr>
      <w:numPr>
        <w:numId w:val="0"/>
      </w:numPr>
    </w:pPr>
  </w:style>
  <w:style w:type="paragraph" w:customStyle="1" w:styleId="StyleHeading4Heading4-SectionSubheadingsBold">
    <w:name w:val="Style Heading 4Heading 4 - Section Subheadings + Bold"/>
    <w:basedOn w:val="Heading4"/>
    <w:autoRedefine/>
    <w:rsid w:val="009250D0"/>
    <w:pPr>
      <w:numPr>
        <w:ilvl w:val="0"/>
        <w:numId w:val="0"/>
      </w:numPr>
    </w:pPr>
    <w:rPr>
      <w:bCs w:val="0"/>
      <w:iCs w:val="0"/>
    </w:rPr>
  </w:style>
  <w:style w:type="character" w:customStyle="1" w:styleId="Style16ptKernat36pt">
    <w:name w:val="Style 16 pt Kern at 36 pt"/>
    <w:basedOn w:val="DefaultParagraphFont"/>
    <w:rsid w:val="009250D0"/>
    <w:rPr>
      <w:kern w:val="72"/>
      <w:sz w:val="28"/>
    </w:rPr>
  </w:style>
  <w:style w:type="paragraph" w:customStyle="1" w:styleId="NormalNOTE2">
    <w:name w:val="Normal NOTE2"/>
    <w:basedOn w:val="NormalNOTE"/>
    <w:autoRedefine/>
    <w:qFormat/>
    <w:rsid w:val="009250D0"/>
    <w:pPr>
      <w:numPr>
        <w:numId w:val="36"/>
      </w:numPr>
    </w:pPr>
  </w:style>
  <w:style w:type="paragraph" w:customStyle="1" w:styleId="ListBulletedItem2">
    <w:name w:val="List Bulleted Item 2"/>
    <w:basedOn w:val="Normal"/>
    <w:link w:val="ListBulletedItem2Char"/>
    <w:autoRedefine/>
    <w:rsid w:val="009250D0"/>
    <w:pPr>
      <w:tabs>
        <w:tab w:val="num" w:pos="720"/>
      </w:tabs>
      <w:spacing w:before="40" w:after="80"/>
      <w:ind w:left="1080" w:hanging="360"/>
      <w:contextualSpacing/>
    </w:pPr>
    <w:rPr>
      <w:rFonts w:eastAsia="Times New Roman" w:cs="Times New Roman"/>
      <w:sz w:val="20"/>
      <w:szCs w:val="14"/>
      <w:lang w:bidi="en-US"/>
    </w:rPr>
  </w:style>
  <w:style w:type="paragraph" w:customStyle="1" w:styleId="listbulleteditem20">
    <w:name w:val="listbulleteditem2"/>
    <w:basedOn w:val="Normal"/>
    <w:rsid w:val="009250D0"/>
    <w:pPr>
      <w:ind w:left="720" w:hanging="360"/>
    </w:pPr>
    <w:rPr>
      <w:rFonts w:cs="Segoe UI"/>
      <w:sz w:val="20"/>
    </w:rPr>
  </w:style>
  <w:style w:type="paragraph" w:customStyle="1" w:styleId="bodycopyheading">
    <w:name w:val="bodycopyheading"/>
    <w:basedOn w:val="Normal"/>
    <w:rsid w:val="009250D0"/>
    <w:pPr>
      <w:keepNext/>
      <w:spacing w:before="240" w:after="40"/>
    </w:pPr>
    <w:rPr>
      <w:rFonts w:cs="Segoe UI"/>
      <w:b/>
      <w:bCs/>
      <w:sz w:val="20"/>
    </w:rPr>
  </w:style>
  <w:style w:type="paragraph" w:customStyle="1" w:styleId="Bodycopyheading0">
    <w:name w:val="Body copy heading"/>
    <w:basedOn w:val="Normal"/>
    <w:autoRedefine/>
    <w:rsid w:val="009250D0"/>
    <w:pPr>
      <w:keepNext/>
      <w:spacing w:before="240" w:after="40"/>
    </w:pPr>
    <w:rPr>
      <w:rFonts w:cs="Segoe UI"/>
      <w:b/>
      <w:bCs/>
    </w:rPr>
  </w:style>
  <w:style w:type="paragraph" w:customStyle="1" w:styleId="NormalNOTE">
    <w:name w:val="Normal NOTE"/>
    <w:basedOn w:val="Normal"/>
    <w:autoRedefine/>
    <w:qFormat/>
    <w:rsid w:val="009250D0"/>
    <w:pPr>
      <w:numPr>
        <w:numId w:val="37"/>
      </w:numPr>
    </w:pPr>
    <w:rPr>
      <w:rFonts w:cs="Times New Roman"/>
      <w:b/>
      <w:smallCaps/>
    </w:rPr>
  </w:style>
  <w:style w:type="paragraph" w:customStyle="1" w:styleId="Caption1">
    <w:name w:val="Caption1"/>
    <w:basedOn w:val="Normal"/>
    <w:autoRedefine/>
    <w:qFormat/>
    <w:rsid w:val="009250D0"/>
    <w:pPr>
      <w:jc w:val="center"/>
    </w:pPr>
    <w:rPr>
      <w:b/>
      <w:sz w:val="18"/>
    </w:rPr>
  </w:style>
  <w:style w:type="paragraph" w:customStyle="1" w:styleId="TableTitle3">
    <w:name w:val="TableTitle3"/>
    <w:basedOn w:val="Normal"/>
    <w:autoRedefine/>
    <w:qFormat/>
    <w:rsid w:val="009250D0"/>
    <w:rPr>
      <w:b/>
      <w:sz w:val="20"/>
    </w:rPr>
  </w:style>
  <w:style w:type="paragraph" w:customStyle="1" w:styleId="TableTextBOLD">
    <w:name w:val="Table Text BOLD"/>
    <w:basedOn w:val="Normal"/>
    <w:autoRedefine/>
    <w:qFormat/>
    <w:rsid w:val="009250D0"/>
    <w:pPr>
      <w:spacing w:before="20" w:after="20"/>
    </w:pPr>
    <w:rPr>
      <w:rFonts w:cs="Times New Roman"/>
      <w:b/>
      <w:bCs/>
      <w:sz w:val="16"/>
      <w:szCs w:val="16"/>
    </w:rPr>
  </w:style>
  <w:style w:type="paragraph" w:customStyle="1" w:styleId="Heading-Appendix">
    <w:name w:val="Heading - Appendix"/>
    <w:basedOn w:val="Normal"/>
    <w:autoRedefine/>
    <w:qFormat/>
    <w:rsid w:val="009250D0"/>
    <w:pPr>
      <w:keepNext/>
      <w:spacing w:before="240" w:after="240"/>
      <w:contextualSpacing/>
      <w:outlineLvl w:val="0"/>
    </w:pPr>
    <w:rPr>
      <w:rFonts w:eastAsia="Times" w:cs="Arial"/>
      <w:b/>
      <w:bCs/>
      <w:smallCaps/>
      <w:color w:val="0F243E" w:themeColor="text2" w:themeShade="80"/>
      <w:kern w:val="32"/>
      <w:sz w:val="32"/>
      <w:szCs w:val="32"/>
    </w:rPr>
  </w:style>
  <w:style w:type="paragraph" w:customStyle="1" w:styleId="NoteIcon1">
    <w:name w:val="NoteIcon1"/>
    <w:basedOn w:val="ListParagraph"/>
    <w:uiPriority w:val="99"/>
    <w:qFormat/>
    <w:rsid w:val="00EE7282"/>
    <w:pPr>
      <w:numPr>
        <w:numId w:val="26"/>
      </w:numPr>
    </w:pPr>
    <w:rPr>
      <w:b/>
    </w:rPr>
  </w:style>
  <w:style w:type="paragraph" w:customStyle="1" w:styleId="Body">
    <w:name w:val="Body"/>
    <w:basedOn w:val="BodyText"/>
    <w:link w:val="BodyChar"/>
    <w:uiPriority w:val="99"/>
    <w:rsid w:val="009250D0"/>
    <w:pPr>
      <w:spacing w:before="60"/>
      <w:ind w:left="360"/>
    </w:pPr>
    <w:rPr>
      <w:rFonts w:eastAsia="Times New Roman"/>
    </w:rPr>
  </w:style>
  <w:style w:type="character" w:customStyle="1" w:styleId="BodyChar">
    <w:name w:val="Body Char"/>
    <w:basedOn w:val="BodyTextChar"/>
    <w:link w:val="Body"/>
    <w:uiPriority w:val="99"/>
    <w:locked/>
    <w:rsid w:val="009250D0"/>
    <w:rPr>
      <w:rFonts w:ascii="Segoe UI" w:eastAsia="Times New Roman" w:hAnsi="Segoe UI" w:cstheme="minorBidi"/>
      <w:sz w:val="22"/>
      <w:szCs w:val="22"/>
    </w:rPr>
  </w:style>
  <w:style w:type="paragraph" w:customStyle="1" w:styleId="BodyInstrHidden">
    <w:name w:val="Body Instr (Hidden)"/>
    <w:basedOn w:val="BodyText"/>
    <w:uiPriority w:val="99"/>
    <w:rsid w:val="009250D0"/>
    <w:pPr>
      <w:spacing w:after="240"/>
      <w:ind w:left="720"/>
    </w:pPr>
    <w:rPr>
      <w:rFonts w:ascii="Arial" w:eastAsia="MS Mincho" w:hAnsi="Arial" w:cs="Times New Roman"/>
      <w:vanish/>
      <w:color w:val="0000FF"/>
      <w:spacing w:val="-5"/>
      <w:sz w:val="20"/>
    </w:rPr>
  </w:style>
  <w:style w:type="paragraph" w:customStyle="1" w:styleId="BodyInstrHiddenChar">
    <w:name w:val="Body Instr (Hidden) Char"/>
    <w:basedOn w:val="BodyText"/>
    <w:next w:val="BodyText"/>
    <w:link w:val="BodyInstrHiddenCharChar"/>
    <w:uiPriority w:val="99"/>
    <w:rsid w:val="009250D0"/>
    <w:pPr>
      <w:spacing w:after="240"/>
      <w:ind w:left="720"/>
    </w:pPr>
    <w:rPr>
      <w:rFonts w:ascii="Arial" w:eastAsia="MS Mincho" w:hAnsi="Arial" w:cs="Times New Roman"/>
      <w:vanish/>
      <w:color w:val="0000FF"/>
      <w:spacing w:val="-5"/>
      <w:sz w:val="20"/>
    </w:rPr>
  </w:style>
  <w:style w:type="character" w:customStyle="1" w:styleId="BodyInstrHiddenCharChar">
    <w:name w:val="Body Instr (Hidden) Char Char"/>
    <w:basedOn w:val="DefaultParagraphFont"/>
    <w:link w:val="BodyInstrHiddenChar"/>
    <w:uiPriority w:val="99"/>
    <w:locked/>
    <w:rsid w:val="009250D0"/>
    <w:rPr>
      <w:rFonts w:ascii="Arial" w:eastAsia="MS Mincho" w:hAnsi="Arial"/>
      <w:vanish/>
      <w:color w:val="0000FF"/>
      <w:spacing w:val="-5"/>
      <w:szCs w:val="22"/>
    </w:rPr>
  </w:style>
  <w:style w:type="paragraph" w:customStyle="1" w:styleId="BodyText1">
    <w:name w:val="BodyText"/>
    <w:basedOn w:val="Normal"/>
    <w:autoRedefine/>
    <w:qFormat/>
    <w:rsid w:val="003F4D9D"/>
    <w:pPr>
      <w:widowControl w:val="0"/>
      <w:autoSpaceDE w:val="0"/>
      <w:autoSpaceDN w:val="0"/>
      <w:adjustRightInd w:val="0"/>
      <w:spacing w:before="120" w:after="120" w:line="240" w:lineRule="atLeast"/>
      <w:ind w:left="1080"/>
    </w:pPr>
    <w:rPr>
      <w:color w:val="000000"/>
    </w:rPr>
  </w:style>
  <w:style w:type="paragraph" w:customStyle="1" w:styleId="Boxtext">
    <w:name w:val="Box text"/>
    <w:basedOn w:val="Normal"/>
    <w:uiPriority w:val="99"/>
    <w:rsid w:val="009250D0"/>
    <w:pPr>
      <w:widowControl w:val="0"/>
      <w:tabs>
        <w:tab w:val="left" w:pos="1980"/>
      </w:tabs>
      <w:spacing w:line="220" w:lineRule="exact"/>
    </w:pPr>
    <w:rPr>
      <w:rFonts w:ascii="Arial Narrow" w:hAnsi="Arial Narrow"/>
      <w:sz w:val="18"/>
    </w:rPr>
  </w:style>
  <w:style w:type="character" w:customStyle="1" w:styleId="CharChar2">
    <w:name w:val="Char Char2"/>
    <w:basedOn w:val="DefaultParagraphFont"/>
    <w:semiHidden/>
    <w:locked/>
    <w:rsid w:val="009250D0"/>
    <w:rPr>
      <w:rFonts w:ascii="Segoe" w:hAnsi="Segoe"/>
      <w:sz w:val="24"/>
      <w:szCs w:val="24"/>
      <w:lang w:val="en-US" w:eastAsia="en-US" w:bidi="ar-SA"/>
    </w:rPr>
  </w:style>
  <w:style w:type="paragraph" w:customStyle="1" w:styleId="Bulletednormal">
    <w:name w:val="Bulleted normal"/>
    <w:basedOn w:val="BodyText"/>
    <w:link w:val="BulletednormalChar"/>
    <w:rsid w:val="009250D0"/>
    <w:pPr>
      <w:numPr>
        <w:numId w:val="38"/>
      </w:numPr>
    </w:pPr>
  </w:style>
  <w:style w:type="paragraph" w:customStyle="1" w:styleId="BulletedList2">
    <w:name w:val="Bulleted List 2"/>
    <w:aliases w:val="bl2"/>
    <w:basedOn w:val="ListBullet"/>
    <w:link w:val="BulletedList2Char"/>
    <w:uiPriority w:val="99"/>
    <w:rsid w:val="009250D0"/>
    <w:pPr>
      <w:numPr>
        <w:numId w:val="0"/>
      </w:numPr>
    </w:pPr>
    <w:rPr>
      <w:rFonts w:ascii="Arial" w:eastAsia="SimSun" w:hAnsi="Arial"/>
      <w:kern w:val="24"/>
    </w:rPr>
  </w:style>
  <w:style w:type="character" w:customStyle="1" w:styleId="BulletedList2Char">
    <w:name w:val="Bulleted List 2 Char"/>
    <w:aliases w:val="bl2 Char Char"/>
    <w:basedOn w:val="DefaultParagraphFont"/>
    <w:link w:val="BulletedList2"/>
    <w:uiPriority w:val="99"/>
    <w:locked/>
    <w:rsid w:val="009250D0"/>
    <w:rPr>
      <w:rFonts w:ascii="Arial" w:eastAsia="SimSun" w:hAnsi="Arial" w:cstheme="minorBidi"/>
      <w:bCs/>
      <w:kern w:val="24"/>
      <w:sz w:val="22"/>
      <w:szCs w:val="22"/>
    </w:rPr>
  </w:style>
  <w:style w:type="paragraph" w:customStyle="1" w:styleId="BulletedList3">
    <w:name w:val="Bulleted List 3"/>
    <w:basedOn w:val="BulletedList2"/>
    <w:uiPriority w:val="99"/>
    <w:rsid w:val="009250D0"/>
  </w:style>
  <w:style w:type="character" w:customStyle="1" w:styleId="blsp-spelling-corrected">
    <w:name w:val="blsp-spelling-corrected"/>
    <w:basedOn w:val="DefaultParagraphFont"/>
    <w:rsid w:val="009250D0"/>
  </w:style>
  <w:style w:type="character" w:customStyle="1" w:styleId="BulletednormalChar">
    <w:name w:val="Bulleted normal Char"/>
    <w:basedOn w:val="DefaultParagraphFont"/>
    <w:link w:val="Bulletednormal"/>
    <w:rsid w:val="009250D0"/>
    <w:rPr>
      <w:rFonts w:ascii="Segoe UI" w:eastAsiaTheme="minorHAnsi" w:hAnsi="Segoe UI" w:cstheme="minorBidi"/>
      <w:sz w:val="22"/>
      <w:szCs w:val="22"/>
    </w:rPr>
  </w:style>
  <w:style w:type="character" w:customStyle="1" w:styleId="BodyTextChar1">
    <w:name w:val="Body Text Char1"/>
    <w:aliases w:val="Body Text Char Char"/>
    <w:basedOn w:val="DefaultParagraphFont"/>
    <w:uiPriority w:val="99"/>
    <w:locked/>
    <w:rsid w:val="009250D0"/>
    <w:rPr>
      <w:rFonts w:ascii="Arial" w:hAnsi="Arial" w:cs="Times New Roman"/>
      <w:spacing w:val="-5"/>
      <w:lang w:val="en-US" w:eastAsia="en-US" w:bidi="ar-SA"/>
    </w:rPr>
  </w:style>
  <w:style w:type="character" w:customStyle="1" w:styleId="BPOSBullets1Char">
    <w:name w:val="BPOSBullets1 Char"/>
    <w:basedOn w:val="DefaultParagraphFont"/>
    <w:link w:val="BPOSBullets1"/>
    <w:locked/>
    <w:rsid w:val="009250D0"/>
    <w:rPr>
      <w:rFonts w:cstheme="minorHAnsi"/>
      <w:szCs w:val="14"/>
      <w:lang w:bidi="en-US"/>
    </w:rPr>
  </w:style>
  <w:style w:type="paragraph" w:customStyle="1" w:styleId="BPOSBullets1">
    <w:name w:val="BPOSBullets1"/>
    <w:basedOn w:val="Normal"/>
    <w:link w:val="BPOSBullets1Char"/>
    <w:qFormat/>
    <w:rsid w:val="009250D0"/>
    <w:pPr>
      <w:spacing w:after="60" w:line="256" w:lineRule="auto"/>
      <w:ind w:left="720" w:hanging="360"/>
    </w:pPr>
    <w:rPr>
      <w:rFonts w:ascii="Calibri" w:eastAsia="Calibri" w:hAnsi="Calibri" w:cstheme="minorHAnsi"/>
      <w:sz w:val="20"/>
      <w:szCs w:val="14"/>
      <w:lang w:bidi="en-US"/>
    </w:rPr>
  </w:style>
  <w:style w:type="character" w:customStyle="1" w:styleId="BPOSBulletIntroChar">
    <w:name w:val="BPOSBulletIntro Char"/>
    <w:basedOn w:val="DefaultParagraphFont"/>
    <w:link w:val="BPOSBulletIntro"/>
    <w:locked/>
    <w:rsid w:val="009250D0"/>
    <w:rPr>
      <w:rFonts w:cstheme="minorHAnsi"/>
      <w:szCs w:val="14"/>
      <w:lang w:bidi="en-US"/>
    </w:rPr>
  </w:style>
  <w:style w:type="paragraph" w:customStyle="1" w:styleId="BPOSBulletIntro">
    <w:name w:val="BPOSBulletIntro"/>
    <w:basedOn w:val="BPOSNormal"/>
    <w:link w:val="BPOSBulletIntroChar"/>
    <w:qFormat/>
    <w:rsid w:val="009250D0"/>
    <w:pPr>
      <w:spacing w:after="60"/>
    </w:pPr>
    <w:rPr>
      <w:rFonts w:eastAsia="Calibri"/>
      <w:sz w:val="20"/>
      <w:lang w:bidi="en-US"/>
    </w:rPr>
  </w:style>
  <w:style w:type="character" w:customStyle="1" w:styleId="box-mainbodytext">
    <w:name w:val="box-mainbodytext"/>
    <w:basedOn w:val="DefaultParagraphFont"/>
    <w:rsid w:val="009250D0"/>
  </w:style>
  <w:style w:type="paragraph" w:customStyle="1" w:styleId="10">
    <w:name w:val="10"/>
    <w:basedOn w:val="Normal"/>
    <w:uiPriority w:val="99"/>
    <w:rsid w:val="009250D0"/>
    <w:rPr>
      <w:rFonts w:ascii="Verdana" w:eastAsia="MS Mincho" w:hAnsi="Verdana" w:cs="Times New Roman"/>
      <w:sz w:val="44"/>
      <w:szCs w:val="44"/>
      <w:lang w:eastAsia="ja-JP"/>
    </w:rPr>
  </w:style>
  <w:style w:type="paragraph" w:customStyle="1" w:styleId="BoldBullet1">
    <w:name w:val="BoldBullet1"/>
    <w:link w:val="BoldBullet1Char"/>
    <w:autoRedefine/>
    <w:qFormat/>
    <w:rsid w:val="009250D0"/>
    <w:pPr>
      <w:keepNext/>
      <w:numPr>
        <w:numId w:val="39"/>
      </w:numPr>
      <w:spacing w:before="120" w:line="240" w:lineRule="exact"/>
    </w:pPr>
    <w:rPr>
      <w:rFonts w:ascii="Segoe UI" w:eastAsia="Times New Roman" w:hAnsi="Segoe UI"/>
      <w:b/>
      <w:sz w:val="22"/>
      <w:szCs w:val="14"/>
      <w:lang w:bidi="en-US"/>
    </w:rPr>
  </w:style>
  <w:style w:type="character" w:customStyle="1" w:styleId="BoldBullet1Char">
    <w:name w:val="BoldBullet1 Char"/>
    <w:basedOn w:val="DefaultParagraphFont"/>
    <w:link w:val="BoldBullet1"/>
    <w:rsid w:val="009250D0"/>
    <w:rPr>
      <w:rFonts w:ascii="Segoe UI" w:eastAsia="Times New Roman" w:hAnsi="Segoe UI"/>
      <w:b/>
      <w:sz w:val="22"/>
      <w:szCs w:val="14"/>
      <w:lang w:bidi="en-US"/>
    </w:rPr>
  </w:style>
  <w:style w:type="paragraph" w:styleId="Bibliography">
    <w:name w:val="Bibliography"/>
    <w:basedOn w:val="Normal"/>
    <w:next w:val="Normal"/>
    <w:uiPriority w:val="37"/>
    <w:unhideWhenUsed/>
    <w:rsid w:val="009250D0"/>
  </w:style>
  <w:style w:type="paragraph" w:customStyle="1" w:styleId="BulletL1">
    <w:name w:val="BulletL1"/>
    <w:basedOn w:val="Normal"/>
    <w:link w:val="BulletL1Char"/>
    <w:qFormat/>
    <w:rsid w:val="009250D0"/>
    <w:pPr>
      <w:tabs>
        <w:tab w:val="num" w:pos="340"/>
      </w:tabs>
      <w:ind w:left="340" w:hanging="340"/>
      <w:contextualSpacing/>
    </w:pPr>
    <w:rPr>
      <w:rFonts w:cs="Arial"/>
      <w:lang w:eastAsia="ja-JP"/>
    </w:rPr>
  </w:style>
  <w:style w:type="character" w:customStyle="1" w:styleId="BulletL1Char">
    <w:name w:val="BulletL1 Char"/>
    <w:basedOn w:val="DefaultParagraphFont"/>
    <w:link w:val="BulletL1"/>
    <w:locked/>
    <w:rsid w:val="009250D0"/>
    <w:rPr>
      <w:rFonts w:ascii="Segoe UI" w:eastAsiaTheme="minorHAnsi" w:hAnsi="Segoe UI" w:cs="Arial"/>
      <w:sz w:val="22"/>
      <w:szCs w:val="22"/>
      <w:lang w:eastAsia="ja-JP"/>
    </w:rPr>
  </w:style>
  <w:style w:type="paragraph" w:customStyle="1" w:styleId="Answer">
    <w:name w:val="Answer"/>
    <w:basedOn w:val="NoSpacing"/>
    <w:link w:val="AnswerChar"/>
    <w:rsid w:val="009250D0"/>
    <w:pPr>
      <w:tabs>
        <w:tab w:val="left" w:pos="270"/>
      </w:tabs>
      <w:ind w:left="270" w:hanging="270"/>
    </w:pPr>
    <w:rPr>
      <w:rFonts w:ascii="Times New Roman" w:hAnsi="Times New Roman"/>
    </w:rPr>
  </w:style>
  <w:style w:type="character" w:customStyle="1" w:styleId="AnswerChar">
    <w:name w:val="Answer Char"/>
    <w:basedOn w:val="NoSpacingChar"/>
    <w:link w:val="Answer"/>
    <w:locked/>
    <w:rsid w:val="009250D0"/>
    <w:rPr>
      <w:rFonts w:ascii="Times New Roman" w:eastAsiaTheme="minorHAnsi" w:hAnsi="Times New Roman" w:cstheme="minorBidi"/>
      <w:sz w:val="22"/>
      <w:szCs w:val="22"/>
    </w:rPr>
  </w:style>
  <w:style w:type="paragraph" w:customStyle="1" w:styleId="Alert01Left05">
    <w:name w:val="Alert 01 + Left:  0.5&quot;"/>
    <w:basedOn w:val="Normal"/>
    <w:autoRedefine/>
    <w:rsid w:val="009250D0"/>
    <w:pPr>
      <w:tabs>
        <w:tab w:val="left" w:pos="1008"/>
        <w:tab w:val="left" w:pos="1440"/>
      </w:tabs>
      <w:ind w:left="720"/>
    </w:pPr>
    <w:rPr>
      <w:rFonts w:cs="Times New Roman"/>
      <w:b/>
      <w:bCs/>
      <w:color w:val="FF0000"/>
    </w:rPr>
  </w:style>
  <w:style w:type="paragraph" w:customStyle="1" w:styleId="bdy">
    <w:name w:val="bdy"/>
    <w:basedOn w:val="Normal"/>
    <w:rsid w:val="009250D0"/>
    <w:pPr>
      <w:spacing w:after="160" w:line="280" w:lineRule="atLeast"/>
    </w:pPr>
    <w:rPr>
      <w:lang w:eastAsia="zh-TW"/>
    </w:rPr>
  </w:style>
  <w:style w:type="paragraph" w:customStyle="1" w:styleId="CaptionIndent">
    <w:name w:val="Caption Indent"/>
    <w:basedOn w:val="Normal"/>
    <w:autoRedefine/>
    <w:uiPriority w:val="99"/>
    <w:qFormat/>
    <w:rsid w:val="00EE7282"/>
    <w:pPr>
      <w:ind w:left="590"/>
    </w:pPr>
    <w:rPr>
      <w:b/>
      <w:smallCaps/>
      <w:color w:val="4F81BD" w:themeColor="accent1"/>
      <w:sz w:val="18"/>
    </w:rPr>
  </w:style>
  <w:style w:type="paragraph" w:customStyle="1" w:styleId="CaptionNoIndent">
    <w:name w:val="Caption No Indent"/>
    <w:basedOn w:val="CaptionIndent"/>
    <w:autoRedefine/>
    <w:uiPriority w:val="99"/>
    <w:qFormat/>
    <w:rsid w:val="00EE7282"/>
    <w:pPr>
      <w:keepNext/>
      <w:ind w:left="0"/>
    </w:pPr>
  </w:style>
  <w:style w:type="paragraph" w:customStyle="1" w:styleId="CodedEmbeddedIndent">
    <w:name w:val="Coded Embedded Indent"/>
    <w:basedOn w:val="BPOSNormal"/>
    <w:autoRedefine/>
    <w:uiPriority w:val="99"/>
    <w:qFormat/>
    <w:rsid w:val="00EE7282"/>
    <w:pPr>
      <w:ind w:left="720"/>
    </w:pPr>
    <w:rPr>
      <w:rFonts w:ascii="Courier New" w:hAnsi="Courier New"/>
      <w:sz w:val="16"/>
    </w:rPr>
  </w:style>
  <w:style w:type="paragraph" w:customStyle="1" w:styleId="ListNumberSpecial">
    <w:name w:val="List Number Special"/>
    <w:next w:val="Normal"/>
    <w:autoRedefine/>
    <w:qFormat/>
    <w:rsid w:val="00931199"/>
    <w:pPr>
      <w:numPr>
        <w:numId w:val="40"/>
      </w:numPr>
    </w:pPr>
    <w:rPr>
      <w:rFonts w:ascii="Segoe UI" w:eastAsia="Times New Roman" w:hAnsi="Segoe UI"/>
      <w:sz w:val="22"/>
      <w:szCs w:val="24"/>
    </w:rPr>
  </w:style>
  <w:style w:type="table" w:customStyle="1" w:styleId="MediumShading1-Accent112">
    <w:name w:val="Medium Shading 1 - Accent 112"/>
    <w:uiPriority w:val="99"/>
    <w:rsid w:val="009250D0"/>
    <w:rPr>
      <w:rFonts w:ascii="Times New Roman" w:eastAsia="MS Mincho" w:hAnsi="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Heading6Char1">
    <w:name w:val="Heading 6 Char1"/>
    <w:basedOn w:val="DefaultParagraphFont"/>
    <w:uiPriority w:val="9"/>
    <w:semiHidden/>
    <w:rsid w:val="009250D0"/>
    <w:rPr>
      <w:rFonts w:asciiTheme="majorHAnsi" w:eastAsiaTheme="majorEastAsia" w:hAnsiTheme="majorHAnsi" w:cstheme="majorBidi"/>
      <w:i/>
      <w:iCs/>
      <w:color w:val="243F60" w:themeColor="accent1" w:themeShade="7F"/>
      <w:szCs w:val="20"/>
      <w:lang w:bidi="en-US"/>
    </w:rPr>
  </w:style>
  <w:style w:type="paragraph" w:styleId="TableofAuthorities">
    <w:name w:val="table of authorities"/>
    <w:basedOn w:val="Normal"/>
    <w:next w:val="Normal"/>
    <w:autoRedefine/>
    <w:uiPriority w:val="99"/>
    <w:semiHidden/>
    <w:unhideWhenUsed/>
    <w:rsid w:val="009250D0"/>
    <w:pPr>
      <w:spacing w:after="0"/>
      <w:ind w:left="220" w:hanging="220"/>
    </w:pPr>
    <w:rPr>
      <w:sz w:val="32"/>
    </w:rPr>
  </w:style>
  <w:style w:type="paragraph" w:customStyle="1" w:styleId="ListBulletlevel2">
    <w:name w:val="List Bullet level 2"/>
    <w:basedOn w:val="ListBullet"/>
    <w:autoRedefine/>
    <w:rsid w:val="009250D0"/>
    <w:pPr>
      <w:numPr>
        <w:numId w:val="0"/>
      </w:numPr>
    </w:pPr>
    <w:rPr>
      <w:noProof/>
      <w:color w:val="000000"/>
      <w:szCs w:val="21"/>
    </w:rPr>
  </w:style>
  <w:style w:type="paragraph" w:customStyle="1" w:styleId="TableTitle">
    <w:name w:val="Table Title"/>
    <w:basedOn w:val="BodyText"/>
    <w:link w:val="TableTitleChar"/>
    <w:autoRedefine/>
    <w:qFormat/>
    <w:rsid w:val="009250D0"/>
    <w:pPr>
      <w:keepNext/>
      <w:keepLines/>
      <w:spacing w:after="40" w:line="240" w:lineRule="auto"/>
    </w:pPr>
    <w:rPr>
      <w:rFonts w:cs="Times New Roman"/>
      <w:b/>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48780">
      <w:bodyDiv w:val="1"/>
      <w:marLeft w:val="0"/>
      <w:marRight w:val="0"/>
      <w:marTop w:val="0"/>
      <w:marBottom w:val="0"/>
      <w:divBdr>
        <w:top w:val="none" w:sz="0" w:space="0" w:color="auto"/>
        <w:left w:val="none" w:sz="0" w:space="0" w:color="auto"/>
        <w:bottom w:val="none" w:sz="0" w:space="0" w:color="auto"/>
        <w:right w:val="none" w:sz="0" w:space="0" w:color="auto"/>
      </w:divBdr>
    </w:div>
    <w:div w:id="224028184">
      <w:bodyDiv w:val="1"/>
      <w:marLeft w:val="0"/>
      <w:marRight w:val="0"/>
      <w:marTop w:val="0"/>
      <w:marBottom w:val="0"/>
      <w:divBdr>
        <w:top w:val="none" w:sz="0" w:space="0" w:color="auto"/>
        <w:left w:val="none" w:sz="0" w:space="0" w:color="auto"/>
        <w:bottom w:val="none" w:sz="0" w:space="0" w:color="auto"/>
        <w:right w:val="none" w:sz="0" w:space="0" w:color="auto"/>
      </w:divBdr>
    </w:div>
    <w:div w:id="275909065">
      <w:bodyDiv w:val="1"/>
      <w:marLeft w:val="30"/>
      <w:marRight w:val="30"/>
      <w:marTop w:val="0"/>
      <w:marBottom w:val="0"/>
      <w:divBdr>
        <w:top w:val="none" w:sz="0" w:space="0" w:color="auto"/>
        <w:left w:val="none" w:sz="0" w:space="0" w:color="auto"/>
        <w:bottom w:val="none" w:sz="0" w:space="0" w:color="auto"/>
        <w:right w:val="none" w:sz="0" w:space="0" w:color="auto"/>
      </w:divBdr>
      <w:divsChild>
        <w:div w:id="1158501986">
          <w:marLeft w:val="0"/>
          <w:marRight w:val="0"/>
          <w:marTop w:val="0"/>
          <w:marBottom w:val="0"/>
          <w:divBdr>
            <w:top w:val="none" w:sz="0" w:space="0" w:color="auto"/>
            <w:left w:val="none" w:sz="0" w:space="0" w:color="auto"/>
            <w:bottom w:val="none" w:sz="0" w:space="0" w:color="auto"/>
            <w:right w:val="none" w:sz="0" w:space="0" w:color="auto"/>
          </w:divBdr>
          <w:divsChild>
            <w:div w:id="331950258">
              <w:marLeft w:val="0"/>
              <w:marRight w:val="0"/>
              <w:marTop w:val="0"/>
              <w:marBottom w:val="0"/>
              <w:divBdr>
                <w:top w:val="none" w:sz="0" w:space="0" w:color="auto"/>
                <w:left w:val="none" w:sz="0" w:space="0" w:color="auto"/>
                <w:bottom w:val="none" w:sz="0" w:space="0" w:color="auto"/>
                <w:right w:val="none" w:sz="0" w:space="0" w:color="auto"/>
              </w:divBdr>
              <w:divsChild>
                <w:div w:id="1259023327">
                  <w:marLeft w:val="180"/>
                  <w:marRight w:val="0"/>
                  <w:marTop w:val="0"/>
                  <w:marBottom w:val="0"/>
                  <w:divBdr>
                    <w:top w:val="none" w:sz="0" w:space="0" w:color="auto"/>
                    <w:left w:val="none" w:sz="0" w:space="0" w:color="auto"/>
                    <w:bottom w:val="none" w:sz="0" w:space="0" w:color="auto"/>
                    <w:right w:val="none" w:sz="0" w:space="0" w:color="auto"/>
                  </w:divBdr>
                  <w:divsChild>
                    <w:div w:id="3842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3451">
      <w:bodyDiv w:val="1"/>
      <w:marLeft w:val="0"/>
      <w:marRight w:val="0"/>
      <w:marTop w:val="0"/>
      <w:marBottom w:val="0"/>
      <w:divBdr>
        <w:top w:val="none" w:sz="0" w:space="0" w:color="auto"/>
        <w:left w:val="none" w:sz="0" w:space="0" w:color="auto"/>
        <w:bottom w:val="none" w:sz="0" w:space="0" w:color="auto"/>
        <w:right w:val="none" w:sz="0" w:space="0" w:color="auto"/>
      </w:divBdr>
    </w:div>
    <w:div w:id="735711006">
      <w:bodyDiv w:val="1"/>
      <w:marLeft w:val="0"/>
      <w:marRight w:val="0"/>
      <w:marTop w:val="0"/>
      <w:marBottom w:val="0"/>
      <w:divBdr>
        <w:top w:val="none" w:sz="0" w:space="0" w:color="auto"/>
        <w:left w:val="none" w:sz="0" w:space="0" w:color="auto"/>
        <w:bottom w:val="none" w:sz="0" w:space="0" w:color="auto"/>
        <w:right w:val="none" w:sz="0" w:space="0" w:color="auto"/>
      </w:divBdr>
    </w:div>
    <w:div w:id="843974146">
      <w:bodyDiv w:val="1"/>
      <w:marLeft w:val="0"/>
      <w:marRight w:val="0"/>
      <w:marTop w:val="0"/>
      <w:marBottom w:val="0"/>
      <w:divBdr>
        <w:top w:val="none" w:sz="0" w:space="0" w:color="auto"/>
        <w:left w:val="none" w:sz="0" w:space="0" w:color="auto"/>
        <w:bottom w:val="none" w:sz="0" w:space="0" w:color="auto"/>
        <w:right w:val="none" w:sz="0" w:space="0" w:color="auto"/>
      </w:divBdr>
    </w:div>
    <w:div w:id="877396649">
      <w:bodyDiv w:val="1"/>
      <w:marLeft w:val="0"/>
      <w:marRight w:val="0"/>
      <w:marTop w:val="0"/>
      <w:marBottom w:val="0"/>
      <w:divBdr>
        <w:top w:val="none" w:sz="0" w:space="0" w:color="auto"/>
        <w:left w:val="none" w:sz="0" w:space="0" w:color="auto"/>
        <w:bottom w:val="none" w:sz="0" w:space="0" w:color="auto"/>
        <w:right w:val="none" w:sz="0" w:space="0" w:color="auto"/>
      </w:divBdr>
    </w:div>
    <w:div w:id="924534738">
      <w:bodyDiv w:val="1"/>
      <w:marLeft w:val="0"/>
      <w:marRight w:val="0"/>
      <w:marTop w:val="0"/>
      <w:marBottom w:val="0"/>
      <w:divBdr>
        <w:top w:val="none" w:sz="0" w:space="0" w:color="auto"/>
        <w:left w:val="none" w:sz="0" w:space="0" w:color="auto"/>
        <w:bottom w:val="none" w:sz="0" w:space="0" w:color="auto"/>
        <w:right w:val="none" w:sz="0" w:space="0" w:color="auto"/>
      </w:divBdr>
    </w:div>
    <w:div w:id="1148325495">
      <w:bodyDiv w:val="1"/>
      <w:marLeft w:val="0"/>
      <w:marRight w:val="0"/>
      <w:marTop w:val="0"/>
      <w:marBottom w:val="0"/>
      <w:divBdr>
        <w:top w:val="none" w:sz="0" w:space="0" w:color="auto"/>
        <w:left w:val="none" w:sz="0" w:space="0" w:color="auto"/>
        <w:bottom w:val="none" w:sz="0" w:space="0" w:color="auto"/>
        <w:right w:val="none" w:sz="0" w:space="0" w:color="auto"/>
      </w:divBdr>
    </w:div>
    <w:div w:id="1155142557">
      <w:bodyDiv w:val="1"/>
      <w:marLeft w:val="0"/>
      <w:marRight w:val="0"/>
      <w:marTop w:val="0"/>
      <w:marBottom w:val="0"/>
      <w:divBdr>
        <w:top w:val="none" w:sz="0" w:space="0" w:color="auto"/>
        <w:left w:val="none" w:sz="0" w:space="0" w:color="auto"/>
        <w:bottom w:val="none" w:sz="0" w:space="0" w:color="auto"/>
        <w:right w:val="none" w:sz="0" w:space="0" w:color="auto"/>
      </w:divBdr>
    </w:div>
    <w:div w:id="1221359654">
      <w:bodyDiv w:val="1"/>
      <w:marLeft w:val="0"/>
      <w:marRight w:val="0"/>
      <w:marTop w:val="0"/>
      <w:marBottom w:val="0"/>
      <w:divBdr>
        <w:top w:val="none" w:sz="0" w:space="0" w:color="auto"/>
        <w:left w:val="none" w:sz="0" w:space="0" w:color="auto"/>
        <w:bottom w:val="none" w:sz="0" w:space="0" w:color="auto"/>
        <w:right w:val="none" w:sz="0" w:space="0" w:color="auto"/>
      </w:divBdr>
    </w:div>
    <w:div w:id="1389912052">
      <w:bodyDiv w:val="1"/>
      <w:marLeft w:val="0"/>
      <w:marRight w:val="0"/>
      <w:marTop w:val="0"/>
      <w:marBottom w:val="0"/>
      <w:divBdr>
        <w:top w:val="none" w:sz="0" w:space="0" w:color="auto"/>
        <w:left w:val="none" w:sz="0" w:space="0" w:color="auto"/>
        <w:bottom w:val="none" w:sz="0" w:space="0" w:color="auto"/>
        <w:right w:val="none" w:sz="0" w:space="0" w:color="auto"/>
      </w:divBdr>
    </w:div>
    <w:div w:id="1478375309">
      <w:bodyDiv w:val="1"/>
      <w:marLeft w:val="0"/>
      <w:marRight w:val="0"/>
      <w:marTop w:val="0"/>
      <w:marBottom w:val="0"/>
      <w:divBdr>
        <w:top w:val="none" w:sz="0" w:space="0" w:color="auto"/>
        <w:left w:val="none" w:sz="0" w:space="0" w:color="auto"/>
        <w:bottom w:val="none" w:sz="0" w:space="0" w:color="auto"/>
        <w:right w:val="none" w:sz="0" w:space="0" w:color="auto"/>
      </w:divBdr>
    </w:div>
    <w:div w:id="1728525023">
      <w:bodyDiv w:val="1"/>
      <w:marLeft w:val="30"/>
      <w:marRight w:val="30"/>
      <w:marTop w:val="0"/>
      <w:marBottom w:val="0"/>
      <w:divBdr>
        <w:top w:val="none" w:sz="0" w:space="0" w:color="auto"/>
        <w:left w:val="none" w:sz="0" w:space="0" w:color="auto"/>
        <w:bottom w:val="none" w:sz="0" w:space="0" w:color="auto"/>
        <w:right w:val="none" w:sz="0" w:space="0" w:color="auto"/>
      </w:divBdr>
      <w:divsChild>
        <w:div w:id="1457143405">
          <w:marLeft w:val="0"/>
          <w:marRight w:val="0"/>
          <w:marTop w:val="0"/>
          <w:marBottom w:val="0"/>
          <w:divBdr>
            <w:top w:val="none" w:sz="0" w:space="0" w:color="auto"/>
            <w:left w:val="none" w:sz="0" w:space="0" w:color="auto"/>
            <w:bottom w:val="none" w:sz="0" w:space="0" w:color="auto"/>
            <w:right w:val="none" w:sz="0" w:space="0" w:color="auto"/>
          </w:divBdr>
          <w:divsChild>
            <w:div w:id="1249079289">
              <w:marLeft w:val="0"/>
              <w:marRight w:val="0"/>
              <w:marTop w:val="0"/>
              <w:marBottom w:val="0"/>
              <w:divBdr>
                <w:top w:val="none" w:sz="0" w:space="0" w:color="auto"/>
                <w:left w:val="none" w:sz="0" w:space="0" w:color="auto"/>
                <w:bottom w:val="none" w:sz="0" w:space="0" w:color="auto"/>
                <w:right w:val="none" w:sz="0" w:space="0" w:color="auto"/>
              </w:divBdr>
              <w:divsChild>
                <w:div w:id="309016975">
                  <w:marLeft w:val="180"/>
                  <w:marRight w:val="0"/>
                  <w:marTop w:val="0"/>
                  <w:marBottom w:val="0"/>
                  <w:divBdr>
                    <w:top w:val="none" w:sz="0" w:space="0" w:color="auto"/>
                    <w:left w:val="none" w:sz="0" w:space="0" w:color="auto"/>
                    <w:bottom w:val="none" w:sz="0" w:space="0" w:color="auto"/>
                    <w:right w:val="none" w:sz="0" w:space="0" w:color="auto"/>
                  </w:divBdr>
                  <w:divsChild>
                    <w:div w:id="2135320817">
                      <w:marLeft w:val="0"/>
                      <w:marRight w:val="0"/>
                      <w:marTop w:val="0"/>
                      <w:marBottom w:val="0"/>
                      <w:divBdr>
                        <w:top w:val="none" w:sz="0" w:space="0" w:color="auto"/>
                        <w:left w:val="none" w:sz="0" w:space="0" w:color="auto"/>
                        <w:bottom w:val="none" w:sz="0" w:space="0" w:color="auto"/>
                        <w:right w:val="none" w:sz="0" w:space="0" w:color="auto"/>
                      </w:divBdr>
                      <w:divsChild>
                        <w:div w:id="1571041183">
                          <w:marLeft w:val="0"/>
                          <w:marRight w:val="0"/>
                          <w:marTop w:val="0"/>
                          <w:marBottom w:val="0"/>
                          <w:divBdr>
                            <w:top w:val="none" w:sz="0" w:space="0" w:color="auto"/>
                            <w:left w:val="none" w:sz="0" w:space="0" w:color="auto"/>
                            <w:bottom w:val="none" w:sz="0" w:space="0" w:color="auto"/>
                            <w:right w:val="none" w:sz="0" w:space="0" w:color="auto"/>
                          </w:divBdr>
                          <w:divsChild>
                            <w:div w:id="1744836111">
                              <w:marLeft w:val="0"/>
                              <w:marRight w:val="0"/>
                              <w:marTop w:val="0"/>
                              <w:marBottom w:val="0"/>
                              <w:divBdr>
                                <w:top w:val="none" w:sz="0" w:space="0" w:color="auto"/>
                                <w:left w:val="none" w:sz="0" w:space="0" w:color="auto"/>
                                <w:bottom w:val="none" w:sz="0" w:space="0" w:color="auto"/>
                                <w:right w:val="none" w:sz="0" w:space="0" w:color="auto"/>
                              </w:divBdr>
                              <w:divsChild>
                                <w:div w:id="2004501631">
                                  <w:marLeft w:val="0"/>
                                  <w:marRight w:val="0"/>
                                  <w:marTop w:val="0"/>
                                  <w:marBottom w:val="0"/>
                                  <w:divBdr>
                                    <w:top w:val="none" w:sz="0" w:space="0" w:color="auto"/>
                                    <w:left w:val="none" w:sz="0" w:space="0" w:color="auto"/>
                                    <w:bottom w:val="none" w:sz="0" w:space="0" w:color="auto"/>
                                    <w:right w:val="none" w:sz="0" w:space="0" w:color="auto"/>
                                  </w:divBdr>
                                  <w:divsChild>
                                    <w:div w:id="20589607">
                                      <w:marLeft w:val="0"/>
                                      <w:marRight w:val="0"/>
                                      <w:marTop w:val="0"/>
                                      <w:marBottom w:val="0"/>
                                      <w:divBdr>
                                        <w:top w:val="none" w:sz="0" w:space="0" w:color="auto"/>
                                        <w:left w:val="none" w:sz="0" w:space="0" w:color="auto"/>
                                        <w:bottom w:val="none" w:sz="0" w:space="0" w:color="auto"/>
                                        <w:right w:val="none" w:sz="0" w:space="0" w:color="auto"/>
                                      </w:divBdr>
                                      <w:divsChild>
                                        <w:div w:id="43806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642071">
      <w:bodyDiv w:val="1"/>
      <w:marLeft w:val="0"/>
      <w:marRight w:val="0"/>
      <w:marTop w:val="0"/>
      <w:marBottom w:val="0"/>
      <w:divBdr>
        <w:top w:val="none" w:sz="0" w:space="0" w:color="auto"/>
        <w:left w:val="none" w:sz="0" w:space="0" w:color="auto"/>
        <w:bottom w:val="none" w:sz="0" w:space="0" w:color="auto"/>
        <w:right w:val="none" w:sz="0" w:space="0" w:color="auto"/>
      </w:divBdr>
    </w:div>
    <w:div w:id="213451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upport.microsoft.com/kb/2256198" TargetMode="External"/><Relationship Id="rId18" Type="http://schemas.openxmlformats.org/officeDocument/2006/relationships/hyperlink" Target="mailto:IdFixSupport@Microsoft.com"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mailto:IdFixSupport@Microsoft.com" TargetMode="Externa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mailto:IdFixSupport@Microsoft.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technet.microsoft.com/en-us/library/hh852469.aspx"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john.doe@contoso.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chnet.microsoft.com/en-us/library/hh852469.aspx" TargetMode="External"/><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dcoole\AppData\Roaming\Microsoft\Templates\MODG_O365_AUG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889553E27C7249BD2C963B36AA8C0D" ma:contentTypeVersion="0" ma:contentTypeDescription="Create a new document." ma:contentTypeScope="" ma:versionID="5a0297077df1d0d7f8d2b1730193b0dc">
  <xsd:schema xmlns:xsd="http://www.w3.org/2001/XMLSchema" xmlns:xs="http://www.w3.org/2001/XMLSchema" xmlns:p="http://schemas.microsoft.com/office/2006/metadata/properties" targetNamespace="http://schemas.microsoft.com/office/2006/metadata/properties" ma:root="true" ma:fieldsID="d8c60ac2531ebd6da15061955cba8d2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01997-014B-4097-8604-43D71E6A7E45}">
  <ds:schemaRefs>
    <ds:schemaRef ds:uri="http://schemas.microsoft.com/office/2006/metadata/properties"/>
  </ds:schemaRefs>
</ds:datastoreItem>
</file>

<file path=customXml/itemProps2.xml><?xml version="1.0" encoding="utf-8"?>
<ds:datastoreItem xmlns:ds="http://schemas.openxmlformats.org/officeDocument/2006/customXml" ds:itemID="{E28E92ED-AB5C-4C6C-8284-A3D4CAF32054}">
  <ds:schemaRefs>
    <ds:schemaRef ds:uri="http://schemas.microsoft.com/office/2006/metadata/longProperties"/>
  </ds:schemaRefs>
</ds:datastoreItem>
</file>

<file path=customXml/itemProps3.xml><?xml version="1.0" encoding="utf-8"?>
<ds:datastoreItem xmlns:ds="http://schemas.openxmlformats.org/officeDocument/2006/customXml" ds:itemID="{163C51EE-784D-4479-9CF5-2CBB73738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4C95D9D-3874-4075-9991-54285D8C3360}">
  <ds:schemaRefs>
    <ds:schemaRef ds:uri="http://schemas.microsoft.com/sharepoint/v3/contenttype/forms"/>
  </ds:schemaRefs>
</ds:datastoreItem>
</file>

<file path=customXml/itemProps5.xml><?xml version="1.0" encoding="utf-8"?>
<ds:datastoreItem xmlns:ds="http://schemas.openxmlformats.org/officeDocument/2006/customXml" ds:itemID="{55EE062A-DC87-48F6-B8DA-32A9F0113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MODG_O365_AUG2010.dotx</Template>
  <TotalTime>1954</TotalTime>
  <Pages>27</Pages>
  <Words>6045</Words>
  <Characters>34463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IDFix</vt:lpstr>
    </vt:vector>
  </TitlesOfParts>
  <Company>Microsoft</Company>
  <LinksUpToDate>false</LinksUpToDate>
  <CharactersWithSpaces>40428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IDFix</dc:title>
  <dc:creator>Barb Runyan (Volt)</dc:creator>
  <cp:lastModifiedBy>Binil Kurian</cp:lastModifiedBy>
  <cp:revision>276</cp:revision>
  <cp:lastPrinted>2010-01-21T21:52:00Z</cp:lastPrinted>
  <dcterms:created xsi:type="dcterms:W3CDTF">2013-06-17T13:08:00Z</dcterms:created>
  <dcterms:modified xsi:type="dcterms:W3CDTF">2015-06-09T20:08:00Z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
  </property>
  <property fmtid="{D5CDD505-2E9C-101B-9397-08002B2CF9AE}" pid="3" name="Feature Set">
    <vt:lpwstr>;#Migration;#Domino;#</vt:lpwstr>
  </property>
  <property fmtid="{D5CDD505-2E9C-101B-9397-08002B2CF9AE}" pid="4" name="ContentType">
    <vt:lpwstr>Document</vt:lpwstr>
  </property>
  <property fmtid="{D5CDD505-2E9C-101B-9397-08002B2CF9AE}" pid="5" name="Document Type">
    <vt:lpwstr>;#Template;#</vt:lpwstr>
  </property>
  <property fmtid="{D5CDD505-2E9C-101B-9397-08002B2CF9AE}" pid="6" name="Status">
    <vt:lpwstr>Final</vt:lpwstr>
  </property>
  <property fmtid="{D5CDD505-2E9C-101B-9397-08002B2CF9AE}" pid="7" name="ContentTypeId">
    <vt:lpwstr>0x010100B3889553E27C7249BD2C963B36AA8C0D</vt:lpwstr>
  </property>
  <property fmtid="{D5CDD505-2E9C-101B-9397-08002B2CF9AE}" pid="8" name="Subject">
    <vt:lpwstr/>
  </property>
  <property fmtid="{D5CDD505-2E9C-101B-9397-08002B2CF9AE}" pid="9" name="Keywords">
    <vt:lpwstr/>
  </property>
  <property fmtid="{D5CDD505-2E9C-101B-9397-08002B2CF9AE}" pid="10" name="_Author">
    <vt:lpwstr>Barb Runyan (Volt)</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Purpose">
    <vt:lpwstr>MSO v9.3</vt:lpwstr>
  </property>
</Properties>
</file>